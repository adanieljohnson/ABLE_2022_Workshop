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618FCA" w14:textId="77777777" w:rsidR="001815E0" w:rsidRDefault="001815E0" w:rsidP="001815E0">
      <w:pPr>
        <w:pStyle w:val="Heading1"/>
      </w:pPr>
      <w:bookmarkStart w:id="0" w:name="Xd15717f59fb572c02bfaf12f638da886ca0ee49"/>
      <w:bookmarkStart w:id="1" w:name="major-workshop-proposal"/>
      <w:r>
        <w:t>Major Workshop Binder Materials for ABLE 2022</w:t>
      </w:r>
    </w:p>
    <w:p w14:paraId="1CD5FE38" w14:textId="77777777" w:rsidR="001815E0" w:rsidRDefault="001815E0" w:rsidP="001815E0">
      <w:pPr>
        <w:pStyle w:val="Heading2"/>
      </w:pPr>
      <w:bookmarkStart w:id="2" w:name="X9f9fc53ea96eb1894410fc2331a8d84f1e64c4f"/>
      <w:r>
        <w:t>Title: Using Markdown and Free Tools to Write, Publish, and Share an Open-Source Scientific Writing Guide</w:t>
      </w:r>
    </w:p>
    <w:p w14:paraId="588668E8" w14:textId="77777777" w:rsidR="001815E0" w:rsidRDefault="001815E0" w:rsidP="001815E0">
      <w:pPr>
        <w:pStyle w:val="Heading2"/>
      </w:pPr>
      <w:bookmarkStart w:id="3" w:name="presenter"/>
      <w:bookmarkEnd w:id="2"/>
      <w:r>
        <w:t>Presenter</w:t>
      </w:r>
    </w:p>
    <w:p w14:paraId="37737FD2" w14:textId="77777777" w:rsidR="001815E0" w:rsidRDefault="001815E0" w:rsidP="001815E0">
      <w:pPr>
        <w:pStyle w:val="FirstParagraph"/>
      </w:pPr>
      <w:r>
        <w:t xml:space="preserve">A. Daniel Johnson, Wake Forest University, Department of Biology, 1834 Wake Forest Road, Winston-Salem NC 27109, USA. </w:t>
      </w:r>
      <w:r>
        <w:rPr>
          <w:b/>
          <w:bCs/>
          <w:i/>
          <w:iCs/>
        </w:rPr>
        <w:t>johnsoad@wfu.edu</w:t>
      </w:r>
    </w:p>
    <w:p w14:paraId="64FB7893" w14:textId="77777777" w:rsidR="001815E0" w:rsidRDefault="001815E0" w:rsidP="001815E0">
      <w:pPr>
        <w:pStyle w:val="Heading2"/>
      </w:pPr>
      <w:bookmarkStart w:id="4" w:name="abstract"/>
      <w:bookmarkEnd w:id="3"/>
      <w:r>
        <w:t>Abstract</w:t>
      </w:r>
    </w:p>
    <w:p w14:paraId="1E4D7EB7" w14:textId="77777777" w:rsidR="001815E0" w:rsidRDefault="001815E0" w:rsidP="001815E0">
      <w:pPr>
        <w:pStyle w:val="FirstParagraph"/>
      </w:pPr>
      <w:r>
        <w:t xml:space="preserve">At the 2021 </w:t>
      </w:r>
      <w:proofErr w:type="spellStart"/>
      <w:r>
        <w:t>ViABLE</w:t>
      </w:r>
      <w:proofErr w:type="spellEnd"/>
      <w:r>
        <w:t xml:space="preserve"> conference we presented our “six elements model” for teaching scientific writing in multi-section introductory biology courses. One of our essential tools is a standardized Scientific Writing Resource Guide that students and instructors can use across multiple courses. In response to requests that we share our Guide, it now is </w:t>
      </w:r>
      <w:hyperlink r:id="rId7">
        <w:r>
          <w:rPr>
            <w:rStyle w:val="Hyperlink"/>
          </w:rPr>
          <w:t>available as an open-source book</w:t>
        </w:r>
      </w:hyperlink>
      <w:r>
        <w:t xml:space="preserve"> that others can modify to meet their individual needs.</w:t>
      </w:r>
    </w:p>
    <w:p w14:paraId="1E02E7C2" w14:textId="77777777" w:rsidR="001815E0" w:rsidRDefault="001815E0" w:rsidP="001815E0">
      <w:pPr>
        <w:pStyle w:val="BodyText"/>
      </w:pPr>
      <w:r>
        <w:t xml:space="preserve">To make our Guide easy to maintain and convert to different formats, we wrote it using </w:t>
      </w:r>
      <w:r>
        <w:rPr>
          <w:b/>
          <w:bCs/>
        </w:rPr>
        <w:t>Markdown</w:t>
      </w:r>
      <w:r>
        <w:t xml:space="preserve">. This lightweight markup language is </w:t>
      </w:r>
      <w:r>
        <w:rPr>
          <w:b/>
          <w:bCs/>
        </w:rPr>
        <w:t>ideal for writing lab materials</w:t>
      </w:r>
      <w:r>
        <w:t xml:space="preserve"> because authors can write a text once, then output it in a variety of formats such as HTML5 for web pages, or Word/PDF documents for handouts. Groups of Markdown files can be combined to create interactive online books. Markdown takes ~20 minutes to learn, and marked text remains easily readable.</w:t>
      </w:r>
    </w:p>
    <w:p w14:paraId="7081B692" w14:textId="77777777" w:rsidR="001815E0" w:rsidRDefault="001815E0" w:rsidP="001815E0">
      <w:pPr>
        <w:pStyle w:val="BodyText"/>
      </w:pPr>
      <w:r>
        <w:t>Participants in this workshop do not need any prior technical knowledge beyond basic computer skills. They will learn to use Markdown by editing existing pages from our Guide, creating new pages, and converting both into formatted Word and HTML5 documents. We will demonstrate how to use R Studio to assemble collections of Markdown documents into books, and how to use GitHub to manage and share writing project files.</w:t>
      </w:r>
    </w:p>
    <w:p w14:paraId="3B45E89D" w14:textId="77777777" w:rsidR="001815E0" w:rsidRDefault="001815E0" w:rsidP="001815E0">
      <w:pPr>
        <w:pStyle w:val="BodyText"/>
      </w:pPr>
      <w:r>
        <w:t xml:space="preserve">Participants will leave with a complete copy of our Scientific Writing Resource Guide that they can revise to match their course requirements, the tools for writing and converting Markdown files to their preferred format, and a GitHub account where they can back up their project. Those interested can learn how to launch new book projects of their </w:t>
      </w:r>
      <w:proofErr w:type="gramStart"/>
      <w:r>
        <w:t>own, or</w:t>
      </w:r>
      <w:proofErr w:type="gramEnd"/>
      <w:r>
        <w:t xml:space="preserve"> contribute to our published edition of the Resource Guide.</w:t>
      </w:r>
    </w:p>
    <w:p w14:paraId="03F9A655" w14:textId="77777777" w:rsidR="001815E0" w:rsidRDefault="001815E0" w:rsidP="001815E0">
      <w:pPr>
        <w:pStyle w:val="BodyText"/>
      </w:pPr>
      <w:r>
        <w:rPr>
          <w:b/>
          <w:bCs/>
        </w:rPr>
        <w:t>Keywords</w:t>
      </w:r>
      <w:r>
        <w:t>: scientific writing, writing guidelines, Markdown, lab development tools, R Studio, web publishing</w:t>
      </w:r>
    </w:p>
    <w:p w14:paraId="1B6EAF72" w14:textId="77777777" w:rsidR="001815E0" w:rsidRDefault="001815E0" w:rsidP="001815E0">
      <w:pPr>
        <w:pStyle w:val="BodyText"/>
      </w:pPr>
    </w:p>
    <w:p w14:paraId="004D7478" w14:textId="77777777" w:rsidR="001815E0" w:rsidRDefault="001815E0" w:rsidP="001815E0">
      <w:pPr>
        <w:pStyle w:val="BodyText"/>
      </w:pPr>
    </w:p>
    <w:p w14:paraId="3679E115" w14:textId="77777777" w:rsidR="001815E0" w:rsidRDefault="001815E0" w:rsidP="001815E0">
      <w:pPr>
        <w:pStyle w:val="Heading2"/>
      </w:pPr>
      <w:bookmarkStart w:id="5" w:name="introduction"/>
      <w:bookmarkEnd w:id="4"/>
      <w:r>
        <w:lastRenderedPageBreak/>
        <w:t>Introduction</w:t>
      </w:r>
    </w:p>
    <w:p w14:paraId="7CBCB306" w14:textId="77777777" w:rsidR="001815E0" w:rsidRDefault="001815E0" w:rsidP="001815E0">
      <w:pPr>
        <w:pStyle w:val="Heading3"/>
      </w:pPr>
      <w:bookmarkStart w:id="6" w:name="the-scientific-writing-resource-guide"/>
      <w:r>
        <w:t>The Scientific Writing Resource Guide</w:t>
      </w:r>
    </w:p>
    <w:p w14:paraId="6E2CF7F2" w14:textId="77777777" w:rsidR="001815E0" w:rsidRDefault="001815E0" w:rsidP="001815E0">
      <w:pPr>
        <w:pStyle w:val="FirstParagraph"/>
      </w:pPr>
      <w:r>
        <w:t xml:space="preserve">Scientific writing helps students learn to state problems and present claims precisely, summarize evidence to support those claims, and explain their reasoning. For many years, our </w:t>
      </w:r>
      <w:r>
        <w:rPr>
          <w:i/>
          <w:iCs/>
        </w:rPr>
        <w:t>Scientific Writing Resource Guide</w:t>
      </w:r>
      <w:r>
        <w:t xml:space="preserve"> has been one of our main tools for teaching scientific writing in multiple courses. The Guide focuses on writing a lab report that models a journal article because the same components are used in most other forms of scientific communication too. Our general format conforms to the </w:t>
      </w:r>
      <w:r>
        <w:rPr>
          <w:b/>
          <w:bCs/>
          <w:i/>
          <w:iCs/>
        </w:rPr>
        <w:t>Council of Science Editors</w:t>
      </w:r>
      <w:r>
        <w:t xml:space="preserve"> (8e) standards, with some modifications to make writing easier for students just starting out. The Resource Guide includes sections on data visualization, basic biostatistics, and how to cite literature.</w:t>
      </w:r>
    </w:p>
    <w:p w14:paraId="4E30E80A" w14:textId="77777777" w:rsidR="001815E0" w:rsidRDefault="001815E0" w:rsidP="001815E0">
      <w:pPr>
        <w:pStyle w:val="BodyText"/>
      </w:pPr>
      <w:r>
        <w:t xml:space="preserve">In 2021 we updated, expanded, and published our </w:t>
      </w:r>
      <w:hyperlink r:id="rId8">
        <w:r>
          <w:rPr>
            <w:rStyle w:val="Hyperlink"/>
          </w:rPr>
          <w:t>Writing Resource Guide</w:t>
        </w:r>
      </w:hyperlink>
      <w:r>
        <w:t xml:space="preserve">. Our goal is to support two audiences: undergraduates learning the craft of scientific writing, and biology instructors who either teach scientific writing to undergraduates or supervise teaching assistants who do. Rather than try to write one guide meet the needs of every possible audience, we designed ours to be an </w:t>
      </w:r>
      <w:hyperlink r:id="rId9">
        <w:r>
          <w:rPr>
            <w:rStyle w:val="Hyperlink"/>
          </w:rPr>
          <w:t>evolving collaborative resource</w:t>
        </w:r>
      </w:hyperlink>
      <w:r>
        <w:t xml:space="preserve"> that we have released </w:t>
      </w:r>
      <w:hyperlink r:id="rId10">
        <w:r>
          <w:rPr>
            <w:rStyle w:val="Hyperlink"/>
          </w:rPr>
          <w:t>under terms of a Creative Commons BY-NC-SA 4.0 license.</w:t>
        </w:r>
      </w:hyperlink>
      <w:r>
        <w:t xml:space="preserve"> </w:t>
      </w:r>
      <w:r>
        <w:rPr>
          <w:noProof/>
        </w:rPr>
        <w:drawing>
          <wp:inline distT="0" distB="0" distL="0" distR="0" wp14:anchorId="53A76D07" wp14:editId="590E9662">
            <wp:extent cx="1278881" cy="338903"/>
            <wp:effectExtent l="0" t="0" r="0" b="0"/>
            <wp:docPr id="27" name="Picture"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descr="Icon&#10;&#10;Description automatically generated"/>
                    <pic:cNvPicPr>
                      <a:picLocks noChangeAspect="1" noChangeArrowheads="1"/>
                    </pic:cNvPicPr>
                  </pic:nvPicPr>
                  <pic:blipFill>
                    <a:blip r:embed="rId11"/>
                    <a:stretch>
                      <a:fillRect/>
                    </a:stretch>
                  </pic:blipFill>
                  <pic:spPr bwMode="auto">
                    <a:xfrm>
                      <a:off x="0" y="0"/>
                      <a:ext cx="1278881" cy="338903"/>
                    </a:xfrm>
                    <a:prstGeom prst="rect">
                      <a:avLst/>
                    </a:prstGeom>
                    <a:noFill/>
                    <a:ln w="9525">
                      <a:noFill/>
                      <a:headEnd/>
                      <a:tailEnd/>
                    </a:ln>
                  </pic:spPr>
                </pic:pic>
              </a:graphicData>
            </a:graphic>
          </wp:inline>
        </w:drawing>
      </w:r>
    </w:p>
    <w:p w14:paraId="45429B7A" w14:textId="77777777" w:rsidR="001815E0" w:rsidRDefault="001815E0" w:rsidP="001815E0">
      <w:pPr>
        <w:pStyle w:val="BodyText"/>
      </w:pPr>
      <w:r>
        <w:t>Participants in this workshop will learn how to access and modify the Resource Guide to fit their needs and requirements.</w:t>
      </w:r>
    </w:p>
    <w:p w14:paraId="27537AFA" w14:textId="77777777" w:rsidR="001815E0" w:rsidRDefault="001815E0" w:rsidP="001815E0">
      <w:pPr>
        <w:pStyle w:val="BodyText"/>
      </w:pPr>
    </w:p>
    <w:p w14:paraId="48A192A0" w14:textId="77777777" w:rsidR="001815E0" w:rsidRDefault="001815E0" w:rsidP="001815E0">
      <w:pPr>
        <w:pStyle w:val="Heading3"/>
      </w:pPr>
      <w:bookmarkStart w:id="7" w:name="why-use-markdown-to-write-lab-documents"/>
      <w:bookmarkEnd w:id="6"/>
      <w:r>
        <w:t>Why Use Markdown to Write Lab Documents?</w:t>
      </w:r>
    </w:p>
    <w:p w14:paraId="7982DABD" w14:textId="77777777" w:rsidR="001815E0" w:rsidRDefault="001815E0" w:rsidP="001815E0">
      <w:pPr>
        <w:pStyle w:val="FirstParagraph"/>
      </w:pPr>
      <w:r>
        <w:rPr>
          <w:b/>
          <w:bCs/>
        </w:rPr>
        <w:t>Markdown</w:t>
      </w:r>
      <w:r>
        <w:t xml:space="preserve"> is a lightweight markup language that is </w:t>
      </w:r>
      <w:r>
        <w:rPr>
          <w:b/>
          <w:bCs/>
        </w:rPr>
        <w:t>extremely easy to use</w:t>
      </w:r>
      <w:r>
        <w:t xml:space="preserve">. Markdown is a </w:t>
      </w:r>
      <w:r>
        <w:rPr>
          <w:b/>
          <w:bCs/>
        </w:rPr>
        <w:t>great solution to the challenge of writing lab documents that may have to go to multiple destinations</w:t>
      </w:r>
      <w:r>
        <w:t xml:space="preserve">. With Markdown, authors can write a text once then convert it into multiple file formats as needed. It takes less than 20 minutes to learn most of the Markdown syntax needed for routine writing tasks and marked up text is still easy to read. Markdown text can be converted to clean </w:t>
      </w:r>
      <w:proofErr w:type="gramStart"/>
      <w:r>
        <w:t>HTML5</w:t>
      </w:r>
      <w:proofErr w:type="gramEnd"/>
      <w:r>
        <w:t xml:space="preserve"> so it plays well with most LMSs. It also can be converted directly into MS Word or PDF documents. With some free tools, collections of Markdown documents can be compiled into interactive online books.</w:t>
      </w:r>
    </w:p>
    <w:p w14:paraId="2C0E83F7" w14:textId="77777777" w:rsidR="001815E0" w:rsidRDefault="001815E0" w:rsidP="001815E0">
      <w:pPr>
        <w:pStyle w:val="BodyText"/>
      </w:pPr>
      <w:r>
        <w:t xml:space="preserve">To demonstrate the versatility of Markdown, the handouts for this workshop were written in Markdown. The original “.md” files are available in the “Sample Files”” folder in the workshop’s </w:t>
      </w:r>
      <w:hyperlink r:id="rId12">
        <w:r>
          <w:rPr>
            <w:rStyle w:val="Hyperlink"/>
          </w:rPr>
          <w:t>ABLE 2022 GitHub repository</w:t>
        </w:r>
      </w:hyperlink>
      <w:r>
        <w:t>.</w:t>
      </w:r>
    </w:p>
    <w:p w14:paraId="43E96595" w14:textId="77777777" w:rsidR="001815E0" w:rsidRDefault="001815E0" w:rsidP="001815E0">
      <w:pPr>
        <w:pStyle w:val="BodyText"/>
      </w:pPr>
    </w:p>
    <w:p w14:paraId="6BEAF093" w14:textId="77777777" w:rsidR="001815E0" w:rsidRDefault="001815E0" w:rsidP="001815E0">
      <w:pPr>
        <w:pStyle w:val="Heading3"/>
      </w:pPr>
      <w:bookmarkStart w:id="8" w:name="about-this-workshop"/>
      <w:bookmarkEnd w:id="7"/>
      <w:r>
        <w:t>About This Workshop</w:t>
      </w:r>
    </w:p>
    <w:p w14:paraId="2F1C2360" w14:textId="77777777" w:rsidR="001815E0" w:rsidRDefault="001815E0" w:rsidP="001815E0">
      <w:pPr>
        <w:pStyle w:val="FirstParagraph"/>
      </w:pPr>
      <w:r>
        <w:t>The main goals of the workshop are:</w:t>
      </w:r>
    </w:p>
    <w:p w14:paraId="6585E9F9" w14:textId="77777777" w:rsidR="001815E0" w:rsidRDefault="001815E0" w:rsidP="001815E0">
      <w:pPr>
        <w:pStyle w:val="Compact"/>
        <w:numPr>
          <w:ilvl w:val="0"/>
          <w:numId w:val="2"/>
        </w:numPr>
      </w:pPr>
      <w:r>
        <w:t xml:space="preserve">Share our open-source Writing Resource </w:t>
      </w:r>
      <w:proofErr w:type="gramStart"/>
      <w:r>
        <w:t>Guide, and</w:t>
      </w:r>
      <w:proofErr w:type="gramEnd"/>
      <w:r>
        <w:t xml:space="preserve"> show potential users how to modify it to meet their program needs.</w:t>
      </w:r>
    </w:p>
    <w:p w14:paraId="5D6DD5F7" w14:textId="77777777" w:rsidR="001815E0" w:rsidRDefault="001815E0" w:rsidP="001815E0">
      <w:pPr>
        <w:pStyle w:val="Compact"/>
        <w:numPr>
          <w:ilvl w:val="0"/>
          <w:numId w:val="2"/>
        </w:numPr>
      </w:pPr>
      <w:r>
        <w:lastRenderedPageBreak/>
        <w:t>Introduce participants who write lab materials for multiple destinations to a more flexible workflow.</w:t>
      </w:r>
    </w:p>
    <w:p w14:paraId="59B63CC5" w14:textId="77777777" w:rsidR="001815E0" w:rsidRDefault="001815E0" w:rsidP="001815E0">
      <w:pPr>
        <w:pStyle w:val="FirstParagraph"/>
      </w:pPr>
      <w:r>
        <w:rPr>
          <w:b/>
          <w:bCs/>
        </w:rPr>
        <w:t>Participants in this workshop do not need any technical skills beyond basic computer skills</w:t>
      </w:r>
      <w:r>
        <w:t>. The exercises assume no prior knowledge of Markdown, the other tools, or computer coding.</w:t>
      </w:r>
    </w:p>
    <w:p w14:paraId="3F463BD1" w14:textId="77777777" w:rsidR="001815E0" w:rsidRDefault="001815E0" w:rsidP="001815E0">
      <w:pPr>
        <w:pStyle w:val="BodyText"/>
      </w:pPr>
    </w:p>
    <w:p w14:paraId="04718A22" w14:textId="77777777" w:rsidR="001815E0" w:rsidRDefault="001815E0" w:rsidP="001815E0">
      <w:pPr>
        <w:pStyle w:val="Heading4"/>
      </w:pPr>
      <w:r>
        <w:t>Before the workshop</w:t>
      </w:r>
    </w:p>
    <w:p w14:paraId="12CCFF97" w14:textId="77777777" w:rsidR="001815E0" w:rsidRDefault="001815E0" w:rsidP="001815E0">
      <w:pPr>
        <w:pStyle w:val="FirstParagraph"/>
      </w:pPr>
      <w:r>
        <w:t>Participants should try to install the software tools. We will troubleshoot any installation problems during the workshop.</w:t>
      </w:r>
    </w:p>
    <w:p w14:paraId="5D75F109" w14:textId="77777777" w:rsidR="001815E0" w:rsidRDefault="001815E0" w:rsidP="001815E0">
      <w:pPr>
        <w:pStyle w:val="BodyText"/>
      </w:pPr>
    </w:p>
    <w:p w14:paraId="10ACD46B" w14:textId="77777777" w:rsidR="001815E0" w:rsidRDefault="001815E0" w:rsidP="001815E0">
      <w:pPr>
        <w:pStyle w:val="Heading4"/>
      </w:pPr>
      <w:r>
        <w:t>During the workshop</w:t>
      </w:r>
    </w:p>
    <w:p w14:paraId="515DC0CC" w14:textId="77777777" w:rsidR="001815E0" w:rsidRDefault="001815E0" w:rsidP="001815E0">
      <w:pPr>
        <w:pStyle w:val="FirstParagraph"/>
      </w:pPr>
      <w:r>
        <w:t>In the first half of the workshop participants will retrieve copies of the Resource Guide files from GitHub. Then they will create and edit Markdown documents using two tools: a plain text editor, and R Studio.</w:t>
      </w:r>
    </w:p>
    <w:p w14:paraId="14BA273B" w14:textId="77777777" w:rsidR="001815E0" w:rsidRDefault="001815E0" w:rsidP="001815E0">
      <w:pPr>
        <w:pStyle w:val="BodyText"/>
      </w:pPr>
      <w:r>
        <w:t>In the second half of the workshop, participants will learn how to use R Studio and standalone web tools to render Markdown pages into HTML and MS Word formats.</w:t>
      </w:r>
    </w:p>
    <w:p w14:paraId="447FC319" w14:textId="77777777" w:rsidR="001815E0" w:rsidRDefault="001815E0" w:rsidP="001815E0">
      <w:pPr>
        <w:pStyle w:val="BodyText"/>
      </w:pPr>
      <w:r>
        <w:t xml:space="preserve">I will demonstrate how R Studio plus </w:t>
      </w:r>
      <w:proofErr w:type="spellStart"/>
      <w:r>
        <w:t>Bookdown</w:t>
      </w:r>
      <w:proofErr w:type="spellEnd"/>
      <w:r>
        <w:t xml:space="preserve"> can turn a collection of Markdown files into a book that can be hosted online or printed. I will also introduce the platform where we will be hosting other STEM Writing Project resources.</w:t>
      </w:r>
    </w:p>
    <w:p w14:paraId="16BB3ABE" w14:textId="40AC70AB" w:rsidR="001815E0" w:rsidRDefault="001815E0" w:rsidP="001815E0">
      <w:pPr>
        <w:pStyle w:val="BodyText"/>
      </w:pPr>
      <w:r>
        <w:t>As time permits, we will learn how to use GitHub for more than just copying files.</w:t>
      </w:r>
    </w:p>
    <w:p w14:paraId="11D1E89F" w14:textId="77777777" w:rsidR="001815E0" w:rsidRDefault="001815E0" w:rsidP="001815E0">
      <w:pPr>
        <w:pStyle w:val="BodyText"/>
      </w:pPr>
    </w:p>
    <w:p w14:paraId="3CD5D96E" w14:textId="77777777" w:rsidR="001815E0" w:rsidRDefault="001815E0" w:rsidP="001815E0">
      <w:pPr>
        <w:pStyle w:val="Heading4"/>
      </w:pPr>
      <w:r>
        <w:t>Workshop Debrief</w:t>
      </w:r>
    </w:p>
    <w:p w14:paraId="7303173E" w14:textId="77777777" w:rsidR="001815E0" w:rsidRDefault="001815E0" w:rsidP="001815E0">
      <w:pPr>
        <w:pStyle w:val="FirstParagraph"/>
      </w:pPr>
      <w:r>
        <w:t xml:space="preserve">At the end of the </w:t>
      </w:r>
      <w:proofErr w:type="gramStart"/>
      <w:r>
        <w:t>workshop</w:t>
      </w:r>
      <w:proofErr w:type="gramEnd"/>
      <w:r>
        <w:t xml:space="preserve"> we will talk about three of the original goals of this workshop, what we learned, and what can be improved.</w:t>
      </w:r>
    </w:p>
    <w:p w14:paraId="589F8DE6" w14:textId="77777777" w:rsidR="001815E0" w:rsidRPr="001815E0" w:rsidRDefault="001815E0" w:rsidP="001815E0">
      <w:pPr>
        <w:pStyle w:val="Heading5"/>
        <w:rPr>
          <w:color w:val="000000" w:themeColor="text1"/>
        </w:rPr>
      </w:pPr>
      <w:r w:rsidRPr="001815E0">
        <w:rPr>
          <w:color w:val="000000" w:themeColor="text1"/>
        </w:rPr>
        <w:t>Goal 1. Introduce the Biology Writing Resource Guide</w:t>
      </w:r>
    </w:p>
    <w:p w14:paraId="7C138B70" w14:textId="77777777" w:rsidR="001815E0" w:rsidRDefault="001815E0" w:rsidP="001815E0">
      <w:pPr>
        <w:pStyle w:val="FirstParagraph"/>
      </w:pPr>
      <w:r>
        <w:t>We want the Resource Guide to be widely useful.</w:t>
      </w:r>
    </w:p>
    <w:p w14:paraId="14D9548E" w14:textId="77777777" w:rsidR="001815E0" w:rsidRDefault="001815E0" w:rsidP="001815E0">
      <w:pPr>
        <w:pStyle w:val="Compact"/>
        <w:numPr>
          <w:ilvl w:val="0"/>
          <w:numId w:val="11"/>
        </w:numPr>
      </w:pPr>
      <w:r>
        <w:t>What other pages are needed?</w:t>
      </w:r>
    </w:p>
    <w:p w14:paraId="708D91A4" w14:textId="77777777" w:rsidR="001815E0" w:rsidRDefault="001815E0" w:rsidP="001815E0">
      <w:pPr>
        <w:pStyle w:val="Compact"/>
        <w:numPr>
          <w:ilvl w:val="0"/>
          <w:numId w:val="11"/>
        </w:numPr>
      </w:pPr>
      <w:r>
        <w:t>What other resources would be helpful?</w:t>
      </w:r>
    </w:p>
    <w:p w14:paraId="02193A6A" w14:textId="77777777" w:rsidR="001815E0" w:rsidRDefault="001815E0" w:rsidP="001815E0">
      <w:pPr>
        <w:pStyle w:val="Compact"/>
        <w:numPr>
          <w:ilvl w:val="0"/>
          <w:numId w:val="11"/>
        </w:numPr>
      </w:pPr>
      <w:r>
        <w:t>Do you have resources you would like to contribute?</w:t>
      </w:r>
    </w:p>
    <w:p w14:paraId="1CE2B579" w14:textId="77777777" w:rsidR="001815E0" w:rsidRPr="001815E0" w:rsidRDefault="001815E0" w:rsidP="001815E0">
      <w:pPr>
        <w:pStyle w:val="Heading5"/>
        <w:rPr>
          <w:color w:val="000000" w:themeColor="text1"/>
        </w:rPr>
      </w:pPr>
      <w:r w:rsidRPr="001815E0">
        <w:rPr>
          <w:color w:val="000000" w:themeColor="text1"/>
        </w:rPr>
        <w:t>Goal 2. Introduce Markdown, supporting tools</w:t>
      </w:r>
    </w:p>
    <w:p w14:paraId="4058A8F1" w14:textId="77777777" w:rsidR="001815E0" w:rsidRDefault="001815E0" w:rsidP="001815E0">
      <w:pPr>
        <w:pStyle w:val="FirstParagraph"/>
      </w:pPr>
      <w:r>
        <w:t>We plan to train others to modify the Resource Guide.</w:t>
      </w:r>
    </w:p>
    <w:p w14:paraId="2456090F" w14:textId="77777777" w:rsidR="001815E0" w:rsidRDefault="001815E0" w:rsidP="001815E0">
      <w:pPr>
        <w:pStyle w:val="Compact"/>
        <w:numPr>
          <w:ilvl w:val="0"/>
          <w:numId w:val="12"/>
        </w:numPr>
      </w:pPr>
      <w:r>
        <w:t>What other training materials would be helpful?</w:t>
      </w:r>
    </w:p>
    <w:p w14:paraId="13A64052" w14:textId="77777777" w:rsidR="001815E0" w:rsidRDefault="001815E0" w:rsidP="001815E0">
      <w:pPr>
        <w:pStyle w:val="Compact"/>
        <w:numPr>
          <w:ilvl w:val="0"/>
          <w:numId w:val="12"/>
        </w:numPr>
      </w:pPr>
      <w:r>
        <w:t>What should we add, remove from training?</w:t>
      </w:r>
    </w:p>
    <w:p w14:paraId="6BFE4248" w14:textId="77777777" w:rsidR="001815E0" w:rsidRPr="001815E0" w:rsidRDefault="001815E0" w:rsidP="001815E0">
      <w:pPr>
        <w:pStyle w:val="Heading5"/>
        <w:rPr>
          <w:color w:val="000000" w:themeColor="text1"/>
        </w:rPr>
      </w:pPr>
      <w:r w:rsidRPr="001815E0">
        <w:rPr>
          <w:color w:val="000000" w:themeColor="text1"/>
        </w:rPr>
        <w:lastRenderedPageBreak/>
        <w:t>Goal 3. Expand, experiment with our workshop model</w:t>
      </w:r>
    </w:p>
    <w:p w14:paraId="1441C2B7" w14:textId="77777777" w:rsidR="001815E0" w:rsidRDefault="001815E0" w:rsidP="001815E0">
      <w:pPr>
        <w:pStyle w:val="FirstParagraph"/>
      </w:pPr>
      <w:r>
        <w:t>If someone must switch suddenly to a Zoom format, what can they do to make it better?</w:t>
      </w:r>
    </w:p>
    <w:p w14:paraId="39D79204" w14:textId="77777777" w:rsidR="001815E0" w:rsidRDefault="001815E0" w:rsidP="001815E0">
      <w:pPr>
        <w:pStyle w:val="Compact"/>
        <w:numPr>
          <w:ilvl w:val="0"/>
          <w:numId w:val="13"/>
        </w:numPr>
      </w:pPr>
      <w:r>
        <w:t>What works well? (Ex. mixed teams, varied presentation, episodic work w/reporting)</w:t>
      </w:r>
    </w:p>
    <w:p w14:paraId="1E096B63" w14:textId="77777777" w:rsidR="001815E0" w:rsidRDefault="001815E0" w:rsidP="001815E0">
      <w:pPr>
        <w:pStyle w:val="Compact"/>
        <w:numPr>
          <w:ilvl w:val="0"/>
          <w:numId w:val="13"/>
        </w:numPr>
      </w:pPr>
      <w:r>
        <w:t>What needs improvement? What could be added?</w:t>
      </w:r>
    </w:p>
    <w:p w14:paraId="6A6976D3" w14:textId="77777777" w:rsidR="001815E0" w:rsidRDefault="001815E0" w:rsidP="001815E0">
      <w:pPr>
        <w:pStyle w:val="Compact"/>
        <w:numPr>
          <w:ilvl w:val="0"/>
          <w:numId w:val="13"/>
        </w:numPr>
      </w:pPr>
      <w:r>
        <w:t>Does having a local helper make it easier?</w:t>
      </w:r>
    </w:p>
    <w:p w14:paraId="6B006FE4" w14:textId="77777777" w:rsidR="001815E0" w:rsidRDefault="001815E0" w:rsidP="001815E0">
      <w:pPr>
        <w:pStyle w:val="BodyText"/>
      </w:pPr>
    </w:p>
    <w:p w14:paraId="124BF4EA" w14:textId="3CA16562" w:rsidR="001815E0" w:rsidRDefault="001815E0" w:rsidP="001815E0">
      <w:pPr>
        <w:pStyle w:val="Heading4"/>
      </w:pPr>
      <w:r>
        <w:t>Resources</w:t>
      </w:r>
    </w:p>
    <w:p w14:paraId="06FF81D0" w14:textId="77777777" w:rsidR="001815E0" w:rsidRDefault="001815E0" w:rsidP="001815E0">
      <w:pPr>
        <w:pStyle w:val="FirstParagraph"/>
      </w:pPr>
      <w:r>
        <w:t xml:space="preserve">Participants will leave this workshop with a copy of the </w:t>
      </w:r>
      <w:r>
        <w:rPr>
          <w:b/>
          <w:bCs/>
        </w:rPr>
        <w:t>Science Writing Resource Guide</w:t>
      </w:r>
      <w:r>
        <w:t xml:space="preserve"> that they can revise to match their local needs. They also will have experience writing and editing Markdown and converting it to other formats.</w:t>
      </w:r>
    </w:p>
    <w:p w14:paraId="1323C302" w14:textId="77777777" w:rsidR="001815E0" w:rsidRDefault="001815E0" w:rsidP="001815E0">
      <w:pPr>
        <w:pStyle w:val="BodyText"/>
      </w:pPr>
      <w:r>
        <w:t>Participants’ new and edited pages will help us identify what additional topics should be added to our Resource Guide. Those who are interested can learn how they can contribute and publish new materials to our Guide, and how to launch a book project (say, a new lab manual) of their own.</w:t>
      </w:r>
    </w:p>
    <w:p w14:paraId="5DFCF147" w14:textId="77777777" w:rsidR="001815E0" w:rsidRDefault="001815E0" w:rsidP="001815E0">
      <w:pPr>
        <w:pStyle w:val="BodyText"/>
      </w:pPr>
    </w:p>
    <w:p w14:paraId="4BC10A8F" w14:textId="77777777" w:rsidR="001815E0" w:rsidRDefault="001815E0" w:rsidP="001815E0">
      <w:pPr>
        <w:pStyle w:val="BodyText"/>
      </w:pPr>
    </w:p>
    <w:p w14:paraId="1E33B4D1" w14:textId="77777777" w:rsidR="001815E0" w:rsidRDefault="001815E0">
      <w:pPr>
        <w:rPr>
          <w:rFonts w:asciiTheme="majorHAnsi" w:eastAsiaTheme="majorEastAsia" w:hAnsiTheme="majorHAnsi" w:cstheme="majorBidi"/>
          <w:b/>
          <w:bCs/>
          <w:color w:val="C00000"/>
          <w:sz w:val="32"/>
          <w:szCs w:val="32"/>
        </w:rPr>
      </w:pPr>
      <w:bookmarkStart w:id="9" w:name="X425e21f779b70cf6d33aa2d3824b27d236b178b"/>
      <w:bookmarkEnd w:id="5"/>
      <w:bookmarkEnd w:id="8"/>
      <w:r>
        <w:br w:type="page"/>
      </w:r>
    </w:p>
    <w:p w14:paraId="47BEDAA7" w14:textId="0AD1659B" w:rsidR="001815E0" w:rsidRDefault="001815E0" w:rsidP="001815E0">
      <w:pPr>
        <w:pStyle w:val="Heading1"/>
      </w:pPr>
      <w:r>
        <w:lastRenderedPageBreak/>
        <w:t>Pre-Workshop Assignment: Install the Required Software</w:t>
      </w:r>
    </w:p>
    <w:p w14:paraId="7FD7162D" w14:textId="77777777" w:rsidR="001815E0" w:rsidRDefault="001815E0" w:rsidP="001815E0">
      <w:pPr>
        <w:pStyle w:val="FirstParagraph"/>
      </w:pPr>
      <w:r>
        <w:t>Give yourself enough time to install the software. If you do not have it already, R Studio Desktop takes 10-15 minutes to install. GitHub Desktop takes 10-15 minutes to install.</w:t>
      </w:r>
    </w:p>
    <w:p w14:paraId="797AB08F" w14:textId="77777777" w:rsidR="001815E0" w:rsidRDefault="001815E0" w:rsidP="001815E0">
      <w:pPr>
        <w:pStyle w:val="BodyText"/>
      </w:pPr>
      <w:r>
        <w:rPr>
          <w:b/>
          <w:bCs/>
        </w:rPr>
        <w:t>If an installation does not work, do not worry</w:t>
      </w:r>
      <w:r>
        <w:t>. You will work in mixed teams (different levels of experience, able vs. unable to install software) during this workshop.</w:t>
      </w:r>
    </w:p>
    <w:p w14:paraId="72D453A9" w14:textId="77777777" w:rsidR="001815E0" w:rsidRDefault="001815E0" w:rsidP="001815E0">
      <w:pPr>
        <w:pStyle w:val="BodyText"/>
      </w:pPr>
    </w:p>
    <w:p w14:paraId="569A6205" w14:textId="77777777" w:rsidR="001815E0" w:rsidRDefault="001815E0" w:rsidP="001815E0">
      <w:pPr>
        <w:pStyle w:val="Heading2"/>
      </w:pPr>
      <w:r>
        <w:t xml:space="preserve">Required: R and R Studio </w:t>
      </w:r>
      <w:proofErr w:type="gramStart"/>
      <w:r>
        <w:t>Open Source</w:t>
      </w:r>
      <w:proofErr w:type="gramEnd"/>
      <w:r>
        <w:t xml:space="preserve"> Edition</w:t>
      </w:r>
    </w:p>
    <w:p w14:paraId="7BAF3BBF" w14:textId="77777777" w:rsidR="001815E0" w:rsidRDefault="001815E0" w:rsidP="001815E0">
      <w:pPr>
        <w:pStyle w:val="FirstParagraph"/>
      </w:pPr>
      <w:r>
        <w:t xml:space="preserve">If you have participated in one of ABLE’s prior workshops on R or R Studio, you may have these programs installed already. If not, download and install R (the engine) </w:t>
      </w:r>
      <w:r>
        <w:rPr>
          <w:b/>
          <w:bCs/>
        </w:rPr>
        <w:t>before</w:t>
      </w:r>
      <w:r>
        <w:t xml:space="preserve"> R Studio Desktop (the user interface). Usually both installations run smoothly.</w:t>
      </w:r>
    </w:p>
    <w:p w14:paraId="0C93F7BD" w14:textId="77777777" w:rsidR="001815E0" w:rsidRDefault="001815E0" w:rsidP="001815E0">
      <w:pPr>
        <w:pStyle w:val="BodyText"/>
      </w:pPr>
      <w:r>
        <w:t xml:space="preserve">1. </w:t>
      </w:r>
      <w:hyperlink r:id="rId13">
        <w:r>
          <w:rPr>
            <w:rStyle w:val="Hyperlink"/>
          </w:rPr>
          <w:t>Download and install R</w:t>
        </w:r>
      </w:hyperlink>
      <w:r>
        <w:t>.</w:t>
      </w:r>
    </w:p>
    <w:p w14:paraId="2393D020" w14:textId="77777777" w:rsidR="001815E0" w:rsidRDefault="001815E0" w:rsidP="001815E0">
      <w:pPr>
        <w:pStyle w:val="Compact"/>
        <w:numPr>
          <w:ilvl w:val="0"/>
          <w:numId w:val="2"/>
        </w:numPr>
      </w:pPr>
      <w:r>
        <w:t>If you are a Windows user: Click on “Download R for Windows”, then click on “base”, then click on the Download link.</w:t>
      </w:r>
    </w:p>
    <w:p w14:paraId="78A41385" w14:textId="77777777" w:rsidR="001815E0" w:rsidRDefault="001815E0" w:rsidP="001815E0">
      <w:pPr>
        <w:pStyle w:val="Compact"/>
        <w:numPr>
          <w:ilvl w:val="0"/>
          <w:numId w:val="2"/>
        </w:numPr>
      </w:pPr>
      <w:r>
        <w:t>If you are macOS user: Click on “Download R for (Mac) OS X”, then under “Latest release:” click on R-</w:t>
      </w:r>
      <w:proofErr w:type="spellStart"/>
      <w:r>
        <w:t>X.X.X.pkg</w:t>
      </w:r>
      <w:proofErr w:type="spellEnd"/>
      <w:r>
        <w:t xml:space="preserve">, where R-X.X.X is the version number. For example, the latest version of R as of November 25, </w:t>
      </w:r>
      <w:proofErr w:type="gramStart"/>
      <w:r>
        <w:t>2019</w:t>
      </w:r>
      <w:proofErr w:type="gramEnd"/>
      <w:r>
        <w:t xml:space="preserve"> was R-3.6.1.</w:t>
      </w:r>
    </w:p>
    <w:p w14:paraId="498DC27D" w14:textId="77777777" w:rsidR="001815E0" w:rsidRDefault="001815E0" w:rsidP="001815E0">
      <w:pPr>
        <w:pStyle w:val="FirstParagraph"/>
      </w:pPr>
      <w:r>
        <w:t xml:space="preserve">2. </w:t>
      </w:r>
      <w:hyperlink r:id="rId14">
        <w:r>
          <w:rPr>
            <w:rStyle w:val="Hyperlink"/>
          </w:rPr>
          <w:t>Download and install R Studio</w:t>
        </w:r>
      </w:hyperlink>
      <w:r>
        <w:t>.</w:t>
      </w:r>
    </w:p>
    <w:p w14:paraId="5E6B01E9" w14:textId="77777777" w:rsidR="001815E0" w:rsidRDefault="001815E0" w:rsidP="001815E0">
      <w:pPr>
        <w:pStyle w:val="Compact"/>
        <w:numPr>
          <w:ilvl w:val="0"/>
          <w:numId w:val="2"/>
        </w:numPr>
      </w:pPr>
      <w:r>
        <w:t>Scroll down to “Installers for Supported Platforms” near the bottom of the page.</w:t>
      </w:r>
    </w:p>
    <w:p w14:paraId="4A3532F1" w14:textId="77777777" w:rsidR="001815E0" w:rsidRDefault="001815E0" w:rsidP="001815E0">
      <w:pPr>
        <w:pStyle w:val="Compact"/>
        <w:numPr>
          <w:ilvl w:val="0"/>
          <w:numId w:val="2"/>
        </w:numPr>
      </w:pPr>
      <w:r>
        <w:t>Click on the download link corresponding to your computer’s operating system.</w:t>
      </w:r>
    </w:p>
    <w:p w14:paraId="75F02595" w14:textId="77777777" w:rsidR="001815E0" w:rsidRDefault="001815E0" w:rsidP="001815E0">
      <w:pPr>
        <w:pStyle w:val="FirstParagraph"/>
      </w:pPr>
      <w:r>
        <w:t xml:space="preserve">Here are </w:t>
      </w:r>
      <w:hyperlink r:id="rId15">
        <w:r>
          <w:rPr>
            <w:rStyle w:val="Hyperlink"/>
          </w:rPr>
          <w:t>illustrated instructions for installing R &amp; RStudio</w:t>
        </w:r>
      </w:hyperlink>
      <w:r>
        <w:t xml:space="preserve">. For even more detailed instructions, consult </w:t>
      </w:r>
      <w:hyperlink r:id="rId16">
        <w:r>
          <w:rPr>
            <w:rStyle w:val="Hyperlink"/>
          </w:rPr>
          <w:t>Installing R and R Studio, Step by Step</w:t>
        </w:r>
      </w:hyperlink>
    </w:p>
    <w:p w14:paraId="18DEC3C3" w14:textId="77777777" w:rsidR="001815E0" w:rsidRDefault="001815E0" w:rsidP="001815E0">
      <w:pPr>
        <w:pStyle w:val="Heading2"/>
      </w:pPr>
      <w:r>
        <w:t>Optional: GitHub Desktop</w:t>
      </w:r>
    </w:p>
    <w:p w14:paraId="3508C26B" w14:textId="77777777" w:rsidR="001815E0" w:rsidRDefault="001815E0" w:rsidP="001815E0">
      <w:pPr>
        <w:pStyle w:val="FirstParagraph"/>
      </w:pPr>
      <w:r>
        <w:rPr>
          <w:b/>
          <w:bCs/>
        </w:rPr>
        <w:t>GitHub</w:t>
      </w:r>
      <w:r>
        <w:t xml:space="preserve"> is a free/low cost, secure collaboration and code sharing site that is popular with data scientists and program developers. GitHub also is becoming a popular hub for hosting blogs, static websites, and e-books (for example, </w:t>
      </w:r>
      <w:hyperlink r:id="rId17">
        <w:r>
          <w:rPr>
            <w:rStyle w:val="Hyperlink"/>
          </w:rPr>
          <w:t>Using Markdown inside R</w:t>
        </w:r>
      </w:hyperlink>
      <w:r>
        <w:t>.) GitHub Desktop simplifies installation, creating an account, and handling repositories.</w:t>
      </w:r>
    </w:p>
    <w:p w14:paraId="2C174DA7" w14:textId="77777777" w:rsidR="001815E0" w:rsidRDefault="001815E0" w:rsidP="001815E0">
      <w:pPr>
        <w:pStyle w:val="BodyText"/>
      </w:pPr>
      <w:r>
        <w:t xml:space="preserve">Go to GitHub and follow their instructions for installing GitHub Desktop on your computer: </w:t>
      </w:r>
      <w:hyperlink r:id="rId18">
        <w:r>
          <w:rPr>
            <w:rStyle w:val="Hyperlink"/>
          </w:rPr>
          <w:t>Downloading and Installing GitHub Desktop</w:t>
        </w:r>
      </w:hyperlink>
      <w:r>
        <w:t xml:space="preserve">. GitHub Desktop should ask if you want to log into an existing account or create a new one. If it does not do that automatically, go to the </w:t>
      </w:r>
      <w:hyperlink r:id="rId19">
        <w:r>
          <w:rPr>
            <w:rStyle w:val="Hyperlink"/>
          </w:rPr>
          <w:t>GitHub home page</w:t>
        </w:r>
      </w:hyperlink>
      <w:r>
        <w:t xml:space="preserve"> and follow the prompts to register.</w:t>
      </w:r>
    </w:p>
    <w:p w14:paraId="150ABDC9" w14:textId="77777777" w:rsidR="001815E0" w:rsidRDefault="001815E0" w:rsidP="001815E0">
      <w:pPr>
        <w:pStyle w:val="BodyText"/>
      </w:pPr>
      <w:r>
        <w:t xml:space="preserve">NOTE: </w:t>
      </w:r>
      <w:r>
        <w:rPr>
          <w:b/>
          <w:bCs/>
        </w:rPr>
        <w:t>You do not need a private account for this workshop.</w:t>
      </w:r>
      <w:r>
        <w:t xml:space="preserve"> If you start using GitHub regularly, a private account costs ~$50/year, which </w:t>
      </w:r>
      <w:proofErr w:type="gramStart"/>
      <w:r>
        <w:rPr>
          <w:b/>
          <w:bCs/>
        </w:rPr>
        <w:t>definitely</w:t>
      </w:r>
      <w:r>
        <w:t xml:space="preserve"> is</w:t>
      </w:r>
      <w:proofErr w:type="gramEnd"/>
      <w:r>
        <w:t xml:space="preserve"> a good investment; their backups have saved me several times after I accidentally deleting important files.</w:t>
      </w:r>
    </w:p>
    <w:p w14:paraId="56D06794" w14:textId="1422874A" w:rsidR="001815E0" w:rsidRDefault="001815E0" w:rsidP="001815E0">
      <w:pPr>
        <w:pStyle w:val="BodyText"/>
      </w:pPr>
      <w:r>
        <w:t xml:space="preserve">If you want more detailed instructions, </w:t>
      </w:r>
      <w:hyperlink r:id="rId20">
        <w:r>
          <w:rPr>
            <w:rStyle w:val="Hyperlink"/>
          </w:rPr>
          <w:t>Getting Started With GitHub Desktop</w:t>
        </w:r>
      </w:hyperlink>
      <w:r>
        <w:t xml:space="preserve"> is a good resource both for installation and for learning what this program can do.</w:t>
      </w:r>
      <w:r>
        <w:br w:type="page"/>
      </w:r>
    </w:p>
    <w:p w14:paraId="04B216FA" w14:textId="77777777" w:rsidR="001815E0" w:rsidRDefault="001815E0" w:rsidP="001815E0">
      <w:pPr>
        <w:pStyle w:val="Heading1"/>
      </w:pPr>
      <w:bookmarkStart w:id="10" w:name="Xbbaafbe08e37e7bf2c7425be6d43e6e32f8fdb4"/>
      <w:bookmarkEnd w:id="9"/>
      <w:r>
        <w:lastRenderedPageBreak/>
        <w:t xml:space="preserve">Exercise 1: Copying the Resource Guide Repository </w:t>
      </w:r>
      <w:proofErr w:type="gramStart"/>
      <w:r>
        <w:t>From</w:t>
      </w:r>
      <w:proofErr w:type="gramEnd"/>
      <w:r>
        <w:t xml:space="preserve"> GitHub</w:t>
      </w:r>
    </w:p>
    <w:p w14:paraId="3F282CCB" w14:textId="77777777" w:rsidR="001815E0" w:rsidRDefault="001815E0" w:rsidP="001815E0">
      <w:pPr>
        <w:pStyle w:val="Heading2"/>
      </w:pPr>
      <w:bookmarkStart w:id="11" w:name="background"/>
      <w:r>
        <w:t>Background</w:t>
      </w:r>
    </w:p>
    <w:p w14:paraId="034B3587" w14:textId="77777777" w:rsidR="001815E0" w:rsidRDefault="001815E0" w:rsidP="001815E0">
      <w:pPr>
        <w:pStyle w:val="FirstParagraph"/>
      </w:pPr>
      <w:r>
        <w:t xml:space="preserve">GitHub stores files and data for each project in an annotated folder called a </w:t>
      </w:r>
      <w:r>
        <w:rPr>
          <w:b/>
          <w:bCs/>
        </w:rPr>
        <w:t>repository (“repo”)</w:t>
      </w:r>
      <w:r>
        <w:t>. GitHub users create separate repositories for different projects. Repos have attached annotations that control how the folder and files it contains behave. Private repositories can only be seen by their owner and other GitHub users that the project owner specifies. Public repositories are available for anyone to view or copy.</w:t>
      </w:r>
    </w:p>
    <w:p w14:paraId="77511DFC" w14:textId="77777777" w:rsidR="001815E0" w:rsidRDefault="001815E0" w:rsidP="001815E0">
      <w:pPr>
        <w:pStyle w:val="BodyText"/>
      </w:pPr>
      <w:r>
        <w:t xml:space="preserve">You do not have to be subscribed to GitHub to copy a public repository or use the files in it; you can make a completely independent copy, which is called a </w:t>
      </w:r>
      <w:r>
        <w:rPr>
          <w:b/>
          <w:bCs/>
        </w:rPr>
        <w:t>clone</w:t>
      </w:r>
      <w:r>
        <w:t>. The clone can be downloaded as a ZIP file then stored on your personal computer as a folder of files. This is the simplest way to copy files stored on GitHub to your computer, and the kind of copy we will use initially in the workshop.</w:t>
      </w:r>
    </w:p>
    <w:p w14:paraId="7DF83140" w14:textId="77777777" w:rsidR="001815E0" w:rsidRDefault="001815E0" w:rsidP="001815E0">
      <w:pPr>
        <w:pStyle w:val="BodyText"/>
      </w:pPr>
      <w:r>
        <w:t xml:space="preserve">When you clone someone else’s repository via a ZIP file, the cloned copy is </w:t>
      </w:r>
      <w:r>
        <w:rPr>
          <w:b/>
          <w:bCs/>
        </w:rPr>
        <w:t>completely separated from its original source</w:t>
      </w:r>
      <w:r>
        <w:t>. You do not see changes that the original owner made after you make your copy, and they cannot see changes you make. You also lose access to GitHub’s powerful file backup and archiving tools. We will see these a little later in the workshop.</w:t>
      </w:r>
    </w:p>
    <w:p w14:paraId="358659F7" w14:textId="77777777" w:rsidR="001815E0" w:rsidRDefault="001815E0" w:rsidP="001815E0">
      <w:pPr>
        <w:pStyle w:val="BodyText"/>
      </w:pPr>
      <w:r>
        <w:t xml:space="preserve">In this exercise you will be cloning the </w:t>
      </w:r>
      <w:r>
        <w:rPr>
          <w:b/>
          <w:bCs/>
        </w:rPr>
        <w:t>ABLE 2022 Workshop</w:t>
      </w:r>
      <w:r>
        <w:t xml:space="preserve"> repository. After cloning you can edit any page or add new pages without damaging the source files. If you make a mistake in a document and cannot fix it, just unzip the repo again and grab a new copy.</w:t>
      </w:r>
    </w:p>
    <w:p w14:paraId="7E3619FD" w14:textId="77777777" w:rsidR="001815E0" w:rsidRDefault="001815E0" w:rsidP="001815E0">
      <w:pPr>
        <w:pStyle w:val="BodyText"/>
      </w:pPr>
    </w:p>
    <w:p w14:paraId="7C900720" w14:textId="77777777" w:rsidR="001815E0" w:rsidRDefault="001815E0" w:rsidP="001815E0">
      <w:pPr>
        <w:pStyle w:val="Heading2"/>
      </w:pPr>
      <w:bookmarkStart w:id="12" w:name="procedure"/>
      <w:bookmarkEnd w:id="11"/>
      <w:r>
        <w:t>Procedure</w:t>
      </w:r>
    </w:p>
    <w:p w14:paraId="3C6E5F85" w14:textId="77777777" w:rsidR="001815E0" w:rsidRDefault="001815E0" w:rsidP="001815E0">
      <w:pPr>
        <w:pStyle w:val="FirstParagraph"/>
      </w:pPr>
      <w:r>
        <w:t xml:space="preserve">1. Use a web browser to open the URL for the ABLE workshop repository: </w:t>
      </w:r>
      <w:hyperlink r:id="rId21">
        <w:r>
          <w:rPr>
            <w:rStyle w:val="Hyperlink"/>
          </w:rPr>
          <w:t>https://github.com/adanieljohnson/ABLE_2022_Workshop</w:t>
        </w:r>
      </w:hyperlink>
      <w:r>
        <w:t>.</w:t>
      </w:r>
    </w:p>
    <w:p w14:paraId="715345C2" w14:textId="77777777" w:rsidR="001815E0" w:rsidRDefault="001815E0" w:rsidP="001815E0">
      <w:pPr>
        <w:pStyle w:val="BodyText"/>
      </w:pPr>
      <w:r>
        <w:t>Alternatively, go to GitHub (https://github.com/), look for the Search window at the top left, and enter “</w:t>
      </w:r>
      <w:proofErr w:type="spellStart"/>
      <w:r>
        <w:rPr>
          <w:b/>
          <w:bCs/>
        </w:rPr>
        <w:t>adanieljohnson</w:t>
      </w:r>
      <w:proofErr w:type="spellEnd"/>
      <w:r>
        <w:rPr>
          <w:b/>
          <w:bCs/>
        </w:rPr>
        <w:t>/ ABLE_2022_Workshop</w:t>
      </w:r>
      <w:r>
        <w:t>.” This is a shortcut to the project repository.</w:t>
      </w:r>
    </w:p>
    <w:p w14:paraId="22A81884" w14:textId="77777777" w:rsidR="001815E0" w:rsidRDefault="001815E0" w:rsidP="001815E0">
      <w:pPr>
        <w:pStyle w:val="BodyText"/>
      </w:pPr>
      <w:r>
        <w:t xml:space="preserve">2. What you see will be something </w:t>
      </w:r>
      <w:proofErr w:type="gramStart"/>
      <w:r>
        <w:t>similar to</w:t>
      </w:r>
      <w:proofErr w:type="gramEnd"/>
      <w:r>
        <w:t xml:space="preserve"> the screenshot below. Click on “Code” to open the window with the dialog to clone this repository.</w:t>
      </w:r>
    </w:p>
    <w:p w14:paraId="25C14F4E" w14:textId="77777777" w:rsidR="001815E0" w:rsidRDefault="001815E0" w:rsidP="001815E0">
      <w:pPr>
        <w:pStyle w:val="CaptionedFigure"/>
      </w:pPr>
      <w:r>
        <w:rPr>
          <w:noProof/>
        </w:rPr>
        <w:lastRenderedPageBreak/>
        <w:drawing>
          <wp:inline distT="0" distB="0" distL="0" distR="0" wp14:anchorId="1FAC1C93" wp14:editId="3D8D058E">
            <wp:extent cx="4919031" cy="2225407"/>
            <wp:effectExtent l="0" t="0" r="0" b="0"/>
            <wp:docPr id="51" name="Picture" descr="Main page of ABLE Workshop repository"/>
            <wp:cNvGraphicFramePr/>
            <a:graphic xmlns:a="http://schemas.openxmlformats.org/drawingml/2006/main">
              <a:graphicData uri="http://schemas.openxmlformats.org/drawingml/2006/picture">
                <pic:pic xmlns:pic="http://schemas.openxmlformats.org/drawingml/2006/picture">
                  <pic:nvPicPr>
                    <pic:cNvPr id="52" name="Picture" descr="https://github.com/adanieljohnson/ABLE_2022_Workshop/blob/main/images/Home-ABLE.png?raw=true"/>
                    <pic:cNvPicPr>
                      <a:picLocks noChangeAspect="1" noChangeArrowheads="1"/>
                    </pic:cNvPicPr>
                  </pic:nvPicPr>
                  <pic:blipFill>
                    <a:blip r:embed="rId22"/>
                    <a:stretch>
                      <a:fillRect/>
                    </a:stretch>
                  </pic:blipFill>
                  <pic:spPr bwMode="auto">
                    <a:xfrm>
                      <a:off x="0" y="0"/>
                      <a:ext cx="4924872" cy="2228049"/>
                    </a:xfrm>
                    <a:prstGeom prst="rect">
                      <a:avLst/>
                    </a:prstGeom>
                    <a:noFill/>
                    <a:ln w="9525">
                      <a:noFill/>
                      <a:headEnd/>
                      <a:tailEnd/>
                    </a:ln>
                  </pic:spPr>
                </pic:pic>
              </a:graphicData>
            </a:graphic>
          </wp:inline>
        </w:drawing>
      </w:r>
    </w:p>
    <w:p w14:paraId="040C2487" w14:textId="77777777" w:rsidR="001815E0" w:rsidRDefault="001815E0" w:rsidP="001815E0">
      <w:pPr>
        <w:pStyle w:val="ImageCaption"/>
        <w:jc w:val="center"/>
      </w:pPr>
      <w:r>
        <w:t>Main page of ABLE Workshop repository</w:t>
      </w:r>
    </w:p>
    <w:p w14:paraId="60E20391" w14:textId="77777777" w:rsidR="001815E0" w:rsidRDefault="001815E0" w:rsidP="001815E0">
      <w:pPr>
        <w:pStyle w:val="BodyText"/>
      </w:pPr>
    </w:p>
    <w:p w14:paraId="59AFB82D" w14:textId="77777777" w:rsidR="001815E0" w:rsidRDefault="001815E0" w:rsidP="001815E0">
      <w:pPr>
        <w:pStyle w:val="BodyText"/>
      </w:pPr>
      <w:r>
        <w:t>3. Click on “Download ZIP” (the BLUE arrow)</w:t>
      </w:r>
    </w:p>
    <w:p w14:paraId="453982C5" w14:textId="77777777" w:rsidR="001815E0" w:rsidRDefault="001815E0" w:rsidP="001815E0">
      <w:pPr>
        <w:pStyle w:val="CaptionedFigure"/>
      </w:pPr>
      <w:r>
        <w:rPr>
          <w:noProof/>
        </w:rPr>
        <w:drawing>
          <wp:inline distT="0" distB="0" distL="0" distR="0" wp14:anchorId="714476C3" wp14:editId="6A8D01FC">
            <wp:extent cx="5334000" cy="2514841"/>
            <wp:effectExtent l="0" t="0" r="0" b="0"/>
            <wp:docPr id="54" name="Picture" descr="Blue arrow marks where to download a ZIP file."/>
            <wp:cNvGraphicFramePr/>
            <a:graphic xmlns:a="http://schemas.openxmlformats.org/drawingml/2006/main">
              <a:graphicData uri="http://schemas.openxmlformats.org/drawingml/2006/picture">
                <pic:pic xmlns:pic="http://schemas.openxmlformats.org/drawingml/2006/picture">
                  <pic:nvPicPr>
                    <pic:cNvPr id="55" name="Picture" descr="https://github.com/adanieljohnson/ABLE_2022_Workshop/blob/main/images/Code-ABLE2.png?raw=true"/>
                    <pic:cNvPicPr>
                      <a:picLocks noChangeAspect="1" noChangeArrowheads="1"/>
                    </pic:cNvPicPr>
                  </pic:nvPicPr>
                  <pic:blipFill>
                    <a:blip r:embed="rId23"/>
                    <a:stretch>
                      <a:fillRect/>
                    </a:stretch>
                  </pic:blipFill>
                  <pic:spPr bwMode="auto">
                    <a:xfrm>
                      <a:off x="0" y="0"/>
                      <a:ext cx="5334000" cy="2514841"/>
                    </a:xfrm>
                    <a:prstGeom prst="rect">
                      <a:avLst/>
                    </a:prstGeom>
                    <a:noFill/>
                    <a:ln w="9525">
                      <a:noFill/>
                      <a:headEnd/>
                      <a:tailEnd/>
                    </a:ln>
                  </pic:spPr>
                </pic:pic>
              </a:graphicData>
            </a:graphic>
          </wp:inline>
        </w:drawing>
      </w:r>
    </w:p>
    <w:p w14:paraId="4A5A9309" w14:textId="77777777" w:rsidR="001815E0" w:rsidRDefault="001815E0" w:rsidP="001815E0">
      <w:pPr>
        <w:pStyle w:val="ImageCaption"/>
        <w:jc w:val="center"/>
      </w:pPr>
      <w:r>
        <w:t>Blue arrow marks where to download a ZIP file.</w:t>
      </w:r>
    </w:p>
    <w:p w14:paraId="0FC7A773" w14:textId="77777777" w:rsidR="001815E0" w:rsidRDefault="001815E0" w:rsidP="001815E0">
      <w:pPr>
        <w:pStyle w:val="BodyText"/>
      </w:pPr>
    </w:p>
    <w:p w14:paraId="796F9ED2" w14:textId="77777777" w:rsidR="001815E0" w:rsidRDefault="001815E0" w:rsidP="001815E0">
      <w:pPr>
        <w:pStyle w:val="BodyText"/>
      </w:pPr>
      <w:r>
        <w:t>4. The entire repo is over 70MB, so takes a minute to download. When it is done, go to your Downloads folder and click to unpack the file.</w:t>
      </w:r>
    </w:p>
    <w:p w14:paraId="4A2CD965" w14:textId="77777777" w:rsidR="001815E0" w:rsidRDefault="001815E0" w:rsidP="001815E0">
      <w:pPr>
        <w:pStyle w:val="BodyText"/>
      </w:pPr>
      <w:r>
        <w:t>5. Drag the unpacked folder to your desktop. Now you have a personal copy of the files to work with. Do not worry about damaging any files. If you need to replace a corrupted file, you can go back to the original ZIP archive and unpack it again.</w:t>
      </w:r>
    </w:p>
    <w:p w14:paraId="359CE251" w14:textId="77777777" w:rsidR="001815E0" w:rsidRDefault="001815E0" w:rsidP="001815E0">
      <w:pPr>
        <w:pStyle w:val="BodyText"/>
      </w:pPr>
      <w:r>
        <w:t xml:space="preserve">6. Open the folder named </w:t>
      </w:r>
      <w:r>
        <w:rPr>
          <w:b/>
          <w:bCs/>
        </w:rPr>
        <w:t>Sample Files</w:t>
      </w:r>
      <w:r>
        <w:t>. It contains .md files and corresponding rendered HTML and MS Word files. Open “ABLE 2022-Workshop_1_Source_document.md”, then open either the corresponding .html or .docx file.</w:t>
      </w:r>
    </w:p>
    <w:p w14:paraId="5EA3031C" w14:textId="77777777" w:rsidR="001815E0" w:rsidRDefault="001815E0" w:rsidP="001815E0">
      <w:pPr>
        <w:pStyle w:val="BodyText"/>
      </w:pPr>
      <w:r>
        <w:lastRenderedPageBreak/>
        <w:t xml:space="preserve">7. Open </w:t>
      </w:r>
      <w:r>
        <w:rPr>
          <w:b/>
          <w:bCs/>
        </w:rPr>
        <w:t>Handout for Exercise 1</w:t>
      </w:r>
      <w:r>
        <w:t>; it will be your “.md to .html/.docx dictionary.” Try to translate the markup in the .md files. As you work, think about these questions:</w:t>
      </w:r>
    </w:p>
    <w:p w14:paraId="2EBB202A" w14:textId="77777777" w:rsidR="001815E0" w:rsidRDefault="001815E0" w:rsidP="001815E0">
      <w:pPr>
        <w:pStyle w:val="Compact"/>
        <w:numPr>
          <w:ilvl w:val="0"/>
          <w:numId w:val="2"/>
        </w:numPr>
      </w:pPr>
      <w:r>
        <w:t xml:space="preserve">How hard or easy is it to read the </w:t>
      </w:r>
      <w:r>
        <w:rPr>
          <w:b/>
          <w:bCs/>
        </w:rPr>
        <w:t>original text</w:t>
      </w:r>
      <w:r>
        <w:t xml:space="preserve"> in the .md file?</w:t>
      </w:r>
    </w:p>
    <w:p w14:paraId="5BCDC0AD" w14:textId="77777777" w:rsidR="001815E0" w:rsidRDefault="001815E0" w:rsidP="001815E0">
      <w:pPr>
        <w:pStyle w:val="Compact"/>
        <w:numPr>
          <w:ilvl w:val="0"/>
          <w:numId w:val="2"/>
        </w:numPr>
      </w:pPr>
      <w:r>
        <w:t>How does the markup translate into a web page?</w:t>
      </w:r>
    </w:p>
    <w:p w14:paraId="7F658961" w14:textId="77777777" w:rsidR="001815E0" w:rsidRDefault="001815E0" w:rsidP="001815E0">
      <w:pPr>
        <w:pStyle w:val="Compact"/>
        <w:numPr>
          <w:ilvl w:val="0"/>
          <w:numId w:val="2"/>
        </w:numPr>
      </w:pPr>
      <w:r>
        <w:t>How does the markup translate into a Word document?</w:t>
      </w:r>
    </w:p>
    <w:p w14:paraId="75545AF3" w14:textId="77777777" w:rsidR="001815E0" w:rsidRDefault="001815E0" w:rsidP="001815E0">
      <w:pPr>
        <w:pStyle w:val="FirstParagraph"/>
      </w:pPr>
      <w:r>
        <w:t>8. If you make changes to your .md files, be sure to save them before going on to Exercise 2.</w:t>
      </w:r>
    </w:p>
    <w:p w14:paraId="40322146" w14:textId="77777777" w:rsidR="001815E0" w:rsidRDefault="001815E0" w:rsidP="001815E0">
      <w:pPr>
        <w:pStyle w:val="BodyText"/>
      </w:pPr>
    </w:p>
    <w:p w14:paraId="5E336427" w14:textId="77777777" w:rsidR="001815E0" w:rsidRDefault="001815E0" w:rsidP="001815E0">
      <w:pPr>
        <w:pStyle w:val="BodyText"/>
      </w:pPr>
    </w:p>
    <w:bookmarkEnd w:id="10"/>
    <w:bookmarkEnd w:id="12"/>
    <w:p w14:paraId="47196BE1" w14:textId="77777777" w:rsidR="001815E0" w:rsidRDefault="001815E0">
      <w:pPr>
        <w:rPr>
          <w:rFonts w:asciiTheme="majorHAnsi" w:eastAsiaTheme="majorEastAsia" w:hAnsiTheme="majorHAnsi" w:cstheme="majorBidi"/>
          <w:b/>
          <w:bCs/>
          <w:color w:val="C00000"/>
          <w:sz w:val="32"/>
          <w:szCs w:val="32"/>
        </w:rPr>
      </w:pPr>
      <w:r>
        <w:br w:type="page"/>
      </w:r>
    </w:p>
    <w:p w14:paraId="0F72DF3C" w14:textId="77777777" w:rsidR="001815E0" w:rsidRDefault="001815E0" w:rsidP="001815E0">
      <w:pPr>
        <w:pStyle w:val="Heading1"/>
      </w:pPr>
      <w:bookmarkStart w:id="13" w:name="level-1-header"/>
      <w:bookmarkStart w:id="14" w:name="learning-more"/>
      <w:r>
        <w:lastRenderedPageBreak/>
        <w:t>Handout for Exercise 1: Short Guide to Markdown</w:t>
      </w:r>
    </w:p>
    <w:p w14:paraId="44EACBE0" w14:textId="77777777" w:rsidR="001815E0" w:rsidRDefault="001815E0" w:rsidP="001815E0">
      <w:pPr>
        <w:pStyle w:val="FirstParagraph"/>
      </w:pPr>
      <w:r>
        <w:t xml:space="preserve">Markdown was created as a way for writers to annotate text quickly to show formatting without having to embed full HTML tags. The goal with Markdown is to separate the content (words of the text) of a document from the format (headers, paragraphs, bullets, etc.) from the. By using one well-defined set of marking conventions (called the </w:t>
      </w:r>
      <w:r>
        <w:rPr>
          <w:b/>
          <w:bCs/>
        </w:rPr>
        <w:t>syntax</w:t>
      </w:r>
      <w:r>
        <w:t>), we can use converters to read a marked-up text and render it to many different formats. For example, the converter we will be using can read Markdown and export it in over 55 text formats.</w:t>
      </w:r>
    </w:p>
    <w:p w14:paraId="7E9C2A5C" w14:textId="77777777" w:rsidR="001815E0" w:rsidRDefault="001815E0" w:rsidP="001815E0">
      <w:pPr>
        <w:pStyle w:val="BodyText"/>
      </w:pPr>
    </w:p>
    <w:p w14:paraId="48121165" w14:textId="77777777" w:rsidR="001815E0" w:rsidRDefault="001815E0" w:rsidP="001815E0">
      <w:pPr>
        <w:pStyle w:val="Heading2"/>
      </w:pPr>
      <w:r>
        <w:t>What Does Markdown Syntax Look Like?</w:t>
      </w:r>
    </w:p>
    <w:p w14:paraId="783220D6" w14:textId="77777777" w:rsidR="001815E0" w:rsidRDefault="001815E0" w:rsidP="001815E0">
      <w:pPr>
        <w:pStyle w:val="FirstParagraph"/>
      </w:pPr>
      <w:r>
        <w:t>Here is some text that has been formatted using Markdown:</w:t>
      </w:r>
    </w:p>
    <w:p w14:paraId="3622A715" w14:textId="77777777" w:rsidR="001815E0" w:rsidRDefault="004E5B49" w:rsidP="001815E0">
      <w:r>
        <w:rPr>
          <w:noProof/>
        </w:rPr>
        <w:pict w14:anchorId="04429228">
          <v:rect id="_x0000_i1026" alt="" style="width:468pt;height:.05pt;mso-width-percent:0;mso-height-percent:0;mso-width-percent:0;mso-height-percent:0" o:hralign="center" o:hrstd="t" o:hr="t"/>
        </w:pict>
      </w:r>
    </w:p>
    <w:p w14:paraId="6A70957C" w14:textId="77777777" w:rsidR="001815E0" w:rsidRDefault="001815E0" w:rsidP="001815E0">
      <w:pPr>
        <w:pStyle w:val="Heading4"/>
      </w:pPr>
      <w:r>
        <w:t>Level 4 Header - Formatting</w:t>
      </w:r>
    </w:p>
    <w:p w14:paraId="7C23B379" w14:textId="77777777" w:rsidR="001815E0" w:rsidRDefault="001815E0" w:rsidP="001815E0">
      <w:pPr>
        <w:pStyle w:val="FirstParagraph"/>
      </w:pPr>
      <w:r>
        <w:t>There are two main kinds of text formatting:</w:t>
      </w:r>
    </w:p>
    <w:p w14:paraId="00A92BB6" w14:textId="77777777" w:rsidR="001815E0" w:rsidRDefault="001815E0" w:rsidP="001815E0">
      <w:pPr>
        <w:pStyle w:val="Compact"/>
        <w:numPr>
          <w:ilvl w:val="0"/>
          <w:numId w:val="2"/>
        </w:numPr>
      </w:pPr>
      <w:r>
        <w:t>Inline formatting (</w:t>
      </w:r>
      <w:r>
        <w:rPr>
          <w:i/>
          <w:iCs/>
        </w:rPr>
        <w:t>italics</w:t>
      </w:r>
      <w:r>
        <w:t>, subscripts like H</w:t>
      </w:r>
      <w:r>
        <w:rPr>
          <w:vertAlign w:val="subscript"/>
        </w:rPr>
        <w:t>2</w:t>
      </w:r>
      <w:r>
        <w:t>SO</w:t>
      </w:r>
      <w:r>
        <w:rPr>
          <w:vertAlign w:val="subscript"/>
        </w:rPr>
        <w:t>4</w:t>
      </w:r>
      <w:r>
        <w:t>, etc.)</w:t>
      </w:r>
    </w:p>
    <w:p w14:paraId="74FE973E" w14:textId="77777777" w:rsidR="001815E0" w:rsidRDefault="001815E0" w:rsidP="001815E0">
      <w:pPr>
        <w:pStyle w:val="Compact"/>
        <w:numPr>
          <w:ilvl w:val="0"/>
          <w:numId w:val="2"/>
        </w:numPr>
      </w:pPr>
      <w:r>
        <w:t>Block- or paragraph-level formatting (headings, sub-headings, lists, etc.)</w:t>
      </w:r>
    </w:p>
    <w:p w14:paraId="65FD1338" w14:textId="77777777" w:rsidR="001815E0" w:rsidRDefault="004E5B49" w:rsidP="001815E0">
      <w:r>
        <w:rPr>
          <w:noProof/>
        </w:rPr>
        <w:pict w14:anchorId="04B2825B">
          <v:rect id="_x0000_i1025" alt="" style="width:468pt;height:.05pt;mso-width-percent:0;mso-height-percent:0;mso-width-percent:0;mso-height-percent:0" o:hralign="center" o:hrstd="t" o:hr="t"/>
        </w:pict>
      </w:r>
    </w:p>
    <w:p w14:paraId="38D72DBA" w14:textId="77777777" w:rsidR="001815E0" w:rsidRDefault="001815E0" w:rsidP="001815E0">
      <w:pPr>
        <w:pStyle w:val="FirstParagraph"/>
      </w:pPr>
    </w:p>
    <w:p w14:paraId="3201FF01" w14:textId="77777777" w:rsidR="001815E0" w:rsidRDefault="001815E0" w:rsidP="001815E0">
      <w:pPr>
        <w:pStyle w:val="BodyText"/>
      </w:pPr>
      <w:r>
        <w:t>Here is the same text that has been formatted so you can see the markup:</w:t>
      </w:r>
    </w:p>
    <w:p w14:paraId="11A09951" w14:textId="77777777" w:rsidR="001815E0" w:rsidRDefault="001815E0" w:rsidP="001815E0">
      <w:pPr>
        <w:pStyle w:val="SourceCode"/>
        <w:shd w:val="clear" w:color="auto" w:fill="DBE5F1" w:themeFill="accent1" w:themeFillTint="33"/>
      </w:pPr>
      <w:r>
        <w:rPr>
          <w:rStyle w:val="VerbatimChar"/>
        </w:rPr>
        <w:t>#### Level 4 Header - Formatting</w:t>
      </w:r>
      <w:r>
        <w:br/>
      </w:r>
      <w:r>
        <w:br/>
      </w:r>
      <w:r>
        <w:rPr>
          <w:rStyle w:val="VerbatimChar"/>
        </w:rPr>
        <w:t>There are two main kinds of text formatting:</w:t>
      </w:r>
      <w:r>
        <w:br/>
      </w:r>
      <w:r>
        <w:br/>
      </w:r>
      <w:r>
        <w:rPr>
          <w:rStyle w:val="VerbatimChar"/>
        </w:rPr>
        <w:t>* Inline formatting (_italics_, subscripts like H~2~SO~4~, etc.)</w:t>
      </w:r>
      <w:r>
        <w:br/>
      </w:r>
      <w:r>
        <w:rPr>
          <w:rStyle w:val="VerbatimChar"/>
        </w:rPr>
        <w:t>* Block- or paragraph-level formatting (headings, sub-headings, etc.)</w:t>
      </w:r>
    </w:p>
    <w:p w14:paraId="592664A2" w14:textId="77777777" w:rsidR="001815E0" w:rsidRDefault="001815E0" w:rsidP="001815E0">
      <w:pPr>
        <w:pStyle w:val="FirstParagraph"/>
      </w:pPr>
      <w:r>
        <w:t>The number of hash (#) marks indicates the level of the header. Lines of text are separated by an extra space. Words or blocks of text that have specific formatting are surrounded by a pair of symbols indicating the type of formatting to apply. Here is what the same text looks like rendered:</w:t>
      </w:r>
    </w:p>
    <w:p w14:paraId="30EF7B23" w14:textId="77777777" w:rsidR="001815E0" w:rsidRDefault="001815E0" w:rsidP="001815E0">
      <w:pPr>
        <w:pStyle w:val="BodyText"/>
      </w:pPr>
      <w:r>
        <w:t>The rest of this handout explains the markup codes that you need most often. Keep a copy handy until you can remember the specific codes reliably. Better yet, copy the text of the original .md file and edit it to suit your own needs.</w:t>
      </w:r>
    </w:p>
    <w:p w14:paraId="6E53B0D9" w14:textId="77777777" w:rsidR="001815E0" w:rsidRDefault="001815E0" w:rsidP="001815E0">
      <w:pPr>
        <w:pStyle w:val="BodyText"/>
      </w:pPr>
    </w:p>
    <w:p w14:paraId="1BB46B72" w14:textId="77777777" w:rsidR="001815E0" w:rsidRDefault="001815E0" w:rsidP="001815E0">
      <w:pPr>
        <w:rPr>
          <w:rFonts w:asciiTheme="majorHAnsi" w:eastAsiaTheme="majorEastAsia" w:hAnsiTheme="majorHAnsi" w:cstheme="majorBidi"/>
          <w:b/>
          <w:bCs/>
          <w:color w:val="365F91" w:themeColor="accent1" w:themeShade="BF"/>
          <w:sz w:val="28"/>
          <w:szCs w:val="28"/>
        </w:rPr>
      </w:pPr>
      <w:r>
        <w:br w:type="page"/>
      </w:r>
    </w:p>
    <w:p w14:paraId="738ABC91" w14:textId="77777777" w:rsidR="001815E0" w:rsidRDefault="001815E0" w:rsidP="001815E0">
      <w:pPr>
        <w:pStyle w:val="Heading2"/>
      </w:pPr>
      <w:r>
        <w:lastRenderedPageBreak/>
        <w:t>Markdown Codes for Inline Formatting</w:t>
      </w:r>
    </w:p>
    <w:p w14:paraId="2C7103CF" w14:textId="77777777" w:rsidR="001815E0" w:rsidRDefault="001815E0" w:rsidP="001815E0">
      <w:pPr>
        <w:pStyle w:val="FirstParagraph"/>
      </w:pPr>
      <w:r>
        <w:t>The table shows how to mark text, and what it will look like when rendered.</w:t>
      </w:r>
    </w:p>
    <w:tbl>
      <w:tblPr>
        <w:tblStyle w:val="Table"/>
        <w:tblW w:w="5000" w:type="pct"/>
        <w:tblLayout w:type="fixed"/>
        <w:tblLook w:val="0020" w:firstRow="1" w:lastRow="0" w:firstColumn="0" w:lastColumn="0" w:noHBand="0" w:noVBand="0"/>
      </w:tblPr>
      <w:tblGrid>
        <w:gridCol w:w="1980"/>
        <w:gridCol w:w="2700"/>
        <w:gridCol w:w="4680"/>
      </w:tblGrid>
      <w:tr w:rsidR="001815E0" w14:paraId="3DD595AB" w14:textId="77777777" w:rsidTr="000032C5">
        <w:trPr>
          <w:cnfStyle w:val="100000000000" w:firstRow="1" w:lastRow="0" w:firstColumn="0" w:lastColumn="0" w:oddVBand="0" w:evenVBand="0" w:oddHBand="0" w:evenHBand="0" w:firstRowFirstColumn="0" w:firstRowLastColumn="0" w:lastRowFirstColumn="0" w:lastRowLastColumn="0"/>
          <w:tblHeader/>
        </w:trPr>
        <w:tc>
          <w:tcPr>
            <w:tcW w:w="1980" w:type="dxa"/>
          </w:tcPr>
          <w:p w14:paraId="06ABDCDE" w14:textId="77777777" w:rsidR="001815E0" w:rsidRDefault="001815E0" w:rsidP="000032C5">
            <w:pPr>
              <w:pStyle w:val="Compact"/>
            </w:pPr>
            <w:r>
              <w:t>Inline Formats</w:t>
            </w:r>
          </w:p>
        </w:tc>
        <w:tc>
          <w:tcPr>
            <w:tcW w:w="2700" w:type="dxa"/>
          </w:tcPr>
          <w:p w14:paraId="0A44DAC3" w14:textId="77777777" w:rsidR="001815E0" w:rsidRDefault="001815E0" w:rsidP="000032C5">
            <w:pPr>
              <w:pStyle w:val="Compact"/>
            </w:pPr>
            <w:r>
              <w:t>How to Mark Them</w:t>
            </w:r>
          </w:p>
        </w:tc>
        <w:tc>
          <w:tcPr>
            <w:tcW w:w="4680" w:type="dxa"/>
          </w:tcPr>
          <w:p w14:paraId="0E892177" w14:textId="77777777" w:rsidR="001815E0" w:rsidRDefault="001815E0" w:rsidP="000032C5">
            <w:pPr>
              <w:pStyle w:val="Compact"/>
            </w:pPr>
            <w:r>
              <w:t>How They Appear</w:t>
            </w:r>
          </w:p>
        </w:tc>
      </w:tr>
      <w:tr w:rsidR="001815E0" w14:paraId="11657C11" w14:textId="77777777" w:rsidTr="000032C5">
        <w:tc>
          <w:tcPr>
            <w:tcW w:w="1980" w:type="dxa"/>
          </w:tcPr>
          <w:p w14:paraId="45DB86E1" w14:textId="77777777" w:rsidR="001815E0" w:rsidRDefault="001815E0" w:rsidP="000032C5">
            <w:pPr>
              <w:pStyle w:val="Compact"/>
            </w:pPr>
            <w:r>
              <w:t>Italics</w:t>
            </w:r>
          </w:p>
        </w:tc>
        <w:tc>
          <w:tcPr>
            <w:tcW w:w="2700" w:type="dxa"/>
          </w:tcPr>
          <w:p w14:paraId="11D243B4" w14:textId="77777777" w:rsidR="001815E0" w:rsidRDefault="001815E0" w:rsidP="000032C5">
            <w:pPr>
              <w:pStyle w:val="Compact"/>
            </w:pPr>
            <w:r>
              <w:t>_italicized_ word</w:t>
            </w:r>
          </w:p>
        </w:tc>
        <w:tc>
          <w:tcPr>
            <w:tcW w:w="4680" w:type="dxa"/>
          </w:tcPr>
          <w:p w14:paraId="4A7BFB53" w14:textId="77777777" w:rsidR="001815E0" w:rsidRDefault="001815E0" w:rsidP="000032C5">
            <w:pPr>
              <w:pStyle w:val="Compact"/>
            </w:pPr>
            <w:r>
              <w:rPr>
                <w:i/>
                <w:iCs/>
              </w:rPr>
              <w:t>italicized</w:t>
            </w:r>
            <w:r>
              <w:t xml:space="preserve"> word</w:t>
            </w:r>
          </w:p>
        </w:tc>
      </w:tr>
      <w:tr w:rsidR="001815E0" w14:paraId="266285F0" w14:textId="77777777" w:rsidTr="000032C5">
        <w:tc>
          <w:tcPr>
            <w:tcW w:w="1980" w:type="dxa"/>
          </w:tcPr>
          <w:p w14:paraId="7D5554A4" w14:textId="77777777" w:rsidR="001815E0" w:rsidRDefault="001815E0" w:rsidP="000032C5">
            <w:pPr>
              <w:pStyle w:val="Compact"/>
            </w:pPr>
          </w:p>
        </w:tc>
        <w:tc>
          <w:tcPr>
            <w:tcW w:w="2700" w:type="dxa"/>
          </w:tcPr>
          <w:p w14:paraId="4D9D07D2" w14:textId="77777777" w:rsidR="001815E0" w:rsidRDefault="001815E0" w:rsidP="000032C5">
            <w:pPr>
              <w:pStyle w:val="Compact"/>
            </w:pPr>
            <w:r>
              <w:t>*italicized* word</w:t>
            </w:r>
          </w:p>
        </w:tc>
        <w:tc>
          <w:tcPr>
            <w:tcW w:w="4680" w:type="dxa"/>
          </w:tcPr>
          <w:p w14:paraId="1C41E107" w14:textId="77777777" w:rsidR="001815E0" w:rsidRDefault="001815E0" w:rsidP="000032C5">
            <w:pPr>
              <w:pStyle w:val="Compact"/>
            </w:pPr>
            <w:r>
              <w:rPr>
                <w:i/>
                <w:iCs/>
              </w:rPr>
              <w:t>italicized</w:t>
            </w:r>
            <w:r>
              <w:t xml:space="preserve"> word</w:t>
            </w:r>
          </w:p>
        </w:tc>
      </w:tr>
      <w:tr w:rsidR="001815E0" w14:paraId="46ED7FB1" w14:textId="77777777" w:rsidTr="000032C5">
        <w:tc>
          <w:tcPr>
            <w:tcW w:w="1980" w:type="dxa"/>
          </w:tcPr>
          <w:p w14:paraId="2CB90B1A" w14:textId="77777777" w:rsidR="001815E0" w:rsidRDefault="001815E0" w:rsidP="000032C5">
            <w:pPr>
              <w:pStyle w:val="Compact"/>
            </w:pPr>
            <w:r>
              <w:t>Bold</w:t>
            </w:r>
          </w:p>
        </w:tc>
        <w:tc>
          <w:tcPr>
            <w:tcW w:w="2700" w:type="dxa"/>
          </w:tcPr>
          <w:p w14:paraId="51EB9FCA" w14:textId="77777777" w:rsidR="001815E0" w:rsidRDefault="001815E0" w:rsidP="000032C5">
            <w:pPr>
              <w:pStyle w:val="Compact"/>
            </w:pPr>
            <w:r>
              <w:t>__bolded__ word</w:t>
            </w:r>
          </w:p>
        </w:tc>
        <w:tc>
          <w:tcPr>
            <w:tcW w:w="4680" w:type="dxa"/>
          </w:tcPr>
          <w:p w14:paraId="575DDCD3" w14:textId="77777777" w:rsidR="001815E0" w:rsidRDefault="001815E0" w:rsidP="000032C5">
            <w:pPr>
              <w:pStyle w:val="Compact"/>
            </w:pPr>
            <w:r>
              <w:rPr>
                <w:b/>
                <w:bCs/>
              </w:rPr>
              <w:t>bolded</w:t>
            </w:r>
            <w:r>
              <w:t xml:space="preserve"> word</w:t>
            </w:r>
          </w:p>
        </w:tc>
      </w:tr>
      <w:tr w:rsidR="001815E0" w14:paraId="10636E83" w14:textId="77777777" w:rsidTr="000032C5">
        <w:tc>
          <w:tcPr>
            <w:tcW w:w="1980" w:type="dxa"/>
          </w:tcPr>
          <w:p w14:paraId="20487881" w14:textId="77777777" w:rsidR="001815E0" w:rsidRDefault="001815E0" w:rsidP="000032C5">
            <w:pPr>
              <w:pStyle w:val="Compact"/>
            </w:pPr>
          </w:p>
        </w:tc>
        <w:tc>
          <w:tcPr>
            <w:tcW w:w="2700" w:type="dxa"/>
          </w:tcPr>
          <w:p w14:paraId="1743A01E" w14:textId="77777777" w:rsidR="001815E0" w:rsidRDefault="001815E0" w:rsidP="000032C5">
            <w:pPr>
              <w:pStyle w:val="Compact"/>
            </w:pPr>
            <w:r>
              <w:t>**bolded** word</w:t>
            </w:r>
          </w:p>
        </w:tc>
        <w:tc>
          <w:tcPr>
            <w:tcW w:w="4680" w:type="dxa"/>
          </w:tcPr>
          <w:p w14:paraId="18625BAB" w14:textId="77777777" w:rsidR="001815E0" w:rsidRDefault="001815E0" w:rsidP="000032C5">
            <w:pPr>
              <w:pStyle w:val="Compact"/>
            </w:pPr>
            <w:r>
              <w:rPr>
                <w:b/>
                <w:bCs/>
              </w:rPr>
              <w:t>bolded</w:t>
            </w:r>
            <w:r>
              <w:t xml:space="preserve"> word</w:t>
            </w:r>
          </w:p>
        </w:tc>
      </w:tr>
      <w:tr w:rsidR="001815E0" w14:paraId="13A92048" w14:textId="77777777" w:rsidTr="000032C5">
        <w:tc>
          <w:tcPr>
            <w:tcW w:w="1980" w:type="dxa"/>
          </w:tcPr>
          <w:p w14:paraId="519364B1" w14:textId="77777777" w:rsidR="001815E0" w:rsidRDefault="001815E0" w:rsidP="000032C5">
            <w:pPr>
              <w:pStyle w:val="Compact"/>
            </w:pPr>
            <w:r>
              <w:t>Bold Italics</w:t>
            </w:r>
          </w:p>
        </w:tc>
        <w:tc>
          <w:tcPr>
            <w:tcW w:w="2700" w:type="dxa"/>
          </w:tcPr>
          <w:p w14:paraId="1E8AB09F" w14:textId="77777777" w:rsidR="001815E0" w:rsidRDefault="001815E0" w:rsidP="000032C5">
            <w:pPr>
              <w:pStyle w:val="Compact"/>
            </w:pPr>
            <w:r>
              <w:t>___marked___ word</w:t>
            </w:r>
          </w:p>
        </w:tc>
        <w:tc>
          <w:tcPr>
            <w:tcW w:w="4680" w:type="dxa"/>
          </w:tcPr>
          <w:p w14:paraId="49A680D4" w14:textId="77777777" w:rsidR="001815E0" w:rsidRDefault="001815E0" w:rsidP="000032C5">
            <w:pPr>
              <w:pStyle w:val="Compact"/>
            </w:pPr>
            <w:r>
              <w:rPr>
                <w:b/>
                <w:bCs/>
                <w:i/>
                <w:iCs/>
              </w:rPr>
              <w:t>marked</w:t>
            </w:r>
            <w:r>
              <w:t xml:space="preserve"> word</w:t>
            </w:r>
          </w:p>
        </w:tc>
      </w:tr>
      <w:tr w:rsidR="001815E0" w14:paraId="07A09881" w14:textId="77777777" w:rsidTr="000032C5">
        <w:tc>
          <w:tcPr>
            <w:tcW w:w="1980" w:type="dxa"/>
          </w:tcPr>
          <w:p w14:paraId="5A4826C6" w14:textId="77777777" w:rsidR="001815E0" w:rsidRDefault="001815E0" w:rsidP="000032C5">
            <w:pPr>
              <w:pStyle w:val="Compact"/>
            </w:pPr>
          </w:p>
        </w:tc>
        <w:tc>
          <w:tcPr>
            <w:tcW w:w="2700" w:type="dxa"/>
          </w:tcPr>
          <w:p w14:paraId="1D0451C0" w14:textId="77777777" w:rsidR="001815E0" w:rsidRDefault="001815E0" w:rsidP="000032C5">
            <w:pPr>
              <w:pStyle w:val="Compact"/>
            </w:pPr>
            <w:r>
              <w:t>***marked*** word</w:t>
            </w:r>
          </w:p>
        </w:tc>
        <w:tc>
          <w:tcPr>
            <w:tcW w:w="4680" w:type="dxa"/>
          </w:tcPr>
          <w:p w14:paraId="49C0E1BB" w14:textId="77777777" w:rsidR="001815E0" w:rsidRDefault="001815E0" w:rsidP="000032C5">
            <w:pPr>
              <w:pStyle w:val="Compact"/>
            </w:pPr>
            <w:r>
              <w:rPr>
                <w:b/>
                <w:bCs/>
                <w:i/>
                <w:iCs/>
              </w:rPr>
              <w:t>marked</w:t>
            </w:r>
            <w:r>
              <w:t xml:space="preserve"> word</w:t>
            </w:r>
          </w:p>
        </w:tc>
      </w:tr>
      <w:tr w:rsidR="001815E0" w14:paraId="0B780251" w14:textId="77777777" w:rsidTr="000032C5">
        <w:tc>
          <w:tcPr>
            <w:tcW w:w="1980" w:type="dxa"/>
          </w:tcPr>
          <w:p w14:paraId="370750F9" w14:textId="77777777" w:rsidR="001815E0" w:rsidRDefault="001815E0" w:rsidP="000032C5">
            <w:pPr>
              <w:pStyle w:val="Compact"/>
            </w:pPr>
            <w:r>
              <w:t>Superscripts</w:t>
            </w:r>
          </w:p>
        </w:tc>
        <w:tc>
          <w:tcPr>
            <w:tcW w:w="2700" w:type="dxa"/>
          </w:tcPr>
          <w:p w14:paraId="2EBA3E91" w14:textId="77777777" w:rsidR="001815E0" w:rsidRDefault="001815E0" w:rsidP="000032C5">
            <w:pPr>
              <w:pStyle w:val="Compact"/>
            </w:pPr>
            <w:proofErr w:type="spellStart"/>
            <w:r>
              <w:t>Super^script^ed</w:t>
            </w:r>
            <w:proofErr w:type="spellEnd"/>
            <w:r>
              <w:t xml:space="preserve"> letters</w:t>
            </w:r>
          </w:p>
        </w:tc>
        <w:tc>
          <w:tcPr>
            <w:tcW w:w="4680" w:type="dxa"/>
          </w:tcPr>
          <w:p w14:paraId="39FF1FE9" w14:textId="77777777" w:rsidR="001815E0" w:rsidRDefault="001815E0" w:rsidP="000032C5">
            <w:pPr>
              <w:pStyle w:val="Compact"/>
            </w:pPr>
            <w:r>
              <w:t>Super</w:t>
            </w:r>
            <w:r>
              <w:rPr>
                <w:vertAlign w:val="superscript"/>
              </w:rPr>
              <w:t>script</w:t>
            </w:r>
            <w:r>
              <w:t>ed letters</w:t>
            </w:r>
          </w:p>
        </w:tc>
      </w:tr>
      <w:tr w:rsidR="001815E0" w14:paraId="4C7B4279" w14:textId="77777777" w:rsidTr="000032C5">
        <w:tc>
          <w:tcPr>
            <w:tcW w:w="1980" w:type="dxa"/>
          </w:tcPr>
          <w:p w14:paraId="15FD9AA5" w14:textId="77777777" w:rsidR="001815E0" w:rsidRDefault="001815E0" w:rsidP="000032C5">
            <w:pPr>
              <w:pStyle w:val="Compact"/>
            </w:pPr>
            <w:r>
              <w:t>Subscripts</w:t>
            </w:r>
          </w:p>
        </w:tc>
        <w:tc>
          <w:tcPr>
            <w:tcW w:w="2700" w:type="dxa"/>
          </w:tcPr>
          <w:p w14:paraId="3D226EC7" w14:textId="77777777" w:rsidR="001815E0" w:rsidRDefault="001815E0" w:rsidP="000032C5">
            <w:pPr>
              <w:pStyle w:val="Compact"/>
            </w:pPr>
            <w:proofErr w:type="spellStart"/>
            <w:r>
              <w:t>Sub~script</w:t>
            </w:r>
            <w:proofErr w:type="spellEnd"/>
            <w:r>
              <w:t>~ letters</w:t>
            </w:r>
          </w:p>
        </w:tc>
        <w:tc>
          <w:tcPr>
            <w:tcW w:w="4680" w:type="dxa"/>
          </w:tcPr>
          <w:p w14:paraId="6D00A307" w14:textId="77777777" w:rsidR="001815E0" w:rsidRDefault="001815E0" w:rsidP="000032C5">
            <w:pPr>
              <w:pStyle w:val="Compact"/>
            </w:pPr>
            <w:r>
              <w:t>Sub</w:t>
            </w:r>
            <w:r>
              <w:rPr>
                <w:vertAlign w:val="subscript"/>
              </w:rPr>
              <w:t>script</w:t>
            </w:r>
            <w:r>
              <w:t>ed letters</w:t>
            </w:r>
          </w:p>
        </w:tc>
      </w:tr>
      <w:tr w:rsidR="001815E0" w14:paraId="7E82C9C3" w14:textId="77777777" w:rsidTr="000032C5">
        <w:tc>
          <w:tcPr>
            <w:tcW w:w="1980" w:type="dxa"/>
          </w:tcPr>
          <w:p w14:paraId="2FB1EA69" w14:textId="77777777" w:rsidR="001815E0" w:rsidRDefault="001815E0" w:rsidP="000032C5">
            <w:pPr>
              <w:pStyle w:val="Compact"/>
            </w:pPr>
            <w:r>
              <w:t>Horizontal rule</w:t>
            </w:r>
          </w:p>
        </w:tc>
        <w:tc>
          <w:tcPr>
            <w:tcW w:w="2700" w:type="dxa"/>
          </w:tcPr>
          <w:p w14:paraId="577A7870" w14:textId="77777777" w:rsidR="001815E0" w:rsidRDefault="001815E0" w:rsidP="000032C5">
            <w:pPr>
              <w:pStyle w:val="Compact"/>
            </w:pPr>
            <w:r>
              <w:t>***</w:t>
            </w:r>
          </w:p>
        </w:tc>
        <w:tc>
          <w:tcPr>
            <w:tcW w:w="4680" w:type="dxa"/>
          </w:tcPr>
          <w:p w14:paraId="106B46AB" w14:textId="77777777" w:rsidR="001815E0" w:rsidRDefault="001815E0" w:rsidP="000032C5">
            <w:pPr>
              <w:pStyle w:val="Compact"/>
            </w:pPr>
            <w:r>
              <w:t xml:space="preserve">Draws a line across page </w:t>
            </w:r>
            <w:r>
              <w:rPr>
                <w:rStyle w:val="VerbatimChar"/>
              </w:rPr>
              <w:t>_____</w:t>
            </w:r>
          </w:p>
        </w:tc>
      </w:tr>
      <w:tr w:rsidR="001815E0" w14:paraId="1D5DE898" w14:textId="77777777" w:rsidTr="000032C5">
        <w:tc>
          <w:tcPr>
            <w:tcW w:w="1980" w:type="dxa"/>
          </w:tcPr>
          <w:p w14:paraId="7A832E27" w14:textId="77777777" w:rsidR="001815E0" w:rsidRDefault="001815E0" w:rsidP="000032C5">
            <w:pPr>
              <w:pStyle w:val="Compact"/>
            </w:pPr>
            <w:r>
              <w:t>Inline code (not rendered)</w:t>
            </w:r>
          </w:p>
        </w:tc>
        <w:tc>
          <w:tcPr>
            <w:tcW w:w="2700" w:type="dxa"/>
          </w:tcPr>
          <w:p w14:paraId="158E992A" w14:textId="77777777" w:rsidR="001815E0" w:rsidRDefault="001815E0" w:rsidP="000032C5">
            <w:pPr>
              <w:pStyle w:val="Compact"/>
            </w:pPr>
            <w:r>
              <w:t>`code block`</w:t>
            </w:r>
          </w:p>
        </w:tc>
        <w:tc>
          <w:tcPr>
            <w:tcW w:w="4680" w:type="dxa"/>
          </w:tcPr>
          <w:p w14:paraId="1A9691A3" w14:textId="77777777" w:rsidR="001815E0" w:rsidRDefault="001815E0" w:rsidP="000032C5">
            <w:pPr>
              <w:pStyle w:val="Compact"/>
            </w:pPr>
            <w:r>
              <w:rPr>
                <w:rStyle w:val="VerbatimChar"/>
              </w:rPr>
              <w:t>code block</w:t>
            </w:r>
          </w:p>
        </w:tc>
      </w:tr>
      <w:tr w:rsidR="001815E0" w14:paraId="49D978AC" w14:textId="77777777" w:rsidTr="000032C5">
        <w:tc>
          <w:tcPr>
            <w:tcW w:w="1980" w:type="dxa"/>
          </w:tcPr>
          <w:p w14:paraId="36B0C28C" w14:textId="77777777" w:rsidR="001815E0" w:rsidRDefault="001815E0" w:rsidP="000032C5">
            <w:pPr>
              <w:pStyle w:val="Compact"/>
            </w:pPr>
            <w:r>
              <w:t>Escape a special character</w:t>
            </w:r>
          </w:p>
        </w:tc>
        <w:tc>
          <w:tcPr>
            <w:tcW w:w="2700" w:type="dxa"/>
          </w:tcPr>
          <w:p w14:paraId="36243898" w14:textId="77777777" w:rsidR="001815E0" w:rsidRDefault="001815E0" w:rsidP="000032C5">
            <w:pPr>
              <w:pStyle w:val="Compact"/>
            </w:pPr>
            <w:r>
              <w:rPr>
                <w:rStyle w:val="VerbatimChar"/>
              </w:rPr>
              <w:t>\*code block\*</w:t>
            </w:r>
          </w:p>
        </w:tc>
        <w:tc>
          <w:tcPr>
            <w:tcW w:w="4680" w:type="dxa"/>
          </w:tcPr>
          <w:p w14:paraId="269C00DA" w14:textId="77777777" w:rsidR="001815E0" w:rsidRDefault="001815E0" w:rsidP="000032C5">
            <w:pPr>
              <w:pStyle w:val="Compact"/>
            </w:pPr>
            <w:r>
              <w:t>*</w:t>
            </w:r>
            <w:proofErr w:type="gramStart"/>
            <w:r>
              <w:t>code</w:t>
            </w:r>
            <w:proofErr w:type="gramEnd"/>
            <w:r>
              <w:t xml:space="preserve"> block*</w:t>
            </w:r>
          </w:p>
        </w:tc>
      </w:tr>
      <w:tr w:rsidR="001815E0" w14:paraId="2765BA2A" w14:textId="77777777" w:rsidTr="000032C5">
        <w:tc>
          <w:tcPr>
            <w:tcW w:w="1980" w:type="dxa"/>
          </w:tcPr>
          <w:p w14:paraId="36F73148" w14:textId="77777777" w:rsidR="001815E0" w:rsidRDefault="001815E0" w:rsidP="000032C5">
            <w:pPr>
              <w:pStyle w:val="Compact"/>
            </w:pPr>
            <w:r>
              <w:t>Links to web pages</w:t>
            </w:r>
          </w:p>
        </w:tc>
        <w:tc>
          <w:tcPr>
            <w:tcW w:w="2700" w:type="dxa"/>
          </w:tcPr>
          <w:p w14:paraId="442A65FB" w14:textId="77777777" w:rsidR="001815E0" w:rsidRDefault="001815E0" w:rsidP="000032C5">
            <w:pPr>
              <w:pStyle w:val="Compact"/>
            </w:pPr>
            <w:r>
              <w:rPr>
                <w:rStyle w:val="VerbatimChar"/>
              </w:rPr>
              <w:t>[text](link)</w:t>
            </w:r>
          </w:p>
        </w:tc>
        <w:tc>
          <w:tcPr>
            <w:tcW w:w="4680" w:type="dxa"/>
          </w:tcPr>
          <w:p w14:paraId="29972B52" w14:textId="77777777" w:rsidR="001815E0" w:rsidRDefault="001815E0" w:rsidP="000032C5">
            <w:pPr>
              <w:pStyle w:val="Compact"/>
            </w:pPr>
            <w:hyperlink r:id="rId24">
              <w:r>
                <w:rPr>
                  <w:rStyle w:val="Hyperlink"/>
                </w:rPr>
                <w:t>RStudio</w:t>
              </w:r>
            </w:hyperlink>
          </w:p>
        </w:tc>
      </w:tr>
      <w:tr w:rsidR="001815E0" w14:paraId="0B57EA72" w14:textId="77777777" w:rsidTr="000032C5">
        <w:tc>
          <w:tcPr>
            <w:tcW w:w="1980" w:type="dxa"/>
          </w:tcPr>
          <w:p w14:paraId="04A39AC7" w14:textId="77777777" w:rsidR="001815E0" w:rsidRDefault="001815E0" w:rsidP="000032C5">
            <w:pPr>
              <w:pStyle w:val="Compact"/>
            </w:pPr>
            <w:r>
              <w:t>Links with URL</w:t>
            </w:r>
          </w:p>
        </w:tc>
        <w:tc>
          <w:tcPr>
            <w:tcW w:w="2700" w:type="dxa"/>
          </w:tcPr>
          <w:p w14:paraId="13757CA4" w14:textId="77777777" w:rsidR="001815E0" w:rsidRDefault="001815E0" w:rsidP="000032C5">
            <w:pPr>
              <w:pStyle w:val="Compact"/>
            </w:pPr>
            <w:r>
              <w:rPr>
                <w:rStyle w:val="VerbatimChar"/>
              </w:rPr>
              <w:t>[link](link)</w:t>
            </w:r>
          </w:p>
        </w:tc>
        <w:tc>
          <w:tcPr>
            <w:tcW w:w="4680" w:type="dxa"/>
          </w:tcPr>
          <w:p w14:paraId="1D3B69D6" w14:textId="77777777" w:rsidR="001815E0" w:rsidRDefault="001815E0" w:rsidP="000032C5">
            <w:pPr>
              <w:pStyle w:val="Compact"/>
            </w:pPr>
            <w:hyperlink r:id="rId25">
              <w:r>
                <w:rPr>
                  <w:rStyle w:val="Hyperlink"/>
                </w:rPr>
                <w:t>https://www.rstudio.com</w:t>
              </w:r>
            </w:hyperlink>
          </w:p>
        </w:tc>
      </w:tr>
      <w:tr w:rsidR="001815E0" w14:paraId="79399485" w14:textId="77777777" w:rsidTr="000032C5">
        <w:tc>
          <w:tcPr>
            <w:tcW w:w="1980" w:type="dxa"/>
          </w:tcPr>
          <w:p w14:paraId="46C9D7A1" w14:textId="77777777" w:rsidR="001815E0" w:rsidRDefault="001815E0" w:rsidP="000032C5">
            <w:pPr>
              <w:pStyle w:val="Compact"/>
            </w:pPr>
            <w:r>
              <w:t>Embed local images</w:t>
            </w:r>
          </w:p>
        </w:tc>
        <w:tc>
          <w:tcPr>
            <w:tcW w:w="2700" w:type="dxa"/>
          </w:tcPr>
          <w:p w14:paraId="48620884" w14:textId="77777777" w:rsidR="001815E0" w:rsidRDefault="001815E0" w:rsidP="000032C5">
            <w:pPr>
              <w:pStyle w:val="Compact"/>
            </w:pPr>
            <w:proofErr w:type="gramStart"/>
            <w:r>
              <w:rPr>
                <w:rStyle w:val="VerbatimChar"/>
              </w:rPr>
              <w:t>![</w:t>
            </w:r>
            <w:proofErr w:type="gramEnd"/>
            <w:r>
              <w:rPr>
                <w:rStyle w:val="VerbatimChar"/>
              </w:rPr>
              <w:t>Image description](path/to/</w:t>
            </w:r>
            <w:proofErr w:type="spellStart"/>
            <w:r>
              <w:rPr>
                <w:rStyle w:val="VerbatimChar"/>
              </w:rPr>
              <w:t>local_image</w:t>
            </w:r>
            <w:proofErr w:type="spellEnd"/>
            <w:r>
              <w:rPr>
                <w:rStyle w:val="VerbatimChar"/>
              </w:rPr>
              <w:t>).</w:t>
            </w:r>
          </w:p>
        </w:tc>
        <w:tc>
          <w:tcPr>
            <w:tcW w:w="4680" w:type="dxa"/>
          </w:tcPr>
          <w:p w14:paraId="73ED7F4D" w14:textId="77777777" w:rsidR="001815E0" w:rsidRDefault="001815E0" w:rsidP="000032C5">
            <w:pPr>
              <w:pStyle w:val="Compact"/>
            </w:pPr>
            <w:r>
              <w:rPr>
                <w:noProof/>
              </w:rPr>
              <w:drawing>
                <wp:inline distT="0" distB="0" distL="0" distR="0" wp14:anchorId="0DA9A3B2" wp14:editId="3FF9A7C6">
                  <wp:extent cx="2656913" cy="1204610"/>
                  <wp:effectExtent l="0" t="0" r="0" b="1905"/>
                  <wp:docPr id="62" name="Picture" descr="Local image"/>
                  <wp:cNvGraphicFramePr/>
                  <a:graphic xmlns:a="http://schemas.openxmlformats.org/drawingml/2006/main">
                    <a:graphicData uri="http://schemas.openxmlformats.org/drawingml/2006/picture">
                      <pic:pic xmlns:pic="http://schemas.openxmlformats.org/drawingml/2006/picture">
                        <pic:nvPicPr>
                          <pic:cNvPr id="63" name="Picture" descr="https://github.com/adanieljohnson/ABLE_2022_Workshop/blob/main/images/desktop.png?raw=true"/>
                          <pic:cNvPicPr>
                            <a:picLocks noChangeAspect="1" noChangeArrowheads="1"/>
                          </pic:cNvPicPr>
                        </pic:nvPicPr>
                        <pic:blipFill>
                          <a:blip r:embed="rId26"/>
                          <a:stretch>
                            <a:fillRect/>
                          </a:stretch>
                        </pic:blipFill>
                        <pic:spPr bwMode="auto">
                          <a:xfrm>
                            <a:off x="0" y="0"/>
                            <a:ext cx="2677144" cy="1213782"/>
                          </a:xfrm>
                          <a:prstGeom prst="rect">
                            <a:avLst/>
                          </a:prstGeom>
                          <a:noFill/>
                          <a:ln w="9525">
                            <a:noFill/>
                            <a:headEnd/>
                            <a:tailEnd/>
                          </a:ln>
                        </pic:spPr>
                      </pic:pic>
                    </a:graphicData>
                  </a:graphic>
                </wp:inline>
              </w:drawing>
            </w:r>
          </w:p>
        </w:tc>
      </w:tr>
      <w:tr w:rsidR="001815E0" w14:paraId="31620D7C" w14:textId="77777777" w:rsidTr="000032C5">
        <w:tc>
          <w:tcPr>
            <w:tcW w:w="1980" w:type="dxa"/>
          </w:tcPr>
          <w:p w14:paraId="3103B3B8" w14:textId="77777777" w:rsidR="001815E0" w:rsidRDefault="001815E0" w:rsidP="000032C5">
            <w:pPr>
              <w:pStyle w:val="Compact"/>
            </w:pPr>
            <w:r>
              <w:t>Embed images from web</w:t>
            </w:r>
          </w:p>
        </w:tc>
        <w:tc>
          <w:tcPr>
            <w:tcW w:w="2700" w:type="dxa"/>
          </w:tcPr>
          <w:p w14:paraId="761267FE" w14:textId="77777777" w:rsidR="001815E0" w:rsidRDefault="001815E0" w:rsidP="000032C5">
            <w:pPr>
              <w:pStyle w:val="Compact"/>
            </w:pPr>
            <w:proofErr w:type="gramStart"/>
            <w:r>
              <w:rPr>
                <w:rStyle w:val="VerbatimChar"/>
              </w:rPr>
              <w:t>![</w:t>
            </w:r>
            <w:proofErr w:type="gramEnd"/>
            <w:r>
              <w:rPr>
                <w:rStyle w:val="VerbatimChar"/>
              </w:rPr>
              <w:t>Image description](URL for image).</w:t>
            </w:r>
          </w:p>
        </w:tc>
        <w:tc>
          <w:tcPr>
            <w:tcW w:w="4680" w:type="dxa"/>
          </w:tcPr>
          <w:p w14:paraId="3B2C666C" w14:textId="77777777" w:rsidR="001815E0" w:rsidRDefault="001815E0" w:rsidP="000032C5">
            <w:pPr>
              <w:pStyle w:val="Compact"/>
            </w:pPr>
            <w:r>
              <w:rPr>
                <w:noProof/>
              </w:rPr>
              <w:drawing>
                <wp:inline distT="0" distB="0" distL="0" distR="0" wp14:anchorId="67A6350A" wp14:editId="6E4D9FDD">
                  <wp:extent cx="2549871" cy="1697258"/>
                  <wp:effectExtent l="0" t="0" r="3175" b="5080"/>
                  <wp:docPr id="65" name="Picture" descr="Image on Wikimedia Commons"/>
                  <wp:cNvGraphicFramePr/>
                  <a:graphic xmlns:a="http://schemas.openxmlformats.org/drawingml/2006/main">
                    <a:graphicData uri="http://schemas.openxmlformats.org/drawingml/2006/picture">
                      <pic:pic xmlns:pic="http://schemas.openxmlformats.org/drawingml/2006/picture">
                        <pic:nvPicPr>
                          <pic:cNvPr id="66" name="Picture" descr="https://upload.wikimedia.org/wikipedia/commons/thumb/6/6c/Biology_students_in_lab.jpg/320px-Biology_students_in_lab.jpg"/>
                          <pic:cNvPicPr>
                            <a:picLocks noChangeAspect="1" noChangeArrowheads="1"/>
                          </pic:cNvPicPr>
                        </pic:nvPicPr>
                        <pic:blipFill>
                          <a:blip r:embed="rId27"/>
                          <a:stretch>
                            <a:fillRect/>
                          </a:stretch>
                        </pic:blipFill>
                        <pic:spPr bwMode="auto">
                          <a:xfrm>
                            <a:off x="0" y="0"/>
                            <a:ext cx="2562839" cy="1705890"/>
                          </a:xfrm>
                          <a:prstGeom prst="rect">
                            <a:avLst/>
                          </a:prstGeom>
                          <a:noFill/>
                          <a:ln w="9525">
                            <a:noFill/>
                            <a:headEnd/>
                            <a:tailEnd/>
                          </a:ln>
                        </pic:spPr>
                      </pic:pic>
                    </a:graphicData>
                  </a:graphic>
                </wp:inline>
              </w:drawing>
            </w:r>
          </w:p>
        </w:tc>
      </w:tr>
    </w:tbl>
    <w:p w14:paraId="19AC1621" w14:textId="77777777" w:rsidR="001815E0" w:rsidRDefault="001815E0" w:rsidP="001815E0">
      <w:pPr>
        <w:pStyle w:val="BodyText"/>
      </w:pPr>
    </w:p>
    <w:p w14:paraId="79D9BFC9" w14:textId="77777777" w:rsidR="001815E0" w:rsidRDefault="001815E0" w:rsidP="001815E0">
      <w:pPr>
        <w:pStyle w:val="Heading2"/>
      </w:pPr>
      <w:r>
        <w:lastRenderedPageBreak/>
        <w:t>Codes for Block Level Formatting</w:t>
      </w:r>
    </w:p>
    <w:p w14:paraId="319F6D05" w14:textId="77777777" w:rsidR="001815E0" w:rsidRDefault="001815E0" w:rsidP="001815E0">
      <w:pPr>
        <w:pStyle w:val="Heading3"/>
      </w:pPr>
      <w:r>
        <w:t>Headers</w:t>
      </w:r>
    </w:p>
    <w:p w14:paraId="4C261AFA" w14:textId="77777777" w:rsidR="001815E0" w:rsidRDefault="001815E0" w:rsidP="001815E0">
      <w:pPr>
        <w:pStyle w:val="FirstParagraph"/>
      </w:pPr>
      <w:r>
        <w:t>Header levels are indicated with 1-6 hash marks followed by a space. These are the headers with the respective codes beneath each one.</w:t>
      </w:r>
    </w:p>
    <w:p w14:paraId="6CE5D191" w14:textId="77777777" w:rsidR="001815E0" w:rsidRDefault="001815E0" w:rsidP="001815E0">
      <w:pPr>
        <w:pStyle w:val="Heading1"/>
      </w:pPr>
      <w:r>
        <w:t>Level 1 Header</w:t>
      </w:r>
    </w:p>
    <w:p w14:paraId="47A5A555" w14:textId="77777777" w:rsidR="001815E0" w:rsidRDefault="001815E0" w:rsidP="001815E0">
      <w:pPr>
        <w:pStyle w:val="FirstParagraph"/>
        <w:shd w:val="clear" w:color="auto" w:fill="DBE5F1" w:themeFill="accent1" w:themeFillTint="33"/>
      </w:pPr>
      <w:r>
        <w:rPr>
          <w:rStyle w:val="VerbatimChar"/>
        </w:rPr>
        <w:t># Level 1 Header code</w:t>
      </w:r>
      <w:r>
        <w:t xml:space="preserve"> </w:t>
      </w:r>
    </w:p>
    <w:p w14:paraId="38C478E2" w14:textId="77777777" w:rsidR="001815E0" w:rsidRDefault="001815E0" w:rsidP="001815E0">
      <w:pPr>
        <w:pStyle w:val="Heading2"/>
      </w:pPr>
      <w:r>
        <w:t xml:space="preserve">Level 2 Header </w:t>
      </w:r>
    </w:p>
    <w:p w14:paraId="645E491F" w14:textId="77777777" w:rsidR="001815E0" w:rsidRDefault="001815E0" w:rsidP="001815E0">
      <w:pPr>
        <w:pStyle w:val="FirstParagraph"/>
        <w:shd w:val="clear" w:color="auto" w:fill="DBE5F1" w:themeFill="accent1" w:themeFillTint="33"/>
      </w:pPr>
      <w:r>
        <w:rPr>
          <w:rStyle w:val="VerbatimChar"/>
        </w:rPr>
        <w:t>## Level 2 Header code</w:t>
      </w:r>
      <w:r>
        <w:t xml:space="preserve"> </w:t>
      </w:r>
    </w:p>
    <w:p w14:paraId="10280DFF" w14:textId="77777777" w:rsidR="001815E0" w:rsidRDefault="001815E0" w:rsidP="001815E0">
      <w:pPr>
        <w:pStyle w:val="Heading3"/>
      </w:pPr>
      <w:r>
        <w:t xml:space="preserve">Level 3 Header </w:t>
      </w:r>
    </w:p>
    <w:p w14:paraId="6BAD9A0B" w14:textId="77777777" w:rsidR="001815E0" w:rsidRDefault="001815E0" w:rsidP="001815E0">
      <w:pPr>
        <w:pStyle w:val="FirstParagraph"/>
        <w:shd w:val="clear" w:color="auto" w:fill="DBE5F1" w:themeFill="accent1" w:themeFillTint="33"/>
      </w:pPr>
      <w:r>
        <w:rPr>
          <w:rStyle w:val="VerbatimChar"/>
        </w:rPr>
        <w:t>### Level 3 Header code</w:t>
      </w:r>
      <w:r>
        <w:t xml:space="preserve"> </w:t>
      </w:r>
    </w:p>
    <w:p w14:paraId="7DFB90DA" w14:textId="77777777" w:rsidR="001815E0" w:rsidRDefault="001815E0" w:rsidP="001815E0">
      <w:pPr>
        <w:pStyle w:val="Heading4"/>
      </w:pPr>
      <w:r>
        <w:t xml:space="preserve">Level 4 Header </w:t>
      </w:r>
    </w:p>
    <w:p w14:paraId="36F0FAF3" w14:textId="77777777" w:rsidR="001815E0" w:rsidRDefault="001815E0" w:rsidP="001815E0">
      <w:pPr>
        <w:pStyle w:val="FirstParagraph"/>
        <w:shd w:val="clear" w:color="auto" w:fill="DBE5F1" w:themeFill="accent1" w:themeFillTint="33"/>
      </w:pPr>
      <w:r>
        <w:rPr>
          <w:rStyle w:val="VerbatimChar"/>
        </w:rPr>
        <w:t>#### Level 4 Header code</w:t>
      </w:r>
      <w:r>
        <w:t xml:space="preserve"> </w:t>
      </w:r>
    </w:p>
    <w:p w14:paraId="55D80A94" w14:textId="77777777" w:rsidR="001815E0" w:rsidRDefault="001815E0" w:rsidP="001815E0">
      <w:pPr>
        <w:pStyle w:val="Heading5"/>
      </w:pPr>
      <w:r>
        <w:t xml:space="preserve">Level 5 Header </w:t>
      </w:r>
    </w:p>
    <w:p w14:paraId="5C1AA27C" w14:textId="77777777" w:rsidR="001815E0" w:rsidRDefault="001815E0" w:rsidP="001815E0">
      <w:pPr>
        <w:pStyle w:val="FirstParagraph"/>
        <w:shd w:val="clear" w:color="auto" w:fill="DBE5F1" w:themeFill="accent1" w:themeFillTint="33"/>
      </w:pPr>
      <w:r>
        <w:rPr>
          <w:rStyle w:val="VerbatimChar"/>
        </w:rPr>
        <w:t>##### Level 5 Header code</w:t>
      </w:r>
      <w:r>
        <w:t xml:space="preserve"> </w:t>
      </w:r>
    </w:p>
    <w:p w14:paraId="04D85D45" w14:textId="77777777" w:rsidR="001815E0" w:rsidRDefault="001815E0" w:rsidP="001815E0">
      <w:pPr>
        <w:pStyle w:val="Heading6"/>
      </w:pPr>
      <w:r>
        <w:t xml:space="preserve">Level 6 Header </w:t>
      </w:r>
    </w:p>
    <w:p w14:paraId="7B7EDAF5" w14:textId="77777777" w:rsidR="001815E0" w:rsidRDefault="001815E0" w:rsidP="001815E0">
      <w:pPr>
        <w:pStyle w:val="FirstParagraph"/>
        <w:shd w:val="clear" w:color="auto" w:fill="DBE5F1" w:themeFill="accent1" w:themeFillTint="33"/>
      </w:pPr>
      <w:r>
        <w:rPr>
          <w:rStyle w:val="VerbatimChar"/>
        </w:rPr>
        <w:t>###### Level 6 Header code</w:t>
      </w:r>
    </w:p>
    <w:p w14:paraId="4CA2E05D" w14:textId="77777777" w:rsidR="001815E0" w:rsidRDefault="001815E0" w:rsidP="001815E0">
      <w:pPr>
        <w:pStyle w:val="BodyText"/>
      </w:pPr>
    </w:p>
    <w:p w14:paraId="1F863743" w14:textId="77777777" w:rsidR="001815E0" w:rsidRDefault="001815E0" w:rsidP="001815E0">
      <w:pPr>
        <w:pStyle w:val="Heading3"/>
      </w:pPr>
      <w:r>
        <w:t>Paragraphs</w:t>
      </w:r>
    </w:p>
    <w:p w14:paraId="7B02D942" w14:textId="77777777" w:rsidR="001815E0" w:rsidRDefault="001815E0" w:rsidP="001815E0">
      <w:pPr>
        <w:pStyle w:val="FirstParagraph"/>
      </w:pPr>
      <w:r>
        <w:t>Regular paragraphs need to be separated by a blank line, or they will run together. For example, a text written like this, without spacing lines:</w:t>
      </w:r>
    </w:p>
    <w:p w14:paraId="3755A39A" w14:textId="77777777" w:rsidR="001815E0" w:rsidRDefault="001815E0" w:rsidP="001815E0">
      <w:pPr>
        <w:pStyle w:val="SourceCode"/>
        <w:shd w:val="clear" w:color="auto" w:fill="DBE5F1" w:themeFill="accent1" w:themeFillTint="33"/>
      </w:pPr>
      <w:r>
        <w:rPr>
          <w:rStyle w:val="VerbatimChar"/>
        </w:rPr>
        <w:t xml:space="preserve">    There are several kinds of text formatting to explore.</w:t>
      </w:r>
      <w:r>
        <w:br/>
      </w:r>
      <w:r>
        <w:rPr>
          <w:rStyle w:val="VerbatimChar"/>
        </w:rPr>
        <w:t xml:space="preserve">    Inline formatting text.</w:t>
      </w:r>
      <w:r>
        <w:br/>
      </w:r>
      <w:r>
        <w:rPr>
          <w:rStyle w:val="VerbatimChar"/>
        </w:rPr>
        <w:t xml:space="preserve">    Block- or paragraph-level formatting.</w:t>
      </w:r>
      <w:r>
        <w:br/>
      </w:r>
      <w:r>
        <w:rPr>
          <w:rStyle w:val="VerbatimChar"/>
        </w:rPr>
        <w:t xml:space="preserve">    Lists and quotes.</w:t>
      </w:r>
    </w:p>
    <w:p w14:paraId="6B7210B4" w14:textId="77777777" w:rsidR="001815E0" w:rsidRDefault="001815E0" w:rsidP="001815E0">
      <w:pPr>
        <w:pStyle w:val="FirstParagraph"/>
      </w:pPr>
      <w:r>
        <w:t>Looks like this when rendered:</w:t>
      </w:r>
    </w:p>
    <w:p w14:paraId="11F7A75B" w14:textId="77777777" w:rsidR="001815E0" w:rsidRDefault="001815E0" w:rsidP="001815E0">
      <w:pPr>
        <w:pStyle w:val="BodyText"/>
      </w:pPr>
      <w:r>
        <w:t xml:space="preserve">There are several kinds of text formatting to </w:t>
      </w:r>
      <w:proofErr w:type="spellStart"/>
      <w:proofErr w:type="gramStart"/>
      <w:r>
        <w:t>explore.Inline</w:t>
      </w:r>
      <w:proofErr w:type="spellEnd"/>
      <w:proofErr w:type="gramEnd"/>
      <w:r>
        <w:t xml:space="preserve"> formatting </w:t>
      </w:r>
      <w:proofErr w:type="spellStart"/>
      <w:r>
        <w:t>text.Block</w:t>
      </w:r>
      <w:proofErr w:type="spellEnd"/>
      <w:r>
        <w:t xml:space="preserve">- or paragraph-level </w:t>
      </w:r>
      <w:proofErr w:type="spellStart"/>
      <w:r>
        <w:t>formatting.Lists</w:t>
      </w:r>
      <w:proofErr w:type="spellEnd"/>
      <w:r>
        <w:t xml:space="preserve"> and quotes.</w:t>
      </w:r>
    </w:p>
    <w:p w14:paraId="64DBF924" w14:textId="77777777" w:rsidR="001815E0" w:rsidRDefault="001815E0" w:rsidP="001815E0">
      <w:pPr>
        <w:pStyle w:val="BodyText"/>
      </w:pPr>
    </w:p>
    <w:p w14:paraId="65F1C4ED" w14:textId="77777777" w:rsidR="001815E0" w:rsidRDefault="001815E0" w:rsidP="001815E0">
      <w:r>
        <w:br w:type="page"/>
      </w:r>
    </w:p>
    <w:p w14:paraId="071C92B1" w14:textId="77777777" w:rsidR="001815E0" w:rsidRDefault="001815E0" w:rsidP="001815E0">
      <w:pPr>
        <w:pStyle w:val="BodyText"/>
      </w:pPr>
      <w:r>
        <w:lastRenderedPageBreak/>
        <w:t>Text written WITH spacing lines like this:</w:t>
      </w:r>
    </w:p>
    <w:p w14:paraId="6E343490" w14:textId="77777777" w:rsidR="001815E0" w:rsidRDefault="001815E0" w:rsidP="001815E0">
      <w:pPr>
        <w:pStyle w:val="SourceCode"/>
        <w:shd w:val="clear" w:color="auto" w:fill="DBE5F1" w:themeFill="accent1" w:themeFillTint="33"/>
      </w:pPr>
      <w:r>
        <w:rPr>
          <w:rStyle w:val="VerbatimChar"/>
        </w:rPr>
        <w:t xml:space="preserve">    There are several kinds of text formatting to explore.</w:t>
      </w:r>
      <w:r>
        <w:br/>
      </w:r>
      <w:r>
        <w:br/>
      </w:r>
      <w:r>
        <w:rPr>
          <w:rStyle w:val="VerbatimChar"/>
        </w:rPr>
        <w:t xml:space="preserve">    Inline formatting text.</w:t>
      </w:r>
      <w:r>
        <w:br/>
      </w:r>
      <w:r>
        <w:br/>
      </w:r>
      <w:r>
        <w:rPr>
          <w:rStyle w:val="VerbatimChar"/>
        </w:rPr>
        <w:t xml:space="preserve">    Block- or paragraph-level formatting.</w:t>
      </w:r>
      <w:r>
        <w:br/>
      </w:r>
      <w:r>
        <w:br/>
      </w:r>
      <w:r>
        <w:rPr>
          <w:rStyle w:val="VerbatimChar"/>
        </w:rPr>
        <w:t xml:space="preserve">    Lists and quotes.</w:t>
      </w:r>
    </w:p>
    <w:p w14:paraId="63D17537" w14:textId="77777777" w:rsidR="001815E0" w:rsidRDefault="001815E0" w:rsidP="001815E0">
      <w:pPr>
        <w:pStyle w:val="FirstParagraph"/>
      </w:pPr>
    </w:p>
    <w:p w14:paraId="758AB763" w14:textId="77777777" w:rsidR="001815E0" w:rsidRDefault="001815E0" w:rsidP="001815E0">
      <w:pPr>
        <w:pStyle w:val="BodyText"/>
      </w:pPr>
      <w:r>
        <w:t>Renders like this:</w:t>
      </w:r>
    </w:p>
    <w:p w14:paraId="65AA4D32" w14:textId="77777777" w:rsidR="001815E0" w:rsidRDefault="001815E0" w:rsidP="001815E0">
      <w:pPr>
        <w:pStyle w:val="BodyText"/>
        <w:ind w:left="720"/>
      </w:pPr>
      <w:r>
        <w:t>There are several kinds of text formatting to explore.</w:t>
      </w:r>
    </w:p>
    <w:p w14:paraId="5160574C" w14:textId="77777777" w:rsidR="001815E0" w:rsidRDefault="001815E0" w:rsidP="001815E0">
      <w:pPr>
        <w:pStyle w:val="BodyText"/>
        <w:ind w:left="720"/>
      </w:pPr>
      <w:r>
        <w:t>Inline formatting text.</w:t>
      </w:r>
    </w:p>
    <w:p w14:paraId="7801DA2B" w14:textId="77777777" w:rsidR="001815E0" w:rsidRDefault="001815E0" w:rsidP="001815E0">
      <w:pPr>
        <w:pStyle w:val="BodyText"/>
        <w:ind w:left="720"/>
      </w:pPr>
      <w:r>
        <w:t>Block- or paragraph-level formatting.</w:t>
      </w:r>
    </w:p>
    <w:p w14:paraId="7A1BA279" w14:textId="77777777" w:rsidR="001815E0" w:rsidRDefault="001815E0" w:rsidP="001815E0">
      <w:pPr>
        <w:pStyle w:val="BodyText"/>
        <w:ind w:left="720"/>
      </w:pPr>
      <w:r>
        <w:t>Lists and quotes.</w:t>
      </w:r>
    </w:p>
    <w:p w14:paraId="1134E9BB" w14:textId="77777777" w:rsidR="001815E0" w:rsidRDefault="001815E0" w:rsidP="001815E0">
      <w:pPr>
        <w:pStyle w:val="BodyText"/>
      </w:pPr>
    </w:p>
    <w:p w14:paraId="35F76275" w14:textId="77777777" w:rsidR="001815E0" w:rsidRDefault="001815E0" w:rsidP="001815E0">
      <w:pPr>
        <w:pStyle w:val="BodyText"/>
      </w:pPr>
      <w:r>
        <w:t>Blockquotes are written after the “&gt;” symbol. A new “&gt;” symbol is needed after each line break. This text:</w:t>
      </w:r>
    </w:p>
    <w:p w14:paraId="6E88ECD5" w14:textId="77777777" w:rsidR="001815E0" w:rsidRDefault="001815E0" w:rsidP="001815E0">
      <w:pPr>
        <w:pStyle w:val="SourceCode"/>
        <w:shd w:val="clear" w:color="auto" w:fill="DBE5F1" w:themeFill="accent1" w:themeFillTint="33"/>
      </w:pPr>
      <w:r>
        <w:rPr>
          <w:rStyle w:val="VerbatimChar"/>
        </w:rPr>
        <w:t>&gt; "I thoroughly disapprove of duels. If a man should challenge me,</w:t>
      </w:r>
      <w:r>
        <w:br/>
      </w:r>
      <w:r>
        <w:rPr>
          <w:rStyle w:val="VerbatimChar"/>
        </w:rPr>
        <w:t xml:space="preserve">  I would take him kindly and forgivingly by the hand and lead him</w:t>
      </w:r>
      <w:r>
        <w:br/>
      </w:r>
      <w:r>
        <w:rPr>
          <w:rStyle w:val="VerbatimChar"/>
        </w:rPr>
        <w:t xml:space="preserve">  to a quiet place and kill him."</w:t>
      </w:r>
      <w:r>
        <w:br/>
      </w:r>
      <w:r>
        <w:rPr>
          <w:rStyle w:val="VerbatimChar"/>
        </w:rPr>
        <w:t>&gt;</w:t>
      </w:r>
      <w:r>
        <w:br/>
      </w:r>
      <w:r>
        <w:rPr>
          <w:rStyle w:val="VerbatimChar"/>
        </w:rPr>
        <w:t>&gt; --- Mark Twain</w:t>
      </w:r>
    </w:p>
    <w:p w14:paraId="15F2886A" w14:textId="77777777" w:rsidR="001815E0" w:rsidRDefault="001815E0" w:rsidP="001815E0">
      <w:pPr>
        <w:pStyle w:val="FirstParagraph"/>
      </w:pPr>
    </w:p>
    <w:p w14:paraId="146806AE" w14:textId="77777777" w:rsidR="001815E0" w:rsidRDefault="001815E0" w:rsidP="001815E0">
      <w:pPr>
        <w:pStyle w:val="BodyText"/>
      </w:pPr>
      <w:r>
        <w:t>Renders like this:</w:t>
      </w:r>
    </w:p>
    <w:p w14:paraId="75D4EF37" w14:textId="77777777" w:rsidR="001815E0" w:rsidRDefault="001815E0" w:rsidP="001815E0">
      <w:pPr>
        <w:pStyle w:val="BlockText"/>
      </w:pPr>
      <w:r>
        <w:t>“I thoroughly disapprove of duels. If a man should challenge me, I would take him kindly and forgivingly by the hand and lead him to a quiet place and kill him.”</w:t>
      </w:r>
    </w:p>
    <w:p w14:paraId="04E9FF0E" w14:textId="77777777" w:rsidR="001815E0" w:rsidRDefault="001815E0" w:rsidP="001815E0">
      <w:pPr>
        <w:pStyle w:val="BlockText"/>
      </w:pPr>
      <w:r>
        <w:t>— Mark Twain</w:t>
      </w:r>
    </w:p>
    <w:p w14:paraId="1FEA691F" w14:textId="77777777" w:rsidR="001815E0" w:rsidRDefault="001815E0" w:rsidP="001815E0">
      <w:pPr>
        <w:pStyle w:val="FirstParagraph"/>
      </w:pPr>
    </w:p>
    <w:p w14:paraId="7ECF841A" w14:textId="77777777" w:rsidR="001815E0" w:rsidRDefault="001815E0" w:rsidP="001815E0">
      <w:pPr>
        <w:pStyle w:val="Heading3"/>
      </w:pPr>
      <w:r>
        <w:t xml:space="preserve">Preventing Text </w:t>
      </w:r>
      <w:proofErr w:type="gramStart"/>
      <w:r>
        <w:t>From</w:t>
      </w:r>
      <w:proofErr w:type="gramEnd"/>
      <w:r>
        <w:t xml:space="preserve"> Rendering</w:t>
      </w:r>
    </w:p>
    <w:p w14:paraId="7A0BE256" w14:textId="77777777" w:rsidR="001815E0" w:rsidRDefault="001815E0" w:rsidP="001815E0">
      <w:pPr>
        <w:pStyle w:val="FirstParagraph"/>
      </w:pPr>
      <w:r>
        <w:t>Blocks of text that should be displayed as written and not be rendered are enclosed between three backticks. Blocks typed like this:</w:t>
      </w:r>
    </w:p>
    <w:p w14:paraId="34F6F80D" w14:textId="77777777" w:rsidR="001815E0" w:rsidRDefault="001815E0" w:rsidP="001815E0">
      <w:pPr>
        <w:pStyle w:val="BodyText"/>
        <w:shd w:val="clear" w:color="auto" w:fill="DBE5F1" w:themeFill="accent1" w:themeFillTint="33"/>
      </w:pPr>
      <w:r>
        <w:rPr>
          <w:rStyle w:val="VerbatimChar"/>
        </w:rPr>
        <w:t>```    Block of text or code that should NOT be rendered, like this __bold__ word.</w:t>
      </w:r>
      <w:r>
        <w:t xml:space="preserve"> ```</w:t>
      </w:r>
    </w:p>
    <w:p w14:paraId="0196D97A" w14:textId="77777777" w:rsidR="001815E0" w:rsidRDefault="001815E0" w:rsidP="001815E0">
      <w:pPr>
        <w:pStyle w:val="BodyText"/>
      </w:pPr>
    </w:p>
    <w:p w14:paraId="1321CD21" w14:textId="77777777" w:rsidR="001815E0" w:rsidRDefault="001815E0" w:rsidP="001815E0">
      <w:pPr>
        <w:pStyle w:val="BodyText"/>
      </w:pPr>
      <w:r>
        <w:lastRenderedPageBreak/>
        <w:t>are rendered like this:</w:t>
      </w:r>
    </w:p>
    <w:p w14:paraId="12C71A1F" w14:textId="77777777" w:rsidR="001815E0" w:rsidRDefault="001815E0" w:rsidP="001815E0">
      <w:pPr>
        <w:pStyle w:val="SourceCode"/>
        <w:shd w:val="clear" w:color="auto" w:fill="DDD9C3" w:themeFill="background2" w:themeFillShade="E6"/>
      </w:pPr>
      <w:r>
        <w:rPr>
          <w:rStyle w:val="VerbatimChar"/>
        </w:rPr>
        <w:t xml:space="preserve">   Block of text or code that should NOT be rendered, like this __bold__ word.</w:t>
      </w:r>
    </w:p>
    <w:p w14:paraId="7B41DFE7" w14:textId="77777777" w:rsidR="001815E0" w:rsidRDefault="001815E0" w:rsidP="001815E0">
      <w:pPr>
        <w:pStyle w:val="FirstParagraph"/>
      </w:pPr>
    </w:p>
    <w:p w14:paraId="293791CD" w14:textId="77777777" w:rsidR="001815E0" w:rsidRDefault="001815E0" w:rsidP="001815E0">
      <w:pPr>
        <w:pStyle w:val="Heading3"/>
      </w:pPr>
      <w:r>
        <w:t>Hidden Comments</w:t>
      </w:r>
    </w:p>
    <w:p w14:paraId="53E11E7E" w14:textId="77777777" w:rsidR="001815E0" w:rsidRDefault="001815E0" w:rsidP="001815E0">
      <w:pPr>
        <w:pStyle w:val="FirstParagraph"/>
      </w:pPr>
      <w:r>
        <w:t>There are two ways to add comments to Markdown that will not display in the rendered text:</w:t>
      </w:r>
    </w:p>
    <w:p w14:paraId="7E5BAA60" w14:textId="77777777" w:rsidR="001815E0" w:rsidRDefault="001815E0" w:rsidP="001815E0">
      <w:pPr>
        <w:pStyle w:val="SourceCode"/>
        <w:shd w:val="clear" w:color="auto" w:fill="DBE5F1" w:themeFill="accent1" w:themeFillTint="33"/>
      </w:pPr>
      <w:r>
        <w:rPr>
          <w:rStyle w:val="VerbatimChar"/>
        </w:rPr>
        <w:t>[//]: # (This comment in Markdown gets removed from both .html, and .docx)</w:t>
      </w:r>
      <w:r>
        <w:br/>
      </w:r>
      <w:r>
        <w:br/>
      </w:r>
      <w:proofErr w:type="gramStart"/>
      <w:r>
        <w:rPr>
          <w:rStyle w:val="VerbatimChar"/>
        </w:rPr>
        <w:t>&lt;!---</w:t>
      </w:r>
      <w:proofErr w:type="gramEnd"/>
      <w:r>
        <w:rPr>
          <w:rStyle w:val="VerbatimChar"/>
        </w:rPr>
        <w:t xml:space="preserve"> This comment in Markdown is retained in .html, gets removed from .docx--&gt;</w:t>
      </w:r>
    </w:p>
    <w:p w14:paraId="1DA42694" w14:textId="77777777" w:rsidR="001815E0" w:rsidRDefault="001815E0" w:rsidP="001815E0">
      <w:pPr>
        <w:pStyle w:val="FirstParagraph"/>
      </w:pPr>
    </w:p>
    <w:p w14:paraId="3D68BF6D" w14:textId="77777777" w:rsidR="001815E0" w:rsidRDefault="001815E0" w:rsidP="001815E0">
      <w:pPr>
        <w:pStyle w:val="Heading2"/>
      </w:pPr>
      <w:r>
        <w:t>Lists</w:t>
      </w:r>
    </w:p>
    <w:p w14:paraId="76849342" w14:textId="77777777" w:rsidR="001815E0" w:rsidRDefault="001815E0" w:rsidP="001815E0">
      <w:pPr>
        <w:pStyle w:val="FirstParagraph"/>
      </w:pPr>
      <w:r>
        <w:t>Bulleted or unordered lists need to be separated from the preceding paragraph by a blank line. The items start with *, +, or -, and you can nest one list within another list by indenting the sub-list by four spaces. For consistency, it is best to make it a habit of using one character for main bullets, and the other two for sub-bullets.</w:t>
      </w:r>
    </w:p>
    <w:p w14:paraId="571242F0" w14:textId="77777777" w:rsidR="001815E0" w:rsidRDefault="001815E0" w:rsidP="001815E0">
      <w:pPr>
        <w:pStyle w:val="BodyText"/>
      </w:pPr>
      <w:r>
        <w:t>A coded list looks like:</w:t>
      </w:r>
    </w:p>
    <w:p w14:paraId="729EC3AE" w14:textId="77777777" w:rsidR="001815E0" w:rsidRDefault="001815E0" w:rsidP="001815E0">
      <w:pPr>
        <w:pStyle w:val="SourceCode"/>
        <w:shd w:val="clear" w:color="auto" w:fill="DBE5F1" w:themeFill="accent1" w:themeFillTint="33"/>
      </w:pPr>
      <w:r>
        <w:rPr>
          <w:rStyle w:val="VerbatimChar"/>
        </w:rPr>
        <w:t>* First item</w:t>
      </w:r>
      <w:r>
        <w:br/>
      </w:r>
      <w:r>
        <w:rPr>
          <w:rStyle w:val="VerbatimChar"/>
        </w:rPr>
        <w:t>* Second item</w:t>
      </w:r>
      <w:r>
        <w:br/>
      </w:r>
      <w:r>
        <w:rPr>
          <w:rStyle w:val="VerbatimChar"/>
        </w:rPr>
        <w:t xml:space="preserve">    + First sub-item</w:t>
      </w:r>
      <w:r>
        <w:br/>
      </w:r>
      <w:r>
        <w:rPr>
          <w:rStyle w:val="VerbatimChar"/>
        </w:rPr>
        <w:t xml:space="preserve">        - First sub-sub-item</w:t>
      </w:r>
      <w:r>
        <w:br/>
      </w:r>
      <w:r>
        <w:rPr>
          <w:rStyle w:val="VerbatimChar"/>
        </w:rPr>
        <w:t xml:space="preserve">        - Second sub-sub-item</w:t>
      </w:r>
      <w:r>
        <w:br/>
      </w:r>
      <w:r>
        <w:rPr>
          <w:rStyle w:val="VerbatimChar"/>
        </w:rPr>
        <w:t xml:space="preserve">    + Second sub-item</w:t>
      </w:r>
      <w:r>
        <w:br/>
      </w:r>
      <w:r>
        <w:rPr>
          <w:rStyle w:val="VerbatimChar"/>
        </w:rPr>
        <w:t>* Third item</w:t>
      </w:r>
    </w:p>
    <w:p w14:paraId="4FC5E9E3" w14:textId="77777777" w:rsidR="001815E0" w:rsidRDefault="001815E0" w:rsidP="001815E0">
      <w:pPr>
        <w:pStyle w:val="FirstParagraph"/>
      </w:pPr>
    </w:p>
    <w:p w14:paraId="76AA9715" w14:textId="77777777" w:rsidR="001815E0" w:rsidRDefault="001815E0" w:rsidP="001815E0">
      <w:pPr>
        <w:pStyle w:val="BodyText"/>
      </w:pPr>
      <w:r>
        <w:t>The output renders as:</w:t>
      </w:r>
    </w:p>
    <w:p w14:paraId="0972F6DF" w14:textId="77777777" w:rsidR="001815E0" w:rsidRDefault="001815E0" w:rsidP="001815E0">
      <w:pPr>
        <w:pStyle w:val="Compact"/>
        <w:numPr>
          <w:ilvl w:val="0"/>
          <w:numId w:val="2"/>
        </w:numPr>
      </w:pPr>
      <w:r>
        <w:t>First item</w:t>
      </w:r>
    </w:p>
    <w:p w14:paraId="1A756E67" w14:textId="77777777" w:rsidR="001815E0" w:rsidRDefault="001815E0" w:rsidP="001815E0">
      <w:pPr>
        <w:pStyle w:val="Compact"/>
        <w:numPr>
          <w:ilvl w:val="0"/>
          <w:numId w:val="2"/>
        </w:numPr>
      </w:pPr>
      <w:r>
        <w:t>Second item</w:t>
      </w:r>
    </w:p>
    <w:p w14:paraId="26193166" w14:textId="77777777" w:rsidR="001815E0" w:rsidRDefault="001815E0" w:rsidP="001815E0">
      <w:pPr>
        <w:pStyle w:val="Compact"/>
        <w:numPr>
          <w:ilvl w:val="1"/>
          <w:numId w:val="2"/>
        </w:numPr>
      </w:pPr>
      <w:r>
        <w:t>First sub-item</w:t>
      </w:r>
    </w:p>
    <w:p w14:paraId="2F88D093" w14:textId="77777777" w:rsidR="001815E0" w:rsidRDefault="001815E0" w:rsidP="001815E0">
      <w:pPr>
        <w:pStyle w:val="Compact"/>
        <w:numPr>
          <w:ilvl w:val="2"/>
          <w:numId w:val="2"/>
        </w:numPr>
      </w:pPr>
      <w:r>
        <w:t>First sub-sub-item</w:t>
      </w:r>
    </w:p>
    <w:p w14:paraId="2EB66BEC" w14:textId="77777777" w:rsidR="001815E0" w:rsidRDefault="001815E0" w:rsidP="001815E0">
      <w:pPr>
        <w:pStyle w:val="Compact"/>
        <w:numPr>
          <w:ilvl w:val="2"/>
          <w:numId w:val="2"/>
        </w:numPr>
      </w:pPr>
      <w:r>
        <w:t>Second sub-sub-item</w:t>
      </w:r>
    </w:p>
    <w:p w14:paraId="27571261" w14:textId="77777777" w:rsidR="001815E0" w:rsidRDefault="001815E0" w:rsidP="001815E0">
      <w:pPr>
        <w:pStyle w:val="Compact"/>
        <w:numPr>
          <w:ilvl w:val="1"/>
          <w:numId w:val="2"/>
        </w:numPr>
      </w:pPr>
      <w:r>
        <w:t>Second sub-item</w:t>
      </w:r>
    </w:p>
    <w:p w14:paraId="5268DE51" w14:textId="77777777" w:rsidR="001815E0" w:rsidRDefault="001815E0" w:rsidP="001815E0">
      <w:pPr>
        <w:pStyle w:val="Compact"/>
        <w:numPr>
          <w:ilvl w:val="0"/>
          <w:numId w:val="2"/>
        </w:numPr>
      </w:pPr>
      <w:r>
        <w:t>Third item</w:t>
      </w:r>
    </w:p>
    <w:p w14:paraId="1C25A36B" w14:textId="77777777" w:rsidR="001815E0" w:rsidRDefault="001815E0" w:rsidP="001815E0">
      <w:r>
        <w:br w:type="page"/>
      </w:r>
    </w:p>
    <w:p w14:paraId="6AFAF91D" w14:textId="77777777" w:rsidR="001815E0" w:rsidRDefault="001815E0" w:rsidP="001815E0">
      <w:pPr>
        <w:pStyle w:val="FirstParagraph"/>
      </w:pPr>
      <w:r>
        <w:lastRenderedPageBreak/>
        <w:t xml:space="preserve">Ordered list items start with numbers, but the rule for nesting </w:t>
      </w:r>
      <w:proofErr w:type="gramStart"/>
      <w:r>
        <w:t>are</w:t>
      </w:r>
      <w:proofErr w:type="gramEnd"/>
      <w:r>
        <w:t xml:space="preserve"> the same as for unordered lists.</w:t>
      </w:r>
    </w:p>
    <w:p w14:paraId="3933C50C" w14:textId="77777777" w:rsidR="001815E0" w:rsidRDefault="001815E0" w:rsidP="001815E0">
      <w:pPr>
        <w:pStyle w:val="SourceCode"/>
        <w:shd w:val="clear" w:color="auto" w:fill="DBE5F1" w:themeFill="accent1" w:themeFillTint="33"/>
      </w:pPr>
      <w:r>
        <w:rPr>
          <w:rStyle w:val="VerbatimChar"/>
        </w:rPr>
        <w:t>1. First item</w:t>
      </w:r>
      <w:r>
        <w:br/>
      </w:r>
      <w:r>
        <w:rPr>
          <w:rStyle w:val="VerbatimChar"/>
        </w:rPr>
        <w:t>2. Second item</w:t>
      </w:r>
      <w:r>
        <w:br/>
      </w:r>
      <w:r>
        <w:rPr>
          <w:rStyle w:val="VerbatimChar"/>
        </w:rPr>
        <w:t xml:space="preserve">    1. First sub-item</w:t>
      </w:r>
      <w:r>
        <w:br/>
      </w:r>
      <w:r>
        <w:rPr>
          <w:rStyle w:val="VerbatimChar"/>
        </w:rPr>
        <w:t xml:space="preserve">        1. First sub-sub-item</w:t>
      </w:r>
      <w:r>
        <w:br/>
      </w:r>
      <w:r>
        <w:rPr>
          <w:rStyle w:val="VerbatimChar"/>
        </w:rPr>
        <w:t xml:space="preserve">        2. Second sub-sub-item</w:t>
      </w:r>
      <w:r>
        <w:br/>
      </w:r>
      <w:r>
        <w:rPr>
          <w:rStyle w:val="VerbatimChar"/>
        </w:rPr>
        <w:t xml:space="preserve">    2. Second sub-item</w:t>
      </w:r>
      <w:r>
        <w:br/>
      </w:r>
      <w:r>
        <w:rPr>
          <w:rStyle w:val="VerbatimChar"/>
        </w:rPr>
        <w:t>3. Third item</w:t>
      </w:r>
    </w:p>
    <w:p w14:paraId="121B2C69" w14:textId="77777777" w:rsidR="001815E0" w:rsidRDefault="001815E0" w:rsidP="001815E0">
      <w:pPr>
        <w:pStyle w:val="FirstParagraph"/>
      </w:pPr>
      <w:r>
        <w:t>The output renders as:</w:t>
      </w:r>
    </w:p>
    <w:p w14:paraId="378383D3" w14:textId="77777777" w:rsidR="001815E0" w:rsidRDefault="001815E0" w:rsidP="001815E0">
      <w:pPr>
        <w:pStyle w:val="Compact"/>
        <w:numPr>
          <w:ilvl w:val="0"/>
          <w:numId w:val="1"/>
        </w:numPr>
      </w:pPr>
      <w:r>
        <w:t>First item</w:t>
      </w:r>
    </w:p>
    <w:p w14:paraId="4B64FAA9" w14:textId="77777777" w:rsidR="001815E0" w:rsidRDefault="001815E0" w:rsidP="001815E0">
      <w:pPr>
        <w:pStyle w:val="Compact"/>
        <w:numPr>
          <w:ilvl w:val="0"/>
          <w:numId w:val="1"/>
        </w:numPr>
      </w:pPr>
      <w:r>
        <w:t>Second item</w:t>
      </w:r>
    </w:p>
    <w:p w14:paraId="7BF10A65" w14:textId="77777777" w:rsidR="001815E0" w:rsidRDefault="001815E0" w:rsidP="001815E0">
      <w:pPr>
        <w:pStyle w:val="Compact"/>
        <w:numPr>
          <w:ilvl w:val="1"/>
          <w:numId w:val="1"/>
        </w:numPr>
      </w:pPr>
      <w:r>
        <w:t>First sub-item</w:t>
      </w:r>
    </w:p>
    <w:p w14:paraId="6928BF32" w14:textId="77777777" w:rsidR="001815E0" w:rsidRDefault="001815E0" w:rsidP="001815E0">
      <w:pPr>
        <w:pStyle w:val="Compact"/>
        <w:numPr>
          <w:ilvl w:val="2"/>
          <w:numId w:val="1"/>
        </w:numPr>
      </w:pPr>
      <w:r>
        <w:t>First sub-sub-item</w:t>
      </w:r>
    </w:p>
    <w:p w14:paraId="5B3BE0C4" w14:textId="77777777" w:rsidR="001815E0" w:rsidRDefault="001815E0" w:rsidP="001815E0">
      <w:pPr>
        <w:pStyle w:val="Compact"/>
        <w:numPr>
          <w:ilvl w:val="2"/>
          <w:numId w:val="1"/>
        </w:numPr>
      </w:pPr>
      <w:r>
        <w:t>Second sub-sub-item</w:t>
      </w:r>
    </w:p>
    <w:p w14:paraId="232AA5DB" w14:textId="77777777" w:rsidR="001815E0" w:rsidRDefault="001815E0" w:rsidP="001815E0">
      <w:pPr>
        <w:pStyle w:val="Compact"/>
        <w:numPr>
          <w:ilvl w:val="1"/>
          <w:numId w:val="1"/>
        </w:numPr>
      </w:pPr>
      <w:r>
        <w:t>Second sub-item</w:t>
      </w:r>
    </w:p>
    <w:p w14:paraId="3629968E" w14:textId="77777777" w:rsidR="001815E0" w:rsidRDefault="001815E0" w:rsidP="001815E0">
      <w:pPr>
        <w:pStyle w:val="Compact"/>
        <w:numPr>
          <w:ilvl w:val="0"/>
          <w:numId w:val="1"/>
        </w:numPr>
      </w:pPr>
      <w:r>
        <w:t>Third item</w:t>
      </w:r>
    </w:p>
    <w:p w14:paraId="748190D0" w14:textId="77777777" w:rsidR="001815E0" w:rsidRDefault="001815E0" w:rsidP="001815E0">
      <w:pPr>
        <w:pStyle w:val="FirstParagraph"/>
      </w:pPr>
      <w:r>
        <w:t xml:space="preserve">The two formats can be </w:t>
      </w:r>
      <w:proofErr w:type="gramStart"/>
      <w:r>
        <w:t>mixed together</w:t>
      </w:r>
      <w:proofErr w:type="gramEnd"/>
      <w:r>
        <w:t>:</w:t>
      </w:r>
    </w:p>
    <w:p w14:paraId="299D637D" w14:textId="77777777" w:rsidR="001815E0" w:rsidRDefault="001815E0" w:rsidP="001815E0">
      <w:pPr>
        <w:pStyle w:val="SourceCode"/>
        <w:shd w:val="clear" w:color="auto" w:fill="DBE5F1" w:themeFill="accent1" w:themeFillTint="33"/>
      </w:pPr>
      <w:r>
        <w:rPr>
          <w:rStyle w:val="VerbatimChar"/>
        </w:rPr>
        <w:t>1. First item</w:t>
      </w:r>
      <w:r>
        <w:br/>
      </w:r>
      <w:r>
        <w:rPr>
          <w:rStyle w:val="VerbatimChar"/>
        </w:rPr>
        <w:t xml:space="preserve">    + Sub-item</w:t>
      </w:r>
      <w:r>
        <w:br/>
      </w:r>
      <w:r>
        <w:rPr>
          <w:rStyle w:val="VerbatimChar"/>
        </w:rPr>
        <w:t xml:space="preserve">    + Sub-item</w:t>
      </w:r>
      <w:r>
        <w:br/>
      </w:r>
      <w:r>
        <w:rPr>
          <w:rStyle w:val="VerbatimChar"/>
        </w:rPr>
        <w:t>2. Second item</w:t>
      </w:r>
      <w:r>
        <w:br/>
      </w:r>
      <w:r>
        <w:rPr>
          <w:rStyle w:val="VerbatimChar"/>
        </w:rPr>
        <w:t>3. Third item</w:t>
      </w:r>
    </w:p>
    <w:p w14:paraId="15FE89DB" w14:textId="77777777" w:rsidR="001815E0" w:rsidRDefault="001815E0" w:rsidP="001815E0">
      <w:pPr>
        <w:pStyle w:val="FirstParagraph"/>
      </w:pPr>
      <w:r>
        <w:t>Renders as:</w:t>
      </w:r>
    </w:p>
    <w:p w14:paraId="60FB490F" w14:textId="77777777" w:rsidR="001815E0" w:rsidRDefault="001815E0" w:rsidP="001815E0">
      <w:pPr>
        <w:pStyle w:val="Compact"/>
        <w:numPr>
          <w:ilvl w:val="0"/>
          <w:numId w:val="3"/>
        </w:numPr>
      </w:pPr>
      <w:r>
        <w:t>First item</w:t>
      </w:r>
    </w:p>
    <w:p w14:paraId="232EAEA0" w14:textId="77777777" w:rsidR="001815E0" w:rsidRDefault="001815E0" w:rsidP="001815E0">
      <w:pPr>
        <w:pStyle w:val="Compact"/>
        <w:numPr>
          <w:ilvl w:val="1"/>
          <w:numId w:val="2"/>
        </w:numPr>
      </w:pPr>
      <w:r>
        <w:t>Sub-item</w:t>
      </w:r>
    </w:p>
    <w:p w14:paraId="50EDF25C" w14:textId="77777777" w:rsidR="001815E0" w:rsidRDefault="001815E0" w:rsidP="001815E0">
      <w:pPr>
        <w:pStyle w:val="Compact"/>
        <w:numPr>
          <w:ilvl w:val="1"/>
          <w:numId w:val="2"/>
        </w:numPr>
      </w:pPr>
      <w:r>
        <w:t>Sub-item</w:t>
      </w:r>
    </w:p>
    <w:p w14:paraId="5377A324" w14:textId="77777777" w:rsidR="001815E0" w:rsidRDefault="001815E0" w:rsidP="001815E0">
      <w:pPr>
        <w:pStyle w:val="Compact"/>
        <w:numPr>
          <w:ilvl w:val="0"/>
          <w:numId w:val="3"/>
        </w:numPr>
      </w:pPr>
      <w:r>
        <w:t>Second item</w:t>
      </w:r>
    </w:p>
    <w:p w14:paraId="2FBA6F40" w14:textId="77777777" w:rsidR="001815E0" w:rsidRDefault="001815E0" w:rsidP="001815E0">
      <w:pPr>
        <w:pStyle w:val="Compact"/>
        <w:numPr>
          <w:ilvl w:val="0"/>
          <w:numId w:val="3"/>
        </w:numPr>
      </w:pPr>
      <w:r>
        <w:t>Third item</w:t>
      </w:r>
    </w:p>
    <w:p w14:paraId="1E4AB58E" w14:textId="77777777" w:rsidR="001815E0" w:rsidRDefault="001815E0" w:rsidP="001815E0">
      <w:pPr>
        <w:pStyle w:val="FirstParagraph"/>
      </w:pPr>
      <w:r>
        <w:t>Numbered lists can be a bit fussy in Markdown. Sometimes they default to starting with #1. There is no simple and consistent way to force a list to start with a particular number. I usually fix this by editing the HTML or Word document directly, or just pre-number lists myself.</w:t>
      </w:r>
    </w:p>
    <w:p w14:paraId="3323D11E" w14:textId="77777777" w:rsidR="001815E0" w:rsidRDefault="001815E0" w:rsidP="001815E0">
      <w:pPr>
        <w:pStyle w:val="BodyText"/>
      </w:pPr>
    </w:p>
    <w:p w14:paraId="001A3F26" w14:textId="77777777" w:rsidR="001815E0" w:rsidRDefault="001815E0" w:rsidP="001815E0">
      <w:pPr>
        <w:pStyle w:val="Heading2"/>
      </w:pPr>
      <w:r>
        <w:t>Math Expressions</w:t>
      </w:r>
    </w:p>
    <w:p w14:paraId="09F540B7" w14:textId="77777777" w:rsidR="001815E0" w:rsidRDefault="001815E0" w:rsidP="001815E0">
      <w:pPr>
        <w:pStyle w:val="FirstParagraph"/>
      </w:pPr>
      <w:r>
        <w:t xml:space="preserve">Inline equations are written using standard LaTeX </w:t>
      </w:r>
      <w:proofErr w:type="gramStart"/>
      <w:r>
        <w:t>syntax, and</w:t>
      </w:r>
      <w:proofErr w:type="gramEnd"/>
      <w:r>
        <w:t xml:space="preserve"> enclosed by pairs of $ signs. This code:</w:t>
      </w:r>
    </w:p>
    <w:p w14:paraId="20C070E5" w14:textId="77777777" w:rsidR="001815E0" w:rsidRDefault="001815E0" w:rsidP="001815E0">
      <w:pPr>
        <w:pStyle w:val="BodyText"/>
        <w:shd w:val="clear" w:color="auto" w:fill="DBE5F1" w:themeFill="accent1" w:themeFillTint="33"/>
      </w:pPr>
      <w:r>
        <w:rPr>
          <w:rStyle w:val="VerbatimChar"/>
        </w:rPr>
        <w:t>$f(k) = {n \choose k} p^{k} (1-</w:t>
      </w:r>
      <w:proofErr w:type="gramStart"/>
      <w:r>
        <w:rPr>
          <w:rStyle w:val="VerbatimChar"/>
        </w:rPr>
        <w:t>p)^</w:t>
      </w:r>
      <w:proofErr w:type="gramEnd"/>
      <w:r>
        <w:rPr>
          <w:rStyle w:val="VerbatimChar"/>
        </w:rPr>
        <w:t>{n-k}$</w:t>
      </w:r>
    </w:p>
    <w:p w14:paraId="11B7BCD4" w14:textId="77777777" w:rsidR="001815E0" w:rsidRDefault="001815E0" w:rsidP="001815E0">
      <w:pPr>
        <w:pStyle w:val="BodyText"/>
      </w:pPr>
      <w:r>
        <w:t xml:space="preserve">Renders an </w:t>
      </w:r>
      <w:proofErr w:type="spellStart"/>
      <w:r>
        <w:t>inline</w:t>
      </w:r>
      <w:proofErr w:type="spellEnd"/>
      <w:r>
        <w:t xml:space="preserve"> version of the equation as: </w:t>
      </w:r>
      <m:oMath>
        <m:r>
          <w:rPr>
            <w:rFonts w:ascii="Cambria Math" w:hAnsi="Cambria Math"/>
          </w:rPr>
          <m:t>f</m:t>
        </m:r>
        <m:d>
          <m:dPr>
            <m:ctrlPr>
              <w:rPr>
                <w:rFonts w:ascii="Cambria Math" w:hAnsi="Cambria Math"/>
              </w:rPr>
            </m:ctrlPr>
          </m:dPr>
          <m:e>
            <m:r>
              <w:rPr>
                <w:rFonts w:ascii="Cambria Math" w:hAnsi="Cambria Math"/>
              </w:rPr>
              <m:t>k</m:t>
            </m:r>
          </m:e>
        </m:d>
        <m:r>
          <m:rPr>
            <m:sty m:val="p"/>
          </m:rPr>
          <w:rPr>
            <w:rFonts w:ascii="Cambria Math" w:hAnsi="Cambria Math"/>
          </w:rPr>
          <m:t>=</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k</m:t>
                </m:r>
              </m:den>
            </m:f>
          </m:e>
        </m:d>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k</m:t>
            </m:r>
          </m:sup>
        </m:sSup>
      </m:oMath>
    </w:p>
    <w:p w14:paraId="50D3CBB9" w14:textId="77777777" w:rsidR="001815E0" w:rsidRDefault="001815E0" w:rsidP="001815E0">
      <w:pPr>
        <w:pStyle w:val="BodyText"/>
      </w:pPr>
      <w:r>
        <w:lastRenderedPageBreak/>
        <w:t>Equations in display style are written enclosed in a pair of double dollar signs. This code:</w:t>
      </w:r>
    </w:p>
    <w:p w14:paraId="683B4AF7" w14:textId="77777777" w:rsidR="001815E0" w:rsidRDefault="001815E0" w:rsidP="001815E0">
      <w:pPr>
        <w:pStyle w:val="BodyText"/>
        <w:shd w:val="clear" w:color="auto" w:fill="DBE5F1" w:themeFill="accent1" w:themeFillTint="33"/>
      </w:pPr>
      <w:r>
        <w:rPr>
          <w:rStyle w:val="VerbatimChar"/>
        </w:rPr>
        <w:t>$$f(k) = {n \choose k} p^{k} (1-</w:t>
      </w:r>
      <w:proofErr w:type="gramStart"/>
      <w:r>
        <w:rPr>
          <w:rStyle w:val="VerbatimChar"/>
        </w:rPr>
        <w:t>p)^</w:t>
      </w:r>
      <w:proofErr w:type="gramEnd"/>
      <w:r>
        <w:rPr>
          <w:rStyle w:val="VerbatimChar"/>
        </w:rPr>
        <w:t>{n-k}$$</w:t>
      </w:r>
    </w:p>
    <w:p w14:paraId="45B7C44A" w14:textId="77777777" w:rsidR="001815E0" w:rsidRDefault="001815E0" w:rsidP="001815E0">
      <w:pPr>
        <w:pStyle w:val="BodyText"/>
      </w:pPr>
      <w:r>
        <w:t>Renders as:</w:t>
      </w:r>
    </w:p>
    <w:p w14:paraId="35F22D90" w14:textId="77777777" w:rsidR="001815E0" w:rsidRDefault="001815E0" w:rsidP="001815E0">
      <w:pPr>
        <w:pStyle w:val="BodyTex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k</m:t>
              </m:r>
            </m:e>
          </m:d>
          <m:r>
            <m:rPr>
              <m:sty m:val="p"/>
            </m:rPr>
            <w:rPr>
              <w:rFonts w:ascii="Cambria Math" w:hAnsi="Cambria Math"/>
            </w:rPr>
            <m:t>=</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k</m:t>
                  </m:r>
                </m:den>
              </m:f>
            </m:e>
          </m:d>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k</m:t>
              </m:r>
            </m:sup>
          </m:sSup>
        </m:oMath>
      </m:oMathPara>
    </w:p>
    <w:p w14:paraId="26CACF9F" w14:textId="77777777" w:rsidR="001815E0" w:rsidRDefault="001815E0" w:rsidP="001815E0">
      <w:pPr>
        <w:pStyle w:val="FirstParagraph"/>
      </w:pPr>
    </w:p>
    <w:p w14:paraId="4D8BC63A" w14:textId="77777777" w:rsidR="001815E0" w:rsidRDefault="001815E0" w:rsidP="001815E0">
      <w:pPr>
        <w:pStyle w:val="BodyText"/>
      </w:pPr>
      <w:r>
        <w:rPr>
          <w:b/>
          <w:bCs/>
        </w:rPr>
        <w:t>Other Tips on Equations:</w:t>
      </w:r>
    </w:p>
    <w:p w14:paraId="06407325" w14:textId="77777777" w:rsidR="001815E0" w:rsidRDefault="001815E0" w:rsidP="001815E0">
      <w:pPr>
        <w:pStyle w:val="Compact"/>
        <w:numPr>
          <w:ilvl w:val="0"/>
          <w:numId w:val="2"/>
        </w:numPr>
      </w:pPr>
      <w:r>
        <w:t xml:space="preserve">This link goes to a tutorial on </w:t>
      </w:r>
      <w:hyperlink r:id="rId28">
        <w:r>
          <w:rPr>
            <w:rStyle w:val="Hyperlink"/>
          </w:rPr>
          <w:t>writing LaTeX equations</w:t>
        </w:r>
      </w:hyperlink>
      <w:r>
        <w:t>.</w:t>
      </w:r>
    </w:p>
    <w:p w14:paraId="718DFE46" w14:textId="77777777" w:rsidR="001815E0" w:rsidRDefault="001815E0" w:rsidP="001815E0">
      <w:pPr>
        <w:pStyle w:val="Compact"/>
        <w:numPr>
          <w:ilvl w:val="0"/>
          <w:numId w:val="2"/>
        </w:numPr>
      </w:pPr>
      <w:hyperlink r:id="rId29">
        <w:r>
          <w:rPr>
            <w:rStyle w:val="Hyperlink"/>
          </w:rPr>
          <w:t>Online equation builder</w:t>
        </w:r>
      </w:hyperlink>
      <w:r>
        <w:t xml:space="preserve"> is a web page where you can write LaTeX equations using a visual editor.</w:t>
      </w:r>
    </w:p>
    <w:p w14:paraId="6F60A73B" w14:textId="77777777" w:rsidR="001815E0" w:rsidRDefault="001815E0" w:rsidP="001815E0">
      <w:pPr>
        <w:pStyle w:val="Compact"/>
        <w:numPr>
          <w:ilvl w:val="0"/>
          <w:numId w:val="2"/>
        </w:numPr>
      </w:pPr>
      <w:r>
        <w:t>Markdown equations sometimes fail to render correctly. Always check any formatted equations you have in a .md file the first time you try out a new rendering tool.</w:t>
      </w:r>
    </w:p>
    <w:p w14:paraId="69FC8089" w14:textId="77777777" w:rsidR="001815E0" w:rsidRDefault="001815E0" w:rsidP="001815E0">
      <w:pPr>
        <w:pStyle w:val="Compact"/>
        <w:numPr>
          <w:ilvl w:val="0"/>
          <w:numId w:val="2"/>
        </w:numPr>
      </w:pPr>
      <w:r>
        <w:t xml:space="preserve">Unlike mathematicians, we usually do not need to edit equations after typing them the first time. </w:t>
      </w:r>
      <w:proofErr w:type="gramStart"/>
      <w:r>
        <w:t>So</w:t>
      </w:r>
      <w:proofErr w:type="gramEnd"/>
      <w:r>
        <w:t xml:space="preserve"> I usually will render them once, take a screen shot, and embed them as images. As with everything, whatever simplifies your workflow is what you should do, </w:t>
      </w:r>
      <w:proofErr w:type="gramStart"/>
      <w:r>
        <w:t>as long as</w:t>
      </w:r>
      <w:proofErr w:type="gramEnd"/>
      <w:r>
        <w:t xml:space="preserve"> you do it the same way every time.</w:t>
      </w:r>
    </w:p>
    <w:p w14:paraId="16DBFC96" w14:textId="77777777" w:rsidR="001815E0" w:rsidRDefault="001815E0" w:rsidP="001815E0">
      <w:pPr>
        <w:pStyle w:val="FirstParagraph"/>
      </w:pPr>
    </w:p>
    <w:p w14:paraId="1075C0CA" w14:textId="77777777" w:rsidR="001815E0" w:rsidRDefault="001815E0" w:rsidP="001815E0">
      <w:pPr>
        <w:pStyle w:val="Heading2"/>
      </w:pPr>
      <w:r>
        <w:t>Handy HTML Bits</w:t>
      </w:r>
    </w:p>
    <w:p w14:paraId="1071C500" w14:textId="77777777" w:rsidR="001815E0" w:rsidRDefault="001815E0" w:rsidP="001815E0">
      <w:pPr>
        <w:pStyle w:val="FirstParagraph"/>
      </w:pPr>
      <w:r>
        <w:t>There are some formats that Markdown does not handle well. For example, subscript and superscript marks may not work on the first character or number in a word (like 3H) or on a whole word. Some other useful items are not in the GHFM syntax at all. You can fill in these gaps with a few basic HTML codes.</w:t>
      </w:r>
    </w:p>
    <w:tbl>
      <w:tblPr>
        <w:tblStyle w:val="Table"/>
        <w:tblW w:w="5000" w:type="pct"/>
        <w:tblLook w:val="0020" w:firstRow="1" w:lastRow="0" w:firstColumn="0" w:lastColumn="0" w:noHBand="0" w:noVBand="0"/>
      </w:tblPr>
      <w:tblGrid>
        <w:gridCol w:w="3869"/>
        <w:gridCol w:w="3995"/>
        <w:gridCol w:w="1496"/>
      </w:tblGrid>
      <w:tr w:rsidR="001815E0" w14:paraId="29D7E7F5" w14:textId="77777777" w:rsidTr="000032C5">
        <w:trPr>
          <w:cnfStyle w:val="100000000000" w:firstRow="1" w:lastRow="0" w:firstColumn="0" w:lastColumn="0" w:oddVBand="0" w:evenVBand="0" w:oddHBand="0" w:evenHBand="0" w:firstRowFirstColumn="0" w:firstRowLastColumn="0" w:lastRowFirstColumn="0" w:lastRowLastColumn="0"/>
          <w:tblHeader/>
        </w:trPr>
        <w:tc>
          <w:tcPr>
            <w:tcW w:w="2067" w:type="pct"/>
          </w:tcPr>
          <w:p w14:paraId="779F4CA4" w14:textId="77777777" w:rsidR="001815E0" w:rsidRDefault="001815E0" w:rsidP="000032C5">
            <w:pPr>
              <w:pStyle w:val="Compact"/>
            </w:pPr>
            <w:r>
              <w:t>If you need to…</w:t>
            </w:r>
          </w:p>
        </w:tc>
        <w:tc>
          <w:tcPr>
            <w:tcW w:w="2134" w:type="pct"/>
          </w:tcPr>
          <w:p w14:paraId="354C1FE6" w14:textId="77777777" w:rsidR="001815E0" w:rsidRDefault="001815E0" w:rsidP="000032C5">
            <w:pPr>
              <w:pStyle w:val="Compact"/>
              <w:jc w:val="center"/>
            </w:pPr>
            <w:r>
              <w:t>Insert this HTML snippet</w:t>
            </w:r>
          </w:p>
        </w:tc>
        <w:tc>
          <w:tcPr>
            <w:tcW w:w="0" w:type="auto"/>
          </w:tcPr>
          <w:p w14:paraId="447078D2" w14:textId="77777777" w:rsidR="001815E0" w:rsidRDefault="001815E0" w:rsidP="000032C5">
            <w:pPr>
              <w:pStyle w:val="Compact"/>
              <w:jc w:val="center"/>
            </w:pPr>
            <w:r>
              <w:t>For this result</w:t>
            </w:r>
          </w:p>
        </w:tc>
      </w:tr>
      <w:tr w:rsidR="001815E0" w14:paraId="55355503" w14:textId="77777777" w:rsidTr="000032C5">
        <w:tc>
          <w:tcPr>
            <w:tcW w:w="2067" w:type="pct"/>
          </w:tcPr>
          <w:p w14:paraId="5AEA6969" w14:textId="77777777" w:rsidR="001815E0" w:rsidRDefault="001815E0" w:rsidP="000032C5">
            <w:pPr>
              <w:pStyle w:val="Compact"/>
            </w:pPr>
            <w:r>
              <w:t>Force a superscript for a whole word or first character</w:t>
            </w:r>
          </w:p>
        </w:tc>
        <w:tc>
          <w:tcPr>
            <w:tcW w:w="2134" w:type="pct"/>
          </w:tcPr>
          <w:p w14:paraId="6DDABEF4" w14:textId="77777777" w:rsidR="001815E0" w:rsidRDefault="001815E0" w:rsidP="000032C5">
            <w:pPr>
              <w:pStyle w:val="Compact"/>
              <w:jc w:val="center"/>
            </w:pPr>
            <w:r>
              <w:rPr>
                <w:rStyle w:val="VerbatimChar"/>
              </w:rPr>
              <w:t>&lt;sup&gt;super&lt;/sup&gt;script</w:t>
            </w:r>
          </w:p>
        </w:tc>
        <w:tc>
          <w:tcPr>
            <w:tcW w:w="0" w:type="auto"/>
          </w:tcPr>
          <w:p w14:paraId="7BDC805C" w14:textId="77777777" w:rsidR="001815E0" w:rsidRDefault="001815E0" w:rsidP="000032C5">
            <w:pPr>
              <w:pStyle w:val="Compact"/>
              <w:jc w:val="center"/>
            </w:pPr>
            <w:r>
              <w:t>superscript</w:t>
            </w:r>
          </w:p>
        </w:tc>
      </w:tr>
      <w:tr w:rsidR="001815E0" w14:paraId="1846BA5B" w14:textId="77777777" w:rsidTr="000032C5">
        <w:tc>
          <w:tcPr>
            <w:tcW w:w="2067" w:type="pct"/>
          </w:tcPr>
          <w:p w14:paraId="7A0B3D36" w14:textId="77777777" w:rsidR="001815E0" w:rsidRDefault="001815E0" w:rsidP="000032C5">
            <w:pPr>
              <w:pStyle w:val="Compact"/>
            </w:pPr>
            <w:r>
              <w:t>Force a subscript for a whole word or first character</w:t>
            </w:r>
          </w:p>
        </w:tc>
        <w:tc>
          <w:tcPr>
            <w:tcW w:w="2134" w:type="pct"/>
          </w:tcPr>
          <w:p w14:paraId="1C383AC1" w14:textId="77777777" w:rsidR="001815E0" w:rsidRDefault="001815E0" w:rsidP="000032C5">
            <w:pPr>
              <w:pStyle w:val="Compact"/>
              <w:jc w:val="center"/>
            </w:pPr>
            <w:r>
              <w:rPr>
                <w:rStyle w:val="VerbatimChar"/>
              </w:rPr>
              <w:t>&lt;sub&gt;sub&lt;/sub&gt;script</w:t>
            </w:r>
          </w:p>
        </w:tc>
        <w:tc>
          <w:tcPr>
            <w:tcW w:w="0" w:type="auto"/>
          </w:tcPr>
          <w:p w14:paraId="3432B496" w14:textId="77777777" w:rsidR="001815E0" w:rsidRDefault="001815E0" w:rsidP="000032C5">
            <w:pPr>
              <w:pStyle w:val="Compact"/>
              <w:jc w:val="center"/>
            </w:pPr>
            <w:r>
              <w:t>subscript</w:t>
            </w:r>
          </w:p>
        </w:tc>
      </w:tr>
      <w:tr w:rsidR="001815E0" w14:paraId="4651B621" w14:textId="77777777" w:rsidTr="000032C5">
        <w:tc>
          <w:tcPr>
            <w:tcW w:w="2067" w:type="pct"/>
          </w:tcPr>
          <w:p w14:paraId="6C68030E" w14:textId="77777777" w:rsidR="001815E0" w:rsidRDefault="001815E0" w:rsidP="000032C5">
            <w:pPr>
              <w:pStyle w:val="Compact"/>
            </w:pPr>
            <w:r>
              <w:t>Strike through text</w:t>
            </w:r>
          </w:p>
        </w:tc>
        <w:tc>
          <w:tcPr>
            <w:tcW w:w="2134" w:type="pct"/>
          </w:tcPr>
          <w:p w14:paraId="6D4A33A8" w14:textId="77777777" w:rsidR="001815E0" w:rsidRDefault="001815E0" w:rsidP="000032C5">
            <w:pPr>
              <w:pStyle w:val="Compact"/>
              <w:jc w:val="center"/>
            </w:pPr>
            <w:r>
              <w:rPr>
                <w:rStyle w:val="VerbatimChar"/>
              </w:rPr>
              <w:t>&lt;strike&gt;This&lt;/strike&gt; word</w:t>
            </w:r>
          </w:p>
        </w:tc>
        <w:tc>
          <w:tcPr>
            <w:tcW w:w="0" w:type="auto"/>
          </w:tcPr>
          <w:p w14:paraId="52ACB2BC" w14:textId="77777777" w:rsidR="001815E0" w:rsidRDefault="001815E0" w:rsidP="000032C5">
            <w:pPr>
              <w:pStyle w:val="Compact"/>
              <w:jc w:val="center"/>
            </w:pPr>
            <w:r>
              <w:t>This word</w:t>
            </w:r>
          </w:p>
        </w:tc>
      </w:tr>
      <w:tr w:rsidR="001815E0" w14:paraId="57067DCA" w14:textId="77777777" w:rsidTr="000032C5">
        <w:tc>
          <w:tcPr>
            <w:tcW w:w="2067" w:type="pct"/>
          </w:tcPr>
          <w:p w14:paraId="47C4F60A" w14:textId="77777777" w:rsidR="001815E0" w:rsidRDefault="001815E0" w:rsidP="000032C5">
            <w:pPr>
              <w:pStyle w:val="Compact"/>
            </w:pPr>
            <w:r>
              <w:t>Add an extra space between items</w:t>
            </w:r>
          </w:p>
        </w:tc>
        <w:tc>
          <w:tcPr>
            <w:tcW w:w="2134" w:type="pct"/>
          </w:tcPr>
          <w:p w14:paraId="6A1FC69B" w14:textId="77777777" w:rsidR="001815E0" w:rsidRDefault="001815E0" w:rsidP="000032C5">
            <w:pPr>
              <w:pStyle w:val="Compact"/>
              <w:jc w:val="center"/>
            </w:pPr>
            <w:r>
              <w:rPr>
                <w:rStyle w:val="VerbatimChar"/>
              </w:rPr>
              <w:t>&amp;</w:t>
            </w:r>
            <w:proofErr w:type="spellStart"/>
            <w:proofErr w:type="gramStart"/>
            <w:r>
              <w:rPr>
                <w:rStyle w:val="VerbatimChar"/>
              </w:rPr>
              <w:t>nbsp</w:t>
            </w:r>
            <w:proofErr w:type="spellEnd"/>
            <w:proofErr w:type="gramEnd"/>
            <w:r>
              <w:rPr>
                <w:rStyle w:val="VerbatimChar"/>
              </w:rPr>
              <w:t>;</w:t>
            </w:r>
          </w:p>
        </w:tc>
        <w:tc>
          <w:tcPr>
            <w:tcW w:w="0" w:type="auto"/>
          </w:tcPr>
          <w:p w14:paraId="60131481" w14:textId="77777777" w:rsidR="001815E0" w:rsidRDefault="001815E0" w:rsidP="000032C5">
            <w:pPr>
              <w:pStyle w:val="Compact"/>
            </w:pPr>
          </w:p>
        </w:tc>
      </w:tr>
      <w:tr w:rsidR="001815E0" w14:paraId="2A3AE244" w14:textId="77777777" w:rsidTr="000032C5">
        <w:tc>
          <w:tcPr>
            <w:tcW w:w="2067" w:type="pct"/>
          </w:tcPr>
          <w:p w14:paraId="2F14A1EC" w14:textId="77777777" w:rsidR="001815E0" w:rsidRDefault="001815E0" w:rsidP="000032C5">
            <w:pPr>
              <w:pStyle w:val="Compact"/>
            </w:pPr>
            <w:r>
              <w:t>Add an extra line between items</w:t>
            </w:r>
          </w:p>
        </w:tc>
        <w:tc>
          <w:tcPr>
            <w:tcW w:w="2134" w:type="pct"/>
          </w:tcPr>
          <w:p w14:paraId="4594B805" w14:textId="77777777" w:rsidR="001815E0" w:rsidRDefault="001815E0" w:rsidP="000032C5">
            <w:pPr>
              <w:pStyle w:val="Compact"/>
              <w:jc w:val="center"/>
            </w:pPr>
            <w:r>
              <w:rPr>
                <w:rStyle w:val="VerbatimChar"/>
              </w:rPr>
              <w:t>&lt;</w:t>
            </w:r>
            <w:proofErr w:type="spellStart"/>
            <w:r>
              <w:rPr>
                <w:rStyle w:val="VerbatimChar"/>
              </w:rPr>
              <w:t>br</w:t>
            </w:r>
            <w:proofErr w:type="spellEnd"/>
            <w:r>
              <w:rPr>
                <w:rStyle w:val="VerbatimChar"/>
              </w:rPr>
              <w:t>&gt;</w:t>
            </w:r>
          </w:p>
        </w:tc>
        <w:tc>
          <w:tcPr>
            <w:tcW w:w="0" w:type="auto"/>
          </w:tcPr>
          <w:p w14:paraId="7564771F" w14:textId="77777777" w:rsidR="001815E0" w:rsidRDefault="001815E0" w:rsidP="000032C5">
            <w:pPr>
              <w:pStyle w:val="Compact"/>
            </w:pPr>
          </w:p>
        </w:tc>
      </w:tr>
      <w:tr w:rsidR="001815E0" w14:paraId="5F75F1E8" w14:textId="77777777" w:rsidTr="000032C5">
        <w:tc>
          <w:tcPr>
            <w:tcW w:w="2067" w:type="pct"/>
          </w:tcPr>
          <w:p w14:paraId="300703E0" w14:textId="77777777" w:rsidR="001815E0" w:rsidRDefault="001815E0" w:rsidP="000032C5">
            <w:pPr>
              <w:pStyle w:val="Compact"/>
            </w:pPr>
            <w:r>
              <w:t>Add a horizontal rule between lines</w:t>
            </w:r>
          </w:p>
        </w:tc>
        <w:tc>
          <w:tcPr>
            <w:tcW w:w="2134" w:type="pct"/>
          </w:tcPr>
          <w:p w14:paraId="182C728F" w14:textId="77777777" w:rsidR="001815E0" w:rsidRDefault="001815E0" w:rsidP="000032C5">
            <w:pPr>
              <w:pStyle w:val="Compact"/>
              <w:jc w:val="center"/>
            </w:pPr>
            <w:r>
              <w:rPr>
                <w:rStyle w:val="VerbatimChar"/>
              </w:rPr>
              <w:t>&lt;</w:t>
            </w:r>
            <w:proofErr w:type="spellStart"/>
            <w:r>
              <w:rPr>
                <w:rStyle w:val="VerbatimChar"/>
              </w:rPr>
              <w:t>hr</w:t>
            </w:r>
            <w:proofErr w:type="spellEnd"/>
            <w:r>
              <w:rPr>
                <w:rStyle w:val="VerbatimChar"/>
              </w:rPr>
              <w:t>/&gt;</w:t>
            </w:r>
          </w:p>
        </w:tc>
        <w:tc>
          <w:tcPr>
            <w:tcW w:w="0" w:type="auto"/>
          </w:tcPr>
          <w:p w14:paraId="7C3384AE" w14:textId="77777777" w:rsidR="001815E0" w:rsidRDefault="001815E0" w:rsidP="000032C5">
            <w:pPr>
              <w:pStyle w:val="Compact"/>
              <w:jc w:val="center"/>
            </w:pPr>
            <w:r>
              <w:rPr>
                <w:rStyle w:val="VerbatimChar"/>
              </w:rPr>
              <w:t>_____</w:t>
            </w:r>
          </w:p>
        </w:tc>
      </w:tr>
      <w:tr w:rsidR="001815E0" w14:paraId="309A8F56" w14:textId="77777777" w:rsidTr="000032C5">
        <w:tc>
          <w:tcPr>
            <w:tcW w:w="2067" w:type="pct"/>
          </w:tcPr>
          <w:p w14:paraId="4ACE444C" w14:textId="77777777" w:rsidR="001815E0" w:rsidRDefault="001815E0" w:rsidP="000032C5">
            <w:pPr>
              <w:pStyle w:val="Compact"/>
            </w:pPr>
            <w:r>
              <w:t>Add Greek letters</w:t>
            </w:r>
          </w:p>
        </w:tc>
        <w:tc>
          <w:tcPr>
            <w:tcW w:w="2134" w:type="pct"/>
          </w:tcPr>
          <w:p w14:paraId="661EEA7A" w14:textId="77777777" w:rsidR="001815E0" w:rsidRDefault="001815E0" w:rsidP="000032C5">
            <w:pPr>
              <w:pStyle w:val="Compact"/>
              <w:jc w:val="center"/>
            </w:pPr>
            <w:r>
              <w:rPr>
                <w:rStyle w:val="VerbatimChar"/>
              </w:rPr>
              <w:t>&amp;</w:t>
            </w:r>
            <w:proofErr w:type="gramStart"/>
            <w:r>
              <w:rPr>
                <w:rStyle w:val="VerbatimChar"/>
              </w:rPr>
              <w:t>alpha;,</w:t>
            </w:r>
            <w:proofErr w:type="gramEnd"/>
            <w:r>
              <w:rPr>
                <w:rStyle w:val="VerbatimChar"/>
              </w:rPr>
              <w:t xml:space="preserve"> &amp;eta;</w:t>
            </w:r>
          </w:p>
        </w:tc>
        <w:tc>
          <w:tcPr>
            <w:tcW w:w="0" w:type="auto"/>
          </w:tcPr>
          <w:p w14:paraId="4B16467A" w14:textId="77777777" w:rsidR="001815E0" w:rsidRDefault="001815E0" w:rsidP="000032C5">
            <w:pPr>
              <w:pStyle w:val="Compact"/>
              <w:jc w:val="center"/>
            </w:pPr>
            <w:r>
              <w:t>α, η</w:t>
            </w:r>
          </w:p>
        </w:tc>
      </w:tr>
    </w:tbl>
    <w:p w14:paraId="3479A7FD" w14:textId="77777777" w:rsidR="001815E0" w:rsidRDefault="001815E0" w:rsidP="001815E0">
      <w:pPr>
        <w:pStyle w:val="BodyText"/>
      </w:pPr>
    </w:p>
    <w:p w14:paraId="3A2E7545" w14:textId="77777777" w:rsidR="001815E0" w:rsidRDefault="001815E0" w:rsidP="001815E0">
      <w:pPr>
        <w:pStyle w:val="BodyText"/>
      </w:pPr>
      <w:r>
        <w:t xml:space="preserve">This page is a </w:t>
      </w:r>
      <w:hyperlink r:id="rId30">
        <w:r>
          <w:rPr>
            <w:rStyle w:val="Hyperlink"/>
          </w:rPr>
          <w:t>good source for other HTML shortcuts</w:t>
        </w:r>
      </w:hyperlink>
      <w:r>
        <w:t xml:space="preserve">. You can find more </w:t>
      </w:r>
      <w:hyperlink r:id="rId31">
        <w:r>
          <w:rPr>
            <w:rStyle w:val="Hyperlink"/>
          </w:rPr>
          <w:t>information about special symbols here</w:t>
        </w:r>
      </w:hyperlink>
      <w:r>
        <w:t>.</w:t>
      </w:r>
    </w:p>
    <w:p w14:paraId="2355A22C" w14:textId="77777777" w:rsidR="001815E0" w:rsidRDefault="001815E0" w:rsidP="001815E0">
      <w:pPr>
        <w:pStyle w:val="Heading2"/>
      </w:pPr>
      <w:r>
        <w:lastRenderedPageBreak/>
        <w:t>Learning More</w:t>
      </w:r>
    </w:p>
    <w:p w14:paraId="273B3E1D" w14:textId="77777777" w:rsidR="001815E0" w:rsidRDefault="001815E0" w:rsidP="001815E0">
      <w:pPr>
        <w:pStyle w:val="FirstParagraph"/>
      </w:pPr>
      <w:r>
        <w:t>These web resources can help you expand your Markdown writing skills. More are listed in the Notes for Instructors.</w:t>
      </w:r>
    </w:p>
    <w:p w14:paraId="26CAA6FE" w14:textId="77777777" w:rsidR="001815E0" w:rsidRDefault="001815E0" w:rsidP="001815E0">
      <w:pPr>
        <w:pStyle w:val="Compact"/>
        <w:numPr>
          <w:ilvl w:val="0"/>
          <w:numId w:val="2"/>
        </w:numPr>
      </w:pPr>
      <w:hyperlink r:id="rId32">
        <w:r>
          <w:rPr>
            <w:rStyle w:val="Hyperlink"/>
          </w:rPr>
          <w:t>GitHub’s Introduction to GHFM</w:t>
        </w:r>
      </w:hyperlink>
    </w:p>
    <w:p w14:paraId="47752A8D" w14:textId="77777777" w:rsidR="001815E0" w:rsidRDefault="001815E0" w:rsidP="001815E0">
      <w:pPr>
        <w:pStyle w:val="Compact"/>
        <w:numPr>
          <w:ilvl w:val="0"/>
          <w:numId w:val="2"/>
        </w:numPr>
      </w:pPr>
      <w:hyperlink r:id="rId33">
        <w:r>
          <w:rPr>
            <w:rStyle w:val="Hyperlink"/>
          </w:rPr>
          <w:t>Making Tables in Markdown</w:t>
        </w:r>
      </w:hyperlink>
    </w:p>
    <w:p w14:paraId="74EE399D" w14:textId="77777777" w:rsidR="001815E0" w:rsidRDefault="001815E0" w:rsidP="001815E0">
      <w:pPr>
        <w:pStyle w:val="Compact"/>
        <w:numPr>
          <w:ilvl w:val="0"/>
          <w:numId w:val="2"/>
        </w:numPr>
      </w:pPr>
      <w:hyperlink r:id="rId34">
        <w:r>
          <w:rPr>
            <w:rStyle w:val="Hyperlink"/>
          </w:rPr>
          <w:t>Web-based Markdown Table Maker</w:t>
        </w:r>
      </w:hyperlink>
    </w:p>
    <w:p w14:paraId="7225266E" w14:textId="77777777" w:rsidR="001815E0" w:rsidRDefault="001815E0" w:rsidP="001815E0">
      <w:pPr>
        <w:pStyle w:val="Compact"/>
        <w:numPr>
          <w:ilvl w:val="0"/>
          <w:numId w:val="2"/>
        </w:numPr>
      </w:pPr>
      <w:r>
        <w:t xml:space="preserve">The </w:t>
      </w:r>
      <w:hyperlink r:id="rId35">
        <w:r>
          <w:rPr>
            <w:rStyle w:val="Hyperlink"/>
          </w:rPr>
          <w:t>Official Specification for GHFM</w:t>
        </w:r>
      </w:hyperlink>
      <w:r>
        <w:t xml:space="preserve">. A </w:t>
      </w:r>
      <w:r>
        <w:rPr>
          <w:b/>
          <w:bCs/>
        </w:rPr>
        <w:t>very</w:t>
      </w:r>
      <w:r>
        <w:t xml:space="preserve"> deep dive, but sometimes it is the best place to find answers to difficult formatting problems.</w:t>
      </w:r>
    </w:p>
    <w:p w14:paraId="16404778" w14:textId="77777777" w:rsidR="001815E0" w:rsidRDefault="001815E0" w:rsidP="001815E0">
      <w:pPr>
        <w:pStyle w:val="FirstParagraph"/>
      </w:pPr>
    </w:p>
    <w:p w14:paraId="3B0283A9" w14:textId="77777777" w:rsidR="001815E0" w:rsidRDefault="001815E0" w:rsidP="001815E0">
      <w:pPr>
        <w:pStyle w:val="BodyText"/>
      </w:pPr>
    </w:p>
    <w:p w14:paraId="3AFBAD70" w14:textId="77777777" w:rsidR="001815E0" w:rsidRDefault="001815E0" w:rsidP="001815E0">
      <w:pPr>
        <w:pStyle w:val="BodyText"/>
      </w:pPr>
    </w:p>
    <w:p w14:paraId="56DE27EB" w14:textId="77777777" w:rsidR="001815E0" w:rsidRDefault="001815E0">
      <w:pPr>
        <w:rPr>
          <w:rFonts w:asciiTheme="majorHAnsi" w:eastAsiaTheme="majorEastAsia" w:hAnsiTheme="majorHAnsi" w:cstheme="majorBidi"/>
          <w:b/>
          <w:bCs/>
          <w:color w:val="C00000"/>
          <w:sz w:val="32"/>
          <w:szCs w:val="32"/>
        </w:rPr>
      </w:pPr>
      <w:bookmarkStart w:id="15" w:name="Xa15d6a8702afa6d822d2070f7ec162f3f865408"/>
      <w:bookmarkEnd w:id="13"/>
      <w:bookmarkEnd w:id="14"/>
      <w:r>
        <w:br w:type="page"/>
      </w:r>
    </w:p>
    <w:p w14:paraId="64396426" w14:textId="133E44B2" w:rsidR="001815E0" w:rsidRDefault="001815E0" w:rsidP="001815E0">
      <w:pPr>
        <w:pStyle w:val="Heading1"/>
      </w:pPr>
      <w:r>
        <w:lastRenderedPageBreak/>
        <w:t>Exercise 2: Creating and Editing Markdown Pages</w:t>
      </w:r>
    </w:p>
    <w:p w14:paraId="08C3E411" w14:textId="77777777" w:rsidR="001815E0" w:rsidRDefault="001815E0" w:rsidP="001815E0">
      <w:pPr>
        <w:pStyle w:val="Heading2"/>
      </w:pPr>
      <w:bookmarkStart w:id="16" w:name="background-1"/>
      <w:r>
        <w:t>Background</w:t>
      </w:r>
    </w:p>
    <w:p w14:paraId="5E1126FB" w14:textId="77777777" w:rsidR="001815E0" w:rsidRDefault="001815E0" w:rsidP="001815E0">
      <w:pPr>
        <w:pStyle w:val="Heading3"/>
      </w:pPr>
      <w:bookmarkStart w:id="17" w:name="X73e5738c32e8eabbf2f092463522bab51da1eff"/>
      <w:r>
        <w:t>Why Use Markdown Instead of MS Word or Google Docs?</w:t>
      </w:r>
    </w:p>
    <w:p w14:paraId="53115DF9" w14:textId="77777777" w:rsidR="001815E0" w:rsidRDefault="001815E0" w:rsidP="001815E0">
      <w:pPr>
        <w:pStyle w:val="FirstParagraph"/>
      </w:pPr>
      <w:r>
        <w:t xml:space="preserve">Markdown is intended for the </w:t>
      </w:r>
      <w:r>
        <w:rPr>
          <w:b/>
          <w:bCs/>
        </w:rPr>
        <w:t>start</w:t>
      </w:r>
      <w:r>
        <w:t xml:space="preserve"> of the authoring workflow. </w:t>
      </w:r>
      <w:r>
        <w:rPr>
          <w:b/>
          <w:bCs/>
        </w:rPr>
        <w:t>It assumes that text needs to be reused across multiple formats.</w:t>
      </w:r>
      <w:r>
        <w:t xml:space="preserve"> MS Word is designed to produce polished print documents at the end of the authoring and publication workflow. To that end, Word files include a lot of hidden styling information that </w:t>
      </w:r>
      <w:r>
        <w:rPr>
          <w:b/>
          <w:bCs/>
        </w:rPr>
        <w:t>limits reusability.</w:t>
      </w:r>
    </w:p>
    <w:p w14:paraId="5C4EFDC9" w14:textId="77777777" w:rsidR="001815E0" w:rsidRDefault="001815E0" w:rsidP="001815E0">
      <w:pPr>
        <w:pStyle w:val="BodyText"/>
      </w:pPr>
      <w:r>
        <w:t>For example, if you have ever converted a long Word document into a web page, or combined several documents into one, you probably have seen unpredictable changes in format. This happens because of the embedded, hidden styling information. Markdown does not hide the formatting information, making it much easier to combine and convert documents.</w:t>
      </w:r>
    </w:p>
    <w:p w14:paraId="5D6AEA2D" w14:textId="77777777" w:rsidR="001815E0" w:rsidRDefault="001815E0" w:rsidP="001815E0">
      <w:pPr>
        <w:pStyle w:val="BodyText"/>
      </w:pPr>
      <w:r>
        <w:t>What other advantages does Markdown have beyond “write once, reuse many ways”?</w:t>
      </w:r>
    </w:p>
    <w:p w14:paraId="69A6983C" w14:textId="77777777" w:rsidR="001815E0" w:rsidRDefault="001815E0" w:rsidP="001815E0">
      <w:pPr>
        <w:pStyle w:val="BodyText"/>
      </w:pPr>
      <w:r>
        <w:t xml:space="preserve">1. Markdown files are </w:t>
      </w:r>
      <w:r>
        <w:rPr>
          <w:b/>
          <w:bCs/>
        </w:rPr>
        <w:t>VERY</w:t>
      </w:r>
      <w:r>
        <w:t xml:space="preserve"> small compared to Word .docx files. For example, the Markdown file containing the full set of handouts for this workshop is 54KB; the corresponding Word file is 3.8 MB (70x larger.)</w:t>
      </w:r>
    </w:p>
    <w:p w14:paraId="372B3879" w14:textId="77777777" w:rsidR="001815E0" w:rsidRDefault="001815E0" w:rsidP="001815E0">
      <w:pPr>
        <w:pStyle w:val="BodyText"/>
      </w:pPr>
      <w:r>
        <w:t>2. Markdown files do not have embedded images. They use an address to “call in” images when the document is rendered. One master set of images can be stored in a single location and called into any Markdown document. If an image is updated, every document or web site that uses that image will use the new version the next time the file is generated.</w:t>
      </w:r>
    </w:p>
    <w:p w14:paraId="10224B68" w14:textId="77777777" w:rsidR="001815E0" w:rsidRDefault="001815E0" w:rsidP="001815E0">
      <w:pPr>
        <w:pStyle w:val="BodyText"/>
      </w:pPr>
      <w:r>
        <w:t xml:space="preserve">3. When a Markdown file is converted to another format, </w:t>
      </w:r>
      <w:proofErr w:type="gramStart"/>
      <w:r>
        <w:t>all of</w:t>
      </w:r>
      <w:proofErr w:type="gramEnd"/>
      <w:r>
        <w:t xml:space="preserve"> the headers, bold words, etc., get tagged with appropriate styling codes for that document type. This greatly reduces time spent reformatting converted documents.</w:t>
      </w:r>
    </w:p>
    <w:p w14:paraId="0EB39945" w14:textId="77777777" w:rsidR="001815E0" w:rsidRDefault="001815E0" w:rsidP="001815E0">
      <w:pPr>
        <w:pStyle w:val="Compact"/>
        <w:numPr>
          <w:ilvl w:val="0"/>
          <w:numId w:val="2"/>
        </w:numPr>
      </w:pPr>
      <w:r>
        <w:t>Say you create a long document, convert it to Word, and decide you want to change all 155 section headers from blue to red text in a different font. You do not have to convert each header one at a time; change the master style settings for headers once, and every header changes.</w:t>
      </w:r>
    </w:p>
    <w:p w14:paraId="1B0BA04B" w14:textId="77777777" w:rsidR="001815E0" w:rsidRDefault="001815E0" w:rsidP="001815E0">
      <w:pPr>
        <w:pStyle w:val="Compact"/>
        <w:numPr>
          <w:ilvl w:val="0"/>
          <w:numId w:val="2"/>
        </w:numPr>
      </w:pPr>
      <w:r>
        <w:t>If you copy/paste Markdown HTML into an existing site (like an LMS page), the added text adopts the styles of its new location.</w:t>
      </w:r>
    </w:p>
    <w:p w14:paraId="281127E0" w14:textId="77777777" w:rsidR="001815E0" w:rsidRDefault="001815E0" w:rsidP="001815E0">
      <w:pPr>
        <w:pStyle w:val="FirstParagraph"/>
      </w:pPr>
      <w:r>
        <w:t>4. Markdown is truly platform-agnostic. The same file can be edited on a Mac, a PC, and a Linux machine, and never have any compatibility problems.</w:t>
      </w:r>
    </w:p>
    <w:p w14:paraId="353392EB" w14:textId="77777777" w:rsidR="001815E0" w:rsidRDefault="001815E0" w:rsidP="001815E0">
      <w:pPr>
        <w:pStyle w:val="BodyText"/>
      </w:pPr>
      <w:r>
        <w:t>5. Markdown and the tools needed to convert it are available for free.</w:t>
      </w:r>
    </w:p>
    <w:p w14:paraId="16981358" w14:textId="77777777" w:rsidR="001815E0" w:rsidRDefault="001815E0" w:rsidP="001815E0">
      <w:pPr>
        <w:pStyle w:val="BodyText"/>
      </w:pPr>
    </w:p>
    <w:p w14:paraId="632AE5DE" w14:textId="77777777" w:rsidR="001815E0" w:rsidRDefault="001815E0" w:rsidP="001815E0">
      <w:pPr>
        <w:pStyle w:val="Heading3"/>
      </w:pPr>
      <w:bookmarkStart w:id="18" w:name="how-do-we-create-markdown-documents"/>
      <w:bookmarkEnd w:id="17"/>
      <w:r>
        <w:t>How Do We Create Markdown Documents?</w:t>
      </w:r>
    </w:p>
    <w:p w14:paraId="7FC159C0" w14:textId="77777777" w:rsidR="001815E0" w:rsidRDefault="001815E0" w:rsidP="001815E0">
      <w:pPr>
        <w:pStyle w:val="FirstParagraph"/>
      </w:pPr>
      <w:r>
        <w:t xml:space="preserve">Markdown files are plain text files with </w:t>
      </w:r>
      <w:r>
        <w:rPr>
          <w:b/>
          <w:bCs/>
        </w:rPr>
        <w:t>.md</w:t>
      </w:r>
      <w:r>
        <w:t xml:space="preserve"> as the extension. Unlike HTML, Markdown does not require any additional special code or starting text at the beginning of a new document. The file extension is the only requirement.</w:t>
      </w:r>
    </w:p>
    <w:p w14:paraId="379D0E5D" w14:textId="77777777" w:rsidR="001815E0" w:rsidRDefault="001815E0" w:rsidP="001815E0">
      <w:pPr>
        <w:pStyle w:val="BodyText"/>
      </w:pPr>
      <w:r>
        <w:lastRenderedPageBreak/>
        <w:t>There are many ways to write Markdown files. You can:</w:t>
      </w:r>
    </w:p>
    <w:p w14:paraId="1F3CEA1E" w14:textId="77777777" w:rsidR="001815E0" w:rsidRDefault="001815E0" w:rsidP="001815E0">
      <w:pPr>
        <w:pStyle w:val="Compact"/>
        <w:numPr>
          <w:ilvl w:val="0"/>
          <w:numId w:val="2"/>
        </w:numPr>
      </w:pPr>
      <w:r>
        <w:t>Use a plain text editor on your computer. If you need to share your documents in many different places or formats, or are not sure where they will go, writing them in a standalone text editor is probably easiest.</w:t>
      </w:r>
    </w:p>
    <w:p w14:paraId="7EEE3CB0" w14:textId="77777777" w:rsidR="001815E0" w:rsidRDefault="001815E0" w:rsidP="001815E0">
      <w:pPr>
        <w:pStyle w:val="Compact"/>
        <w:numPr>
          <w:ilvl w:val="0"/>
          <w:numId w:val="2"/>
        </w:numPr>
      </w:pPr>
      <w:r>
        <w:t xml:space="preserve">Write them entirely inside R Studio. R Studio includes a </w:t>
      </w:r>
      <w:proofErr w:type="gramStart"/>
      <w:r>
        <w:t>fairly good</w:t>
      </w:r>
      <w:proofErr w:type="gramEnd"/>
      <w:r>
        <w:t xml:space="preserve"> plain text editor. If you plan to manage your files entirely through R Studio, it makes sense to write your text files there too.</w:t>
      </w:r>
    </w:p>
    <w:p w14:paraId="149B2A32" w14:textId="77777777" w:rsidR="001815E0" w:rsidRDefault="001815E0" w:rsidP="001815E0">
      <w:pPr>
        <w:pStyle w:val="Compact"/>
        <w:numPr>
          <w:ilvl w:val="0"/>
          <w:numId w:val="2"/>
        </w:numPr>
      </w:pPr>
      <w:r>
        <w:t xml:space="preserve">Write text files inside GitHub via a browser. If you want to be 100% sure you never lose a single word, and don’t mind a few extra steps, writing </w:t>
      </w:r>
      <w:proofErr w:type="spellStart"/>
      <w:r>
        <w:t>directy</w:t>
      </w:r>
      <w:proofErr w:type="spellEnd"/>
      <w:r>
        <w:t xml:space="preserve"> in GitHub might be best. Files written in GitHub via a browser are saved immediately to their repository: no pulling or pushing needed. If you use R Studio or a standalone </w:t>
      </w:r>
      <w:proofErr w:type="gramStart"/>
      <w:r>
        <w:t>editor</w:t>
      </w:r>
      <w:proofErr w:type="gramEnd"/>
      <w:r>
        <w:t xml:space="preserve"> you will have to commit and push changes to GitHub from time to time.</w:t>
      </w:r>
    </w:p>
    <w:p w14:paraId="1FAE7631" w14:textId="77777777" w:rsidR="001815E0" w:rsidRDefault="001815E0" w:rsidP="001815E0">
      <w:pPr>
        <w:pStyle w:val="FirstParagraph"/>
      </w:pPr>
      <w:r>
        <w:t>Which will work best for you depends on your personal preferences, and how you plan to use the files. You may end up using some of all three methods. The goal of this exercise is to introduce you to each method, so you can find a workflow that feels comfortable to you.</w:t>
      </w:r>
    </w:p>
    <w:p w14:paraId="21E37CED" w14:textId="77777777" w:rsidR="001815E0" w:rsidRDefault="001815E0" w:rsidP="001815E0">
      <w:pPr>
        <w:pStyle w:val="BlockText"/>
        <w:shd w:val="clear" w:color="auto" w:fill="DBE5F1" w:themeFill="accent1" w:themeFillTint="33"/>
      </w:pPr>
      <w:r>
        <w:rPr>
          <w:b/>
          <w:bCs/>
        </w:rPr>
        <w:t>Personal Tidbit:</w:t>
      </w:r>
      <w:r>
        <w:t xml:space="preserve"> my own workflow changes with what I am doing. Right now, most of my writing ends up on our campus LMS so it needs to be plain HTML. Occasionally I write handouts that need to be in MS Word (.docx) format. I prefer to write drafts in a commercial plain text editor that shows Markdown codes in color. I work across multiple computers, so even my early draft files go into a GitHub repository so I can access them anywhere.</w:t>
      </w:r>
    </w:p>
    <w:p w14:paraId="2F3C44B3" w14:textId="77777777" w:rsidR="001815E0" w:rsidRDefault="001815E0" w:rsidP="001815E0">
      <w:pPr>
        <w:pStyle w:val="BlockText"/>
        <w:shd w:val="clear" w:color="auto" w:fill="DBE5F1" w:themeFill="accent1" w:themeFillTint="33"/>
      </w:pPr>
      <w:r>
        <w:t>When it is time to generate output, the text editor I use converts Markdown directly to plain HTML that I can copy/paste straight into our LMS. I use R Studio to generate MS Word documents and build online books. I rarely make PDFs anymore because they are hard for screen readers to translate.</w:t>
      </w:r>
    </w:p>
    <w:p w14:paraId="36246523" w14:textId="77777777" w:rsidR="001815E0" w:rsidRDefault="001815E0" w:rsidP="001815E0">
      <w:pPr>
        <w:pStyle w:val="FirstParagraph"/>
      </w:pPr>
    </w:p>
    <w:p w14:paraId="2D48CEF3" w14:textId="77777777" w:rsidR="001815E0" w:rsidRDefault="001815E0" w:rsidP="001815E0">
      <w:pPr>
        <w:pStyle w:val="BodyText"/>
      </w:pPr>
      <w:r>
        <w:t>In this exercise you will try writing and editing Markdown texts using R Studio as a text editor, then using a standalone text editor. Your goal is to experience for yourself how Markdown behaves in different editing environments. One probably will feel more comfortable than the other; that is the way you should start out building your editing workflow.</w:t>
      </w:r>
    </w:p>
    <w:p w14:paraId="5D3814F2" w14:textId="77777777" w:rsidR="001815E0" w:rsidRDefault="001815E0" w:rsidP="001815E0">
      <w:pPr>
        <w:pStyle w:val="BodyText"/>
      </w:pPr>
    </w:p>
    <w:p w14:paraId="4B886B7E" w14:textId="77777777" w:rsidR="001815E0" w:rsidRDefault="001815E0" w:rsidP="001815E0">
      <w:pPr>
        <w:pStyle w:val="Heading2"/>
      </w:pPr>
      <w:bookmarkStart w:id="19" w:name="procedure-1"/>
      <w:bookmarkEnd w:id="16"/>
      <w:bookmarkEnd w:id="18"/>
      <w:r>
        <w:t>Procedure</w:t>
      </w:r>
    </w:p>
    <w:p w14:paraId="4B90A9F9" w14:textId="77777777" w:rsidR="001815E0" w:rsidRDefault="001815E0" w:rsidP="001815E0">
      <w:pPr>
        <w:pStyle w:val="Heading3"/>
      </w:pPr>
      <w:bookmarkStart w:id="20" w:name="editing-markdown-using-r-studio"/>
      <w:r>
        <w:t>Editing Markdown Using R Studio</w:t>
      </w:r>
    </w:p>
    <w:p w14:paraId="07D59033" w14:textId="77777777" w:rsidR="001815E0" w:rsidRDefault="001815E0" w:rsidP="001815E0">
      <w:pPr>
        <w:pStyle w:val="FirstParagraph"/>
      </w:pPr>
      <w:r>
        <w:t xml:space="preserve">1. Open R Studio, choose </w:t>
      </w:r>
      <w:r>
        <w:rPr>
          <w:b/>
          <w:bCs/>
        </w:rPr>
        <w:t>File &gt; Open</w:t>
      </w:r>
      <w:r>
        <w:t xml:space="preserve"> and navigate to your copy of the </w:t>
      </w:r>
      <w:r>
        <w:rPr>
          <w:b/>
          <w:bCs/>
        </w:rPr>
        <w:t>ABLE 2022 Workshop</w:t>
      </w:r>
      <w:r>
        <w:t xml:space="preserve"> repository. Open to the file containing the </w:t>
      </w:r>
      <w:r>
        <w:rPr>
          <w:b/>
          <w:bCs/>
        </w:rPr>
        <w:t>Table of Contents</w:t>
      </w:r>
      <w:r>
        <w:t xml:space="preserve"> page for the Writing Resource Guide.</w:t>
      </w:r>
    </w:p>
    <w:p w14:paraId="2709A6BB" w14:textId="77777777" w:rsidR="001815E0" w:rsidRDefault="001815E0" w:rsidP="001815E0">
      <w:pPr>
        <w:pStyle w:val="BodyText"/>
      </w:pPr>
      <w:r>
        <w:t>2. Find 1-2 EXISTING pages you think you might want to edit or contribute to. Also find 1-2 topics that you do not see in the current pages that you think should be in the Guide.</w:t>
      </w:r>
    </w:p>
    <w:p w14:paraId="384E223C" w14:textId="77777777" w:rsidR="001815E0" w:rsidRDefault="001815E0" w:rsidP="001815E0">
      <w:pPr>
        <w:pStyle w:val="BodyText"/>
      </w:pPr>
      <w:r>
        <w:lastRenderedPageBreak/>
        <w:t xml:space="preserve">3. Now open the folder named </w:t>
      </w:r>
      <w:r>
        <w:rPr>
          <w:b/>
          <w:bCs/>
        </w:rPr>
        <w:t>Writing Resource Guide.</w:t>
      </w:r>
      <w:r>
        <w:t xml:space="preserve"> It contains the Markdown files (with the “.md” extension) for the full Writing Resource Guide. Locate one of the pre-existing .md files you wanted to </w:t>
      </w:r>
      <w:proofErr w:type="gramStart"/>
      <w:r>
        <w:t>edit, and</w:t>
      </w:r>
      <w:proofErr w:type="gramEnd"/>
      <w:r>
        <w:t xml:space="preserve"> open it.</w:t>
      </w:r>
    </w:p>
    <w:p w14:paraId="28842A85" w14:textId="77777777" w:rsidR="001815E0" w:rsidRDefault="001815E0" w:rsidP="001815E0">
      <w:pPr>
        <w:pStyle w:val="Compact"/>
        <w:numPr>
          <w:ilvl w:val="0"/>
          <w:numId w:val="2"/>
        </w:numPr>
      </w:pPr>
      <w:r>
        <w:t xml:space="preserve">First look at the current structure. If needed, compare it to the markup guide in the handout from earlier. Do you see how the structure of the rendered file is encoded in the Markdown tags? (If needed, you can click the </w:t>
      </w:r>
      <w:r>
        <w:rPr>
          <w:b/>
          <w:bCs/>
        </w:rPr>
        <w:t>Preview</w:t>
      </w:r>
      <w:r>
        <w:t xml:space="preserve"> tab at the top of the window to switch from Code to Preview modes.)</w:t>
      </w:r>
    </w:p>
    <w:p w14:paraId="715FF82C" w14:textId="77777777" w:rsidR="001815E0" w:rsidRDefault="001815E0" w:rsidP="001815E0">
      <w:pPr>
        <w:pStyle w:val="Compact"/>
        <w:numPr>
          <w:ilvl w:val="0"/>
          <w:numId w:val="2"/>
        </w:numPr>
      </w:pPr>
      <w:r>
        <w:t xml:space="preserve">Look for a section you want to edit. Make some changes, save, then see how your changes look using </w:t>
      </w:r>
      <w:r>
        <w:rPr>
          <w:b/>
          <w:bCs/>
        </w:rPr>
        <w:t>Preview</w:t>
      </w:r>
      <w:r>
        <w:t xml:space="preserve"> mode.</w:t>
      </w:r>
    </w:p>
    <w:p w14:paraId="09C0913F" w14:textId="77777777" w:rsidR="001815E0" w:rsidRDefault="001815E0" w:rsidP="001815E0">
      <w:pPr>
        <w:pStyle w:val="FirstParagraph"/>
      </w:pPr>
      <w:r>
        <w:t xml:space="preserve">4. Next you will start a new file. Choose </w:t>
      </w:r>
      <w:r>
        <w:rPr>
          <w:b/>
          <w:bCs/>
        </w:rPr>
        <w:t>File &gt; New File &gt; Markdown file</w:t>
      </w:r>
      <w:r>
        <w:t xml:space="preserve"> (orange arrow). Do NOT use R Markdown (the blue arrow).</w:t>
      </w:r>
    </w:p>
    <w:p w14:paraId="3B90C8AC" w14:textId="77777777" w:rsidR="001815E0" w:rsidRDefault="001815E0" w:rsidP="001815E0">
      <w:pPr>
        <w:pStyle w:val="CaptionedFigure"/>
        <w:jc w:val="center"/>
      </w:pPr>
      <w:r>
        <w:rPr>
          <w:noProof/>
        </w:rPr>
        <w:drawing>
          <wp:inline distT="0" distB="0" distL="0" distR="0" wp14:anchorId="07E0770E" wp14:editId="6B27D48C">
            <wp:extent cx="3971581" cy="4340646"/>
            <wp:effectExtent l="0" t="0" r="3810" b="3175"/>
            <wp:docPr id="12" name="Picture" descr="Start a new .md file"/>
            <wp:cNvGraphicFramePr/>
            <a:graphic xmlns:a="http://schemas.openxmlformats.org/drawingml/2006/main">
              <a:graphicData uri="http://schemas.openxmlformats.org/drawingml/2006/picture">
                <pic:pic xmlns:pic="http://schemas.openxmlformats.org/drawingml/2006/picture">
                  <pic:nvPicPr>
                    <pic:cNvPr id="92" name="Picture" descr="https://github.com/adanieljohnson/ABLE_2022_Workshop/blob/main/images/Start-MD-ABLE.png?raw=true"/>
                    <pic:cNvPicPr>
                      <a:picLocks noChangeAspect="1" noChangeArrowheads="1"/>
                    </pic:cNvPicPr>
                  </pic:nvPicPr>
                  <pic:blipFill>
                    <a:blip r:embed="rId36"/>
                    <a:stretch>
                      <a:fillRect/>
                    </a:stretch>
                  </pic:blipFill>
                  <pic:spPr bwMode="auto">
                    <a:xfrm>
                      <a:off x="0" y="0"/>
                      <a:ext cx="3974667" cy="4344018"/>
                    </a:xfrm>
                    <a:prstGeom prst="rect">
                      <a:avLst/>
                    </a:prstGeom>
                    <a:noFill/>
                    <a:ln w="9525">
                      <a:noFill/>
                      <a:headEnd/>
                      <a:tailEnd/>
                    </a:ln>
                  </pic:spPr>
                </pic:pic>
              </a:graphicData>
            </a:graphic>
          </wp:inline>
        </w:drawing>
      </w:r>
    </w:p>
    <w:p w14:paraId="3C6F3D76" w14:textId="77777777" w:rsidR="001815E0" w:rsidRDefault="001815E0" w:rsidP="001815E0">
      <w:pPr>
        <w:pStyle w:val="ImageCaption"/>
        <w:jc w:val="center"/>
      </w:pPr>
      <w:r>
        <w:t xml:space="preserve">Start </w:t>
      </w:r>
      <w:proofErr w:type="spellStart"/>
      <w:r>
        <w:t>a new</w:t>
      </w:r>
      <w:proofErr w:type="spellEnd"/>
      <w:r>
        <w:t xml:space="preserve"> .md file</w:t>
      </w:r>
    </w:p>
    <w:p w14:paraId="12959C94" w14:textId="77777777" w:rsidR="001815E0" w:rsidRDefault="001815E0" w:rsidP="001815E0">
      <w:pPr>
        <w:pStyle w:val="BodyText"/>
      </w:pPr>
    </w:p>
    <w:p w14:paraId="10A4A2E6" w14:textId="77777777" w:rsidR="001815E0" w:rsidRDefault="001815E0" w:rsidP="001815E0">
      <w:pPr>
        <w:pStyle w:val="BodyText"/>
      </w:pPr>
      <w:r>
        <w:t>5. Enter some starting text. One or two words is enough.</w:t>
      </w:r>
    </w:p>
    <w:p w14:paraId="170A0FD3" w14:textId="77777777" w:rsidR="001815E0" w:rsidRDefault="001815E0" w:rsidP="001815E0">
      <w:pPr>
        <w:pStyle w:val="BodyText"/>
      </w:pPr>
      <w:r>
        <w:t xml:space="preserve">6. Save the file in your </w:t>
      </w:r>
      <w:r>
        <w:rPr>
          <w:b/>
          <w:bCs/>
        </w:rPr>
        <w:t>ABLE 2022 Workshop</w:t>
      </w:r>
      <w:r>
        <w:t xml:space="preserve"> folder. Give your file a name that reflects the topic you did not see. Include the .md extension. </w:t>
      </w:r>
      <w:r>
        <w:rPr>
          <w:b/>
          <w:bCs/>
        </w:rPr>
        <w:t>TIP:</w:t>
      </w:r>
      <w:r>
        <w:t xml:space="preserve"> do not include spaces in file names. Write all file names in CamelCase (FileName1.md) or </w:t>
      </w:r>
      <w:proofErr w:type="spellStart"/>
      <w:r>
        <w:t>Snake_Case</w:t>
      </w:r>
      <w:proofErr w:type="spellEnd"/>
      <w:r>
        <w:t xml:space="preserve"> (File_Name_1.md)</w:t>
      </w:r>
    </w:p>
    <w:p w14:paraId="780DC2F4" w14:textId="77777777" w:rsidR="001815E0" w:rsidRDefault="001815E0" w:rsidP="001815E0">
      <w:pPr>
        <w:pStyle w:val="BodyText"/>
      </w:pPr>
      <w:r>
        <w:lastRenderedPageBreak/>
        <w:t>7. Now you have a starting file that you can edit any way you wish.</w:t>
      </w:r>
    </w:p>
    <w:p w14:paraId="42FCF869" w14:textId="77777777" w:rsidR="001815E0" w:rsidRDefault="001815E0" w:rsidP="001815E0">
      <w:pPr>
        <w:pStyle w:val="Compact"/>
        <w:numPr>
          <w:ilvl w:val="0"/>
          <w:numId w:val="2"/>
        </w:numPr>
      </w:pPr>
      <w:r>
        <w:t xml:space="preserve">If you want to see how changes to the Markdown code affect it, click the </w:t>
      </w:r>
      <w:r>
        <w:rPr>
          <w:b/>
          <w:bCs/>
        </w:rPr>
        <w:t>Preview</w:t>
      </w:r>
      <w:r>
        <w:t xml:space="preserve"> button at the top of the window.</w:t>
      </w:r>
    </w:p>
    <w:p w14:paraId="7DD2B207" w14:textId="77777777" w:rsidR="001815E0" w:rsidRDefault="001815E0" w:rsidP="001815E0">
      <w:pPr>
        <w:pStyle w:val="Compact"/>
        <w:numPr>
          <w:ilvl w:val="0"/>
          <w:numId w:val="2"/>
        </w:numPr>
      </w:pPr>
      <w:r>
        <w:t xml:space="preserve">If the .md file will not display, you probably have an error in the format. Look at the bottom of the page for a tab called </w:t>
      </w:r>
      <w:r>
        <w:rPr>
          <w:b/>
          <w:bCs/>
        </w:rPr>
        <w:t>R Markdown</w:t>
      </w:r>
      <w:r>
        <w:t>. There usually is an error message telling you what went wrong.</w:t>
      </w:r>
    </w:p>
    <w:p w14:paraId="1704A73D" w14:textId="77777777" w:rsidR="001815E0" w:rsidRDefault="001815E0" w:rsidP="001815E0">
      <w:pPr>
        <w:pStyle w:val="FirstParagraph"/>
      </w:pPr>
      <w:r>
        <w:t xml:space="preserve">8. When you are finished editing your 1-2 pages, save them both in the </w:t>
      </w:r>
      <w:r>
        <w:rPr>
          <w:b/>
          <w:bCs/>
        </w:rPr>
        <w:t>ABLE 2022 Workshop</w:t>
      </w:r>
      <w:r>
        <w:t xml:space="preserve"> folder.</w:t>
      </w:r>
    </w:p>
    <w:p w14:paraId="289089D5" w14:textId="77777777" w:rsidR="001815E0" w:rsidRDefault="001815E0" w:rsidP="001815E0">
      <w:pPr>
        <w:pStyle w:val="BodyText"/>
      </w:pPr>
      <w:r>
        <w:t>9. Close R Studio for now.</w:t>
      </w:r>
    </w:p>
    <w:p w14:paraId="4C046C79" w14:textId="77777777" w:rsidR="001815E0" w:rsidRDefault="001815E0" w:rsidP="001815E0">
      <w:pPr>
        <w:pStyle w:val="BodyText"/>
      </w:pPr>
    </w:p>
    <w:p w14:paraId="60C22B5B" w14:textId="77777777" w:rsidR="001815E0" w:rsidRDefault="001815E0" w:rsidP="001815E0">
      <w:pPr>
        <w:pStyle w:val="Heading3"/>
      </w:pPr>
      <w:bookmarkStart w:id="21" w:name="X9067d96891d9f03099d2c54a7237d97770ac454"/>
      <w:bookmarkEnd w:id="20"/>
      <w:r>
        <w:t>Editing Markdown Using a Plain Text Editor</w:t>
      </w:r>
    </w:p>
    <w:p w14:paraId="14063441" w14:textId="77777777" w:rsidR="001815E0" w:rsidRDefault="001815E0" w:rsidP="001815E0">
      <w:pPr>
        <w:pStyle w:val="FirstParagraph"/>
      </w:pPr>
      <w:r>
        <w:t xml:space="preserve">1. Navigate to your </w:t>
      </w:r>
      <w:r>
        <w:rPr>
          <w:b/>
          <w:bCs/>
        </w:rPr>
        <w:t>ABLE 2022 Workshop</w:t>
      </w:r>
      <w:r>
        <w:t xml:space="preserve"> folder on your desktop.</w:t>
      </w:r>
    </w:p>
    <w:p w14:paraId="4D0F4E32" w14:textId="77777777" w:rsidR="001815E0" w:rsidRDefault="001815E0" w:rsidP="001815E0">
      <w:pPr>
        <w:pStyle w:val="BodyText"/>
      </w:pPr>
      <w:r>
        <w:t xml:space="preserve">2. Click on one of the .md files in the </w:t>
      </w:r>
      <w:r>
        <w:rPr>
          <w:b/>
          <w:bCs/>
        </w:rPr>
        <w:t>Writing Resource Guide</w:t>
      </w:r>
      <w:r>
        <w:t xml:space="preserve"> folder to select it. This time you want to open the file in a plain text editor.</w:t>
      </w:r>
    </w:p>
    <w:p w14:paraId="5F37B0EC" w14:textId="77777777" w:rsidR="001815E0" w:rsidRDefault="001815E0" w:rsidP="001815E0">
      <w:pPr>
        <w:pStyle w:val="Compact"/>
        <w:numPr>
          <w:ilvl w:val="0"/>
          <w:numId w:val="2"/>
        </w:numPr>
      </w:pPr>
      <w:r>
        <w:t xml:space="preserve">For Windows, the default text editor is </w:t>
      </w:r>
      <w:hyperlink r:id="rId37">
        <w:r>
          <w:rPr>
            <w:rStyle w:val="Hyperlink"/>
            <w:bCs/>
          </w:rPr>
          <w:t>Notepad++</w:t>
        </w:r>
      </w:hyperlink>
      <w:r>
        <w:t>. If you do not have it, you can install it in ~1 minute by clicking on the link above.</w:t>
      </w:r>
    </w:p>
    <w:p w14:paraId="768B48FD" w14:textId="77777777" w:rsidR="001815E0" w:rsidRDefault="001815E0" w:rsidP="001815E0">
      <w:pPr>
        <w:pStyle w:val="Compact"/>
        <w:numPr>
          <w:ilvl w:val="0"/>
          <w:numId w:val="2"/>
        </w:numPr>
      </w:pPr>
      <w:r>
        <w:t xml:space="preserve">For MacOS, </w:t>
      </w:r>
      <w:r>
        <w:rPr>
          <w:b/>
          <w:bCs/>
        </w:rPr>
        <w:t>TextEdit</w:t>
      </w:r>
      <w:r>
        <w:t xml:space="preserve"> is the default pre-installed editor.</w:t>
      </w:r>
    </w:p>
    <w:p w14:paraId="587C0A65" w14:textId="77777777" w:rsidR="001815E0" w:rsidRDefault="001815E0" w:rsidP="001815E0">
      <w:pPr>
        <w:pStyle w:val="Compact"/>
        <w:numPr>
          <w:ilvl w:val="0"/>
          <w:numId w:val="2"/>
        </w:numPr>
      </w:pPr>
      <w:r>
        <w:t xml:space="preserve">You can open and edit .md files with any text editor you have installed, such as </w:t>
      </w:r>
      <w:hyperlink r:id="rId38">
        <w:r>
          <w:rPr>
            <w:rStyle w:val="Hyperlink"/>
          </w:rPr>
          <w:t>Brackets</w:t>
        </w:r>
      </w:hyperlink>
      <w:r>
        <w:t xml:space="preserve">, </w:t>
      </w:r>
      <w:hyperlink r:id="rId39">
        <w:r>
          <w:rPr>
            <w:rStyle w:val="Hyperlink"/>
          </w:rPr>
          <w:t>Bluefish</w:t>
        </w:r>
      </w:hyperlink>
      <w:r>
        <w:t xml:space="preserve">, </w:t>
      </w:r>
      <w:hyperlink r:id="rId40">
        <w:r>
          <w:rPr>
            <w:rStyle w:val="Hyperlink"/>
          </w:rPr>
          <w:t>BBEdit</w:t>
        </w:r>
      </w:hyperlink>
      <w:r>
        <w:t xml:space="preserve">, </w:t>
      </w:r>
      <w:hyperlink r:id="rId41">
        <w:r>
          <w:rPr>
            <w:rStyle w:val="Hyperlink"/>
          </w:rPr>
          <w:t>Atom</w:t>
        </w:r>
      </w:hyperlink>
      <w:r>
        <w:t>, etc.</w:t>
      </w:r>
    </w:p>
    <w:p w14:paraId="29A7A187" w14:textId="77777777" w:rsidR="001815E0" w:rsidRDefault="001815E0" w:rsidP="001815E0">
      <w:pPr>
        <w:pStyle w:val="Compact"/>
        <w:numPr>
          <w:ilvl w:val="0"/>
          <w:numId w:val="2"/>
        </w:numPr>
      </w:pPr>
      <w:r>
        <w:t>If you have no idea what text editor you have installed, just double-click the file. Your operating system will try to open the file with the appropriate program.</w:t>
      </w:r>
    </w:p>
    <w:p w14:paraId="1EEC93E8" w14:textId="77777777" w:rsidR="001815E0" w:rsidRDefault="001815E0" w:rsidP="001815E0">
      <w:pPr>
        <w:pStyle w:val="FirstParagraph"/>
      </w:pPr>
      <w:r>
        <w:t>3. After you have edited an existing .md file, try creating a new one from scratch. Once again, create a new file for a topic you think is missing from the Table of Contents of the Resource Guide.</w:t>
      </w:r>
    </w:p>
    <w:p w14:paraId="74F2F947" w14:textId="77777777" w:rsidR="001815E0" w:rsidRDefault="001815E0" w:rsidP="001815E0">
      <w:pPr>
        <w:pStyle w:val="BodyText"/>
      </w:pPr>
      <w:r>
        <w:t>4. When you have finished, save both of your edited .md files.</w:t>
      </w:r>
    </w:p>
    <w:p w14:paraId="28521C5E" w14:textId="77777777" w:rsidR="001815E0" w:rsidRDefault="001815E0" w:rsidP="001815E0">
      <w:pPr>
        <w:pStyle w:val="BodyText"/>
      </w:pPr>
    </w:p>
    <w:p w14:paraId="71171A7C" w14:textId="77777777" w:rsidR="001815E0" w:rsidRDefault="001815E0" w:rsidP="001815E0">
      <w:pPr>
        <w:pStyle w:val="Heading3"/>
      </w:pPr>
      <w:bookmarkStart w:id="22" w:name="writing-tips-and-tricks"/>
      <w:bookmarkEnd w:id="21"/>
      <w:r>
        <w:t>Writing Tips and Tricks</w:t>
      </w:r>
    </w:p>
    <w:p w14:paraId="1E600D2C" w14:textId="77777777" w:rsidR="001815E0" w:rsidRDefault="001815E0" w:rsidP="001815E0">
      <w:pPr>
        <w:pStyle w:val="Compact"/>
        <w:numPr>
          <w:ilvl w:val="0"/>
          <w:numId w:val="2"/>
        </w:numPr>
      </w:pPr>
      <w:r>
        <w:t>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14:paraId="65E609DA" w14:textId="77777777" w:rsidR="001815E0" w:rsidRDefault="001815E0" w:rsidP="001815E0">
      <w:pPr>
        <w:pStyle w:val="Compact"/>
        <w:numPr>
          <w:ilvl w:val="0"/>
          <w:numId w:val="2"/>
        </w:numPr>
      </w:pPr>
      <w:r>
        <w:t>It is tempting to remove spaces between lines of text in .md files. BAD idea! Markdown relies on blank lines to keep track of blocks of text. When Markdown is rendered, extra blank lines are deleted automatically.</w:t>
      </w:r>
    </w:p>
    <w:p w14:paraId="4514EB3A" w14:textId="77777777" w:rsidR="001815E0" w:rsidRDefault="001815E0" w:rsidP="001815E0">
      <w:pPr>
        <w:pStyle w:val="FirstParagraph"/>
      </w:pPr>
    </w:p>
    <w:bookmarkEnd w:id="22"/>
    <w:p w14:paraId="4E90F3A6" w14:textId="77777777" w:rsidR="001815E0" w:rsidRDefault="001815E0" w:rsidP="001815E0">
      <w:pPr>
        <w:pStyle w:val="Heading3"/>
      </w:pPr>
      <w:r>
        <w:lastRenderedPageBreak/>
        <w:t>Common Novice Questions and Mistakes</w:t>
      </w:r>
    </w:p>
    <w:p w14:paraId="29E01081" w14:textId="77777777" w:rsidR="001815E0" w:rsidRDefault="001815E0" w:rsidP="001815E0">
      <w:pPr>
        <w:pStyle w:val="Compact"/>
        <w:numPr>
          <w:ilvl w:val="0"/>
          <w:numId w:val="2"/>
        </w:numPr>
      </w:pPr>
      <w:r>
        <w:t>We will build this list together during the workshop.</w:t>
      </w:r>
    </w:p>
    <w:p w14:paraId="13E5FF9B" w14:textId="77777777" w:rsidR="001815E0" w:rsidRDefault="001815E0" w:rsidP="001815E0">
      <w:pPr>
        <w:pStyle w:val="FirstParagraph"/>
      </w:pPr>
    </w:p>
    <w:p w14:paraId="798B8F82" w14:textId="77777777" w:rsidR="001815E0" w:rsidRDefault="001815E0" w:rsidP="001815E0">
      <w:pPr>
        <w:pStyle w:val="BodyText"/>
      </w:pPr>
    </w:p>
    <w:p w14:paraId="7A0D62E3" w14:textId="77777777" w:rsidR="001815E0" w:rsidRDefault="001815E0" w:rsidP="001815E0">
      <w:pPr>
        <w:pStyle w:val="BodyText"/>
      </w:pPr>
    </w:p>
    <w:bookmarkEnd w:id="15"/>
    <w:bookmarkEnd w:id="19"/>
    <w:p w14:paraId="359E4F91" w14:textId="77777777" w:rsidR="001815E0" w:rsidRDefault="001815E0">
      <w:pPr>
        <w:rPr>
          <w:rFonts w:asciiTheme="majorHAnsi" w:eastAsiaTheme="majorEastAsia" w:hAnsiTheme="majorHAnsi" w:cstheme="majorBidi"/>
          <w:b/>
          <w:bCs/>
          <w:color w:val="C00000"/>
          <w:sz w:val="32"/>
          <w:szCs w:val="32"/>
        </w:rPr>
      </w:pPr>
      <w:r>
        <w:br w:type="page"/>
      </w:r>
    </w:p>
    <w:p w14:paraId="6E97979F" w14:textId="7211F2D8" w:rsidR="001815E0" w:rsidRDefault="001815E0" w:rsidP="001815E0">
      <w:pPr>
        <w:pStyle w:val="Heading1"/>
      </w:pPr>
      <w:r>
        <w:lastRenderedPageBreak/>
        <w:t>Exercise 3: Generating Output Documents</w:t>
      </w:r>
    </w:p>
    <w:p w14:paraId="48A0A406" w14:textId="77777777" w:rsidR="001815E0" w:rsidRDefault="001815E0" w:rsidP="001815E0">
      <w:pPr>
        <w:pStyle w:val="Heading2"/>
      </w:pPr>
      <w:bookmarkStart w:id="23" w:name="background-2"/>
      <w:r>
        <w:t>Background</w:t>
      </w:r>
    </w:p>
    <w:p w14:paraId="55C15E5C" w14:textId="77777777" w:rsidR="001815E0" w:rsidRDefault="001815E0" w:rsidP="001815E0">
      <w:pPr>
        <w:pStyle w:val="FirstParagraph"/>
      </w:pPr>
      <w:r>
        <w:t xml:space="preserve">In Exercises 1-3 you learned how to create, edit, and manage Markdown files. Now we are going to create documents with those files. There are several Markdown file processors. We will be working with </w:t>
      </w:r>
      <w:hyperlink r:id="rId42">
        <w:proofErr w:type="spellStart"/>
        <w:r>
          <w:rPr>
            <w:rStyle w:val="Hyperlink"/>
            <w:bCs/>
          </w:rPr>
          <w:t>Pandoc</w:t>
        </w:r>
        <w:proofErr w:type="spellEnd"/>
      </w:hyperlink>
      <w:r>
        <w:t xml:space="preserve">, a “universal document converter.” It can read many different document file types, then convert one format to another. Some file types get fussy when converted, but Markdown and </w:t>
      </w:r>
      <w:proofErr w:type="spellStart"/>
      <w:r>
        <w:t>Pandoc</w:t>
      </w:r>
      <w:proofErr w:type="spellEnd"/>
      <w:r>
        <w:t xml:space="preserve"> play very nicely together.</w:t>
      </w:r>
    </w:p>
    <w:p w14:paraId="764DC3A3" w14:textId="77777777" w:rsidR="001815E0" w:rsidRDefault="001815E0" w:rsidP="001815E0">
      <w:pPr>
        <w:pStyle w:val="BodyText"/>
      </w:pPr>
      <w:r>
        <w:t xml:space="preserve">There are several ways to access </w:t>
      </w:r>
      <w:proofErr w:type="spellStart"/>
      <w:r>
        <w:t>Pandoc</w:t>
      </w:r>
      <w:proofErr w:type="spellEnd"/>
      <w:r>
        <w:t>; you do not need to work with it directly. In this exercise you will:</w:t>
      </w:r>
    </w:p>
    <w:p w14:paraId="20574AB7" w14:textId="77777777" w:rsidR="001815E0" w:rsidRDefault="001815E0" w:rsidP="001815E0">
      <w:pPr>
        <w:pStyle w:val="Compact"/>
        <w:numPr>
          <w:ilvl w:val="0"/>
          <w:numId w:val="2"/>
        </w:numPr>
      </w:pPr>
      <w:r>
        <w:t>Use a web-based converter to create clean HTML, and</w:t>
      </w:r>
    </w:p>
    <w:p w14:paraId="4FDA03C1" w14:textId="77777777" w:rsidR="001815E0" w:rsidRDefault="001815E0" w:rsidP="001815E0">
      <w:pPr>
        <w:pStyle w:val="Compact"/>
        <w:numPr>
          <w:ilvl w:val="0"/>
          <w:numId w:val="2"/>
        </w:numPr>
      </w:pPr>
      <w:r>
        <w:t>Use R Studio to create MS Word documents.</w:t>
      </w:r>
    </w:p>
    <w:p w14:paraId="79CEE292" w14:textId="77777777" w:rsidR="001815E0" w:rsidRDefault="001815E0" w:rsidP="001815E0">
      <w:pPr>
        <w:pStyle w:val="FirstParagraph"/>
      </w:pPr>
      <w:r>
        <w:t>I will demonstrate two other routes:</w:t>
      </w:r>
    </w:p>
    <w:p w14:paraId="10D6E49E" w14:textId="77777777" w:rsidR="001815E0" w:rsidRDefault="001815E0" w:rsidP="001815E0">
      <w:pPr>
        <w:pStyle w:val="Compact"/>
        <w:numPr>
          <w:ilvl w:val="0"/>
          <w:numId w:val="2"/>
        </w:numPr>
      </w:pPr>
      <w:r>
        <w:t>Using the command line to build single files, and</w:t>
      </w:r>
    </w:p>
    <w:p w14:paraId="1F0D3254" w14:textId="77777777" w:rsidR="001815E0" w:rsidRDefault="001815E0" w:rsidP="001815E0">
      <w:pPr>
        <w:pStyle w:val="Compact"/>
        <w:numPr>
          <w:ilvl w:val="0"/>
          <w:numId w:val="2"/>
        </w:numPr>
      </w:pPr>
      <w:r>
        <w:t xml:space="preserve">Using R Studio’s </w:t>
      </w:r>
      <w:proofErr w:type="spellStart"/>
      <w:r>
        <w:t>bookdown</w:t>
      </w:r>
      <w:proofErr w:type="spellEnd"/>
      <w:r>
        <w:t xml:space="preserve"> package to compile single files into an e-book.</w:t>
      </w:r>
    </w:p>
    <w:p w14:paraId="58508B71" w14:textId="77777777" w:rsidR="001815E0" w:rsidRDefault="001815E0" w:rsidP="001815E0">
      <w:pPr>
        <w:pStyle w:val="FirstParagraph"/>
      </w:pPr>
    </w:p>
    <w:p w14:paraId="25026078" w14:textId="77777777" w:rsidR="001815E0" w:rsidRDefault="001815E0" w:rsidP="001815E0">
      <w:pPr>
        <w:pStyle w:val="Heading2"/>
      </w:pPr>
      <w:bookmarkStart w:id="24" w:name="X87082c661da6a60a5827b102c4fa56f2fa3c663"/>
      <w:bookmarkEnd w:id="23"/>
      <w:r>
        <w:t>Procedure: Converting Text.md to Text.html</w:t>
      </w:r>
    </w:p>
    <w:p w14:paraId="673B9D14" w14:textId="5AB31954" w:rsidR="001815E0" w:rsidRDefault="001815E0" w:rsidP="001815E0">
      <w:pPr>
        <w:pStyle w:val="FirstParagraph"/>
      </w:pPr>
      <w:r>
        <w:t>Many plain text editors (</w:t>
      </w:r>
      <w:r>
        <w:t>but</w:t>
      </w:r>
      <w:r>
        <w:t xml:space="preserve"> oddly, not R Studio) convert Markdown to compact plain HTML. If your text editor does not have this feature, this </w:t>
      </w:r>
      <w:proofErr w:type="gramStart"/>
      <w:r>
        <w:t>web-based</w:t>
      </w:r>
      <w:proofErr w:type="gramEnd"/>
      <w:r>
        <w:t xml:space="preserve"> </w:t>
      </w:r>
      <w:proofErr w:type="spellStart"/>
      <w:r>
        <w:t>Pandoc</w:t>
      </w:r>
      <w:proofErr w:type="spellEnd"/>
      <w:r>
        <w:t xml:space="preserve"> converter works well.</w:t>
      </w:r>
    </w:p>
    <w:p w14:paraId="7505FF06" w14:textId="77777777" w:rsidR="001815E0" w:rsidRDefault="001815E0" w:rsidP="001815E0">
      <w:pPr>
        <w:pStyle w:val="BodyText"/>
      </w:pPr>
      <w:r>
        <w:t xml:space="preserve">1. Go to the </w:t>
      </w:r>
      <w:r>
        <w:rPr>
          <w:b/>
          <w:bCs/>
        </w:rPr>
        <w:t>MD to HTML Converter</w:t>
      </w:r>
      <w:r>
        <w:t xml:space="preserve"> at </w:t>
      </w:r>
      <w:hyperlink r:id="rId43">
        <w:r>
          <w:rPr>
            <w:rStyle w:val="Hyperlink"/>
          </w:rPr>
          <w:t>https://ashkanph.github.io/md-to-html/.</w:t>
        </w:r>
      </w:hyperlink>
    </w:p>
    <w:p w14:paraId="02158591" w14:textId="77777777" w:rsidR="001815E0" w:rsidRDefault="001815E0" w:rsidP="001815E0">
      <w:pPr>
        <w:pStyle w:val="BodyText"/>
      </w:pPr>
      <w:r>
        <w:t xml:space="preserve">2. In the upper right corner, use </w:t>
      </w:r>
      <w:r>
        <w:rPr>
          <w:b/>
          <w:bCs/>
        </w:rPr>
        <w:t>Browse</w:t>
      </w:r>
      <w:r>
        <w:t xml:space="preserve"> to find your local GitHub folder, and choose one of your recently edited .md files.</w:t>
      </w:r>
    </w:p>
    <w:p w14:paraId="0EB1ACDF" w14:textId="77777777" w:rsidR="001815E0" w:rsidRDefault="001815E0" w:rsidP="001815E0">
      <w:pPr>
        <w:pStyle w:val="BodyText"/>
      </w:pPr>
      <w:r>
        <w:t>3. The .md file will be converted to .html and displayed.</w:t>
      </w:r>
    </w:p>
    <w:p w14:paraId="5141AC66" w14:textId="77777777" w:rsidR="001815E0" w:rsidRDefault="001815E0" w:rsidP="001815E0">
      <w:pPr>
        <w:pStyle w:val="BodyText"/>
      </w:pPr>
      <w:r>
        <w:t xml:space="preserve">4. Use the </w:t>
      </w:r>
      <w:r>
        <w:rPr>
          <w:b/>
          <w:bCs/>
        </w:rPr>
        <w:t>Save as HTML</w:t>
      </w:r>
      <w:r>
        <w:t xml:space="preserve"> button to write a copy of the file in .html back to your local GitHub folder.</w:t>
      </w:r>
    </w:p>
    <w:p w14:paraId="5F7F972D" w14:textId="77777777" w:rsidR="001815E0" w:rsidRDefault="001815E0" w:rsidP="001815E0">
      <w:pPr>
        <w:pStyle w:val="BodyText"/>
      </w:pPr>
      <w:r>
        <w:t>5. If you open the version of the file with the .html extension in your plain text editor, you will see it has been rewritten using HTML markup. You can copy and paste the HTML code into most LMS pages. Alternatively, you can share the file itself with others; they can open it in any web browser.</w:t>
      </w:r>
    </w:p>
    <w:p w14:paraId="3CD7762F" w14:textId="77777777" w:rsidR="001815E0" w:rsidRDefault="001815E0" w:rsidP="001815E0">
      <w:pPr>
        <w:pStyle w:val="BlockText"/>
      </w:pPr>
      <w:r>
        <w:rPr>
          <w:b/>
          <w:bCs/>
        </w:rPr>
        <w:t>Why not use R Studio for HTML?</w:t>
      </w:r>
      <w:r>
        <w:t xml:space="preserve"> When R Studio generates standalone HTML files, it embeds the raw code for every image plus a LOT of extra styling code. For example, the HTML file containing the handouts for this workshop that was generated using the </w:t>
      </w:r>
      <w:proofErr w:type="spellStart"/>
      <w:r>
        <w:t>Ashkanph</w:t>
      </w:r>
      <w:proofErr w:type="spellEnd"/>
      <w:r>
        <w:t xml:space="preserve"> converter is 63 </w:t>
      </w:r>
      <w:proofErr w:type="spellStart"/>
      <w:r>
        <w:t>Kb</w:t>
      </w:r>
      <w:proofErr w:type="spellEnd"/>
      <w:r>
        <w:t>. The same HTML file generated using R Studio is 6 Mb. This problem goes away when R Studio creates books; the HTML files are very compact, because they reference separate styling and image files rather than embedding them.</w:t>
      </w:r>
    </w:p>
    <w:p w14:paraId="46D8F930" w14:textId="77777777" w:rsidR="001815E0" w:rsidRDefault="001815E0" w:rsidP="001815E0">
      <w:pPr>
        <w:pStyle w:val="Heading3"/>
      </w:pPr>
      <w:bookmarkStart w:id="25" w:name="other-options-for-html"/>
      <w:r>
        <w:lastRenderedPageBreak/>
        <w:t>Other Options for HTML</w:t>
      </w:r>
    </w:p>
    <w:p w14:paraId="0CDC83A7" w14:textId="77777777" w:rsidR="001815E0" w:rsidRDefault="001815E0" w:rsidP="001815E0">
      <w:pPr>
        <w:pStyle w:val="FirstParagraph"/>
      </w:pPr>
      <w:r>
        <w:t xml:space="preserve">There </w:t>
      </w:r>
      <w:proofErr w:type="gramStart"/>
      <w:r>
        <w:t>are</w:t>
      </w:r>
      <w:proofErr w:type="gramEnd"/>
      <w:r>
        <w:t xml:space="preserve"> many free MD to HTML converters available. Two very good ones are </w:t>
      </w:r>
      <w:hyperlink r:id="rId44">
        <w:r>
          <w:rPr>
            <w:rStyle w:val="Hyperlink"/>
            <w:bCs/>
          </w:rPr>
          <w:t>Markdown It</w:t>
        </w:r>
      </w:hyperlink>
      <w:r>
        <w:t xml:space="preserve"> and </w:t>
      </w:r>
      <w:hyperlink r:id="rId45">
        <w:r>
          <w:rPr>
            <w:rStyle w:val="Hyperlink"/>
            <w:bCs/>
          </w:rPr>
          <w:t>Markdown to HTML</w:t>
        </w:r>
      </w:hyperlink>
      <w:r>
        <w:t>; both have very user-friendly interfaces, but require copy/pasting the text rather than choosing a file.</w:t>
      </w:r>
    </w:p>
    <w:p w14:paraId="02B34FA6" w14:textId="77777777" w:rsidR="001815E0" w:rsidRDefault="001815E0" w:rsidP="001815E0">
      <w:pPr>
        <w:pStyle w:val="BodyText"/>
      </w:pPr>
      <w:hyperlink r:id="rId46">
        <w:r>
          <w:rPr>
            <w:rStyle w:val="Hyperlink"/>
            <w:bCs/>
          </w:rPr>
          <w:t>Dillinger</w:t>
        </w:r>
      </w:hyperlink>
      <w:r>
        <w:t xml:space="preserve"> is a web-based editor that shows the Markdown code in a window next to either the HTML code or the styled text. Rendered Markdown can be exported as HTML, but like R Studio, Dillinger includes some extra styling information.</w:t>
      </w:r>
    </w:p>
    <w:p w14:paraId="34034CB3" w14:textId="77777777" w:rsidR="001815E0" w:rsidRDefault="001815E0" w:rsidP="001815E0">
      <w:pPr>
        <w:pStyle w:val="BodyText"/>
      </w:pPr>
      <w:r>
        <w:t xml:space="preserve">If you prefer to use a standalone Markdown editor, </w:t>
      </w:r>
      <w:hyperlink r:id="rId47">
        <w:proofErr w:type="spellStart"/>
        <w:r>
          <w:rPr>
            <w:rStyle w:val="Hyperlink"/>
            <w:bCs/>
          </w:rPr>
          <w:t>HarooPad</w:t>
        </w:r>
        <w:proofErr w:type="spellEnd"/>
      </w:hyperlink>
      <w:r>
        <w:t xml:space="preserve"> produces both clean and styled forms of HTML. </w:t>
      </w:r>
      <w:proofErr w:type="spellStart"/>
      <w:r>
        <w:t>HarooPad</w:t>
      </w:r>
      <w:proofErr w:type="spellEnd"/>
      <w:r>
        <w:t xml:space="preserve"> has some trouble with equations.</w:t>
      </w:r>
    </w:p>
    <w:p w14:paraId="7DA24E1C" w14:textId="77777777" w:rsidR="001815E0" w:rsidRDefault="001815E0" w:rsidP="001815E0">
      <w:pPr>
        <w:pStyle w:val="BodyText"/>
      </w:pPr>
    </w:p>
    <w:p w14:paraId="569B8C45" w14:textId="77777777" w:rsidR="001815E0" w:rsidRDefault="001815E0" w:rsidP="001815E0">
      <w:pPr>
        <w:pStyle w:val="Heading2"/>
      </w:pPr>
      <w:bookmarkStart w:id="26" w:name="Xb34f1eb2a03fca5dff6c55d92a6cf31371d7280"/>
      <w:bookmarkEnd w:id="24"/>
      <w:bookmarkEnd w:id="25"/>
      <w:r>
        <w:t>Procedure: Converting Text.md to Text.docx</w:t>
      </w:r>
    </w:p>
    <w:p w14:paraId="286115E6" w14:textId="77777777" w:rsidR="001815E0" w:rsidRDefault="001815E0" w:rsidP="001815E0">
      <w:pPr>
        <w:pStyle w:val="FirstParagraph"/>
      </w:pPr>
      <w:r>
        <w:t>R Studio is very good for converting .md files to well-formatted Word documents.</w:t>
      </w:r>
    </w:p>
    <w:p w14:paraId="2F91E26F" w14:textId="77777777" w:rsidR="001815E0" w:rsidRDefault="001815E0" w:rsidP="001815E0">
      <w:pPr>
        <w:pStyle w:val="BodyText"/>
      </w:pPr>
      <w:r>
        <w:t xml:space="preserve">1. Open R </w:t>
      </w:r>
      <w:proofErr w:type="gramStart"/>
      <w:r>
        <w:t>Studio, and</w:t>
      </w:r>
      <w:proofErr w:type="gramEnd"/>
      <w:r>
        <w:t xml:space="preserve"> go to the workshop files. Open one of the files you edited or created.</w:t>
      </w:r>
    </w:p>
    <w:p w14:paraId="0AA899EA" w14:textId="77777777" w:rsidR="001815E0" w:rsidRDefault="001815E0" w:rsidP="001815E0">
      <w:pPr>
        <w:pStyle w:val="BodyText"/>
      </w:pPr>
      <w:r>
        <w:t xml:space="preserve">2. At the top of the screen, open the pulldown menu next to </w:t>
      </w:r>
      <w:r>
        <w:rPr>
          <w:b/>
          <w:bCs/>
        </w:rPr>
        <w:t>Preview</w:t>
      </w:r>
      <w:r>
        <w:t xml:space="preserve"> and choose </w:t>
      </w:r>
      <w:r>
        <w:rPr>
          <w:b/>
          <w:bCs/>
        </w:rPr>
        <w:t>Word document</w:t>
      </w:r>
      <w:r>
        <w:t>.</w:t>
      </w:r>
    </w:p>
    <w:p w14:paraId="01255478" w14:textId="77777777" w:rsidR="001815E0" w:rsidRDefault="001815E0" w:rsidP="001815E0">
      <w:pPr>
        <w:pStyle w:val="CaptionedFigure"/>
      </w:pPr>
      <w:r>
        <w:rPr>
          <w:noProof/>
        </w:rPr>
        <w:drawing>
          <wp:inline distT="0" distB="0" distL="0" distR="0" wp14:anchorId="53FC78CD" wp14:editId="17B3267E">
            <wp:extent cx="5334000" cy="2703285"/>
            <wp:effectExtent l="0" t="0" r="0" b="0"/>
            <wp:docPr id="114" name="Picture" descr="Converting Markdown to Word format"/>
            <wp:cNvGraphicFramePr/>
            <a:graphic xmlns:a="http://schemas.openxmlformats.org/drawingml/2006/main">
              <a:graphicData uri="http://schemas.openxmlformats.org/drawingml/2006/picture">
                <pic:pic xmlns:pic="http://schemas.openxmlformats.org/drawingml/2006/picture">
                  <pic:nvPicPr>
                    <pic:cNvPr id="115" name="Picture" descr="https://github.com/adanieljohnson/ABLE_2022_Workshop/blob/main/images/Preview-Word-ABLE.png?raw=true"/>
                    <pic:cNvPicPr>
                      <a:picLocks noChangeAspect="1" noChangeArrowheads="1"/>
                    </pic:cNvPicPr>
                  </pic:nvPicPr>
                  <pic:blipFill>
                    <a:blip r:embed="rId48"/>
                    <a:stretch>
                      <a:fillRect/>
                    </a:stretch>
                  </pic:blipFill>
                  <pic:spPr bwMode="auto">
                    <a:xfrm>
                      <a:off x="0" y="0"/>
                      <a:ext cx="5334000" cy="2703285"/>
                    </a:xfrm>
                    <a:prstGeom prst="rect">
                      <a:avLst/>
                    </a:prstGeom>
                    <a:noFill/>
                    <a:ln w="9525">
                      <a:noFill/>
                      <a:headEnd/>
                      <a:tailEnd/>
                    </a:ln>
                  </pic:spPr>
                </pic:pic>
              </a:graphicData>
            </a:graphic>
          </wp:inline>
        </w:drawing>
      </w:r>
    </w:p>
    <w:p w14:paraId="10262463" w14:textId="77777777" w:rsidR="001815E0" w:rsidRDefault="001815E0" w:rsidP="001815E0">
      <w:pPr>
        <w:pStyle w:val="ImageCaption"/>
        <w:jc w:val="center"/>
      </w:pPr>
      <w:r>
        <w:t>Converting Markdown to Word format</w:t>
      </w:r>
    </w:p>
    <w:p w14:paraId="224EA490" w14:textId="77777777" w:rsidR="001815E0" w:rsidRDefault="001815E0" w:rsidP="001815E0">
      <w:pPr>
        <w:pStyle w:val="BodyText"/>
      </w:pPr>
    </w:p>
    <w:p w14:paraId="3E0BE8F0" w14:textId="77777777" w:rsidR="001815E0" w:rsidRDefault="001815E0" w:rsidP="001815E0">
      <w:pPr>
        <w:pStyle w:val="BodyText"/>
      </w:pPr>
      <w:r>
        <w:t xml:space="preserve">3. R Studio will call </w:t>
      </w:r>
      <w:proofErr w:type="spellStart"/>
      <w:r>
        <w:t>Pandoc</w:t>
      </w:r>
      <w:proofErr w:type="spellEnd"/>
      <w:r>
        <w:t>, generate a pre-formatted MS Word .docx file, then save it to the same directory where the .md file is located.</w:t>
      </w:r>
    </w:p>
    <w:p w14:paraId="69F41F5B" w14:textId="77777777" w:rsidR="001815E0" w:rsidRDefault="001815E0" w:rsidP="001815E0">
      <w:pPr>
        <w:pStyle w:val="BodyText"/>
      </w:pPr>
      <w:r>
        <w:t>4. Click on the .docx file to open it in MS Word.</w:t>
      </w:r>
    </w:p>
    <w:p w14:paraId="5563D840" w14:textId="77777777" w:rsidR="001815E0" w:rsidRDefault="001815E0" w:rsidP="001815E0">
      <w:pPr>
        <w:pStyle w:val="BodyText"/>
      </w:pPr>
      <w:r>
        <w:lastRenderedPageBreak/>
        <w:t>MS Word files are formatted using a standard template. To reformat documents a different way, create a template file with the header and text styles that you want. When newly generated documents are copy/pasted into the template file, the text will change to the styles you set.</w:t>
      </w:r>
    </w:p>
    <w:p w14:paraId="726BE231" w14:textId="77777777" w:rsidR="001815E0" w:rsidRDefault="001815E0" w:rsidP="001815E0">
      <w:pPr>
        <w:pStyle w:val="BodyText"/>
      </w:pPr>
    </w:p>
    <w:p w14:paraId="2FD174ED" w14:textId="77777777" w:rsidR="001815E0" w:rsidRDefault="001815E0" w:rsidP="001815E0">
      <w:pPr>
        <w:pStyle w:val="Heading2"/>
      </w:pPr>
      <w:bookmarkStart w:id="27" w:name="Xd643eb006683a42b76f9b0241820b83ace9dc35"/>
      <w:bookmarkEnd w:id="26"/>
      <w:r>
        <w:t xml:space="preserve">Demonstration 1: Running </w:t>
      </w:r>
      <w:proofErr w:type="spellStart"/>
      <w:r>
        <w:t>Pandoc</w:t>
      </w:r>
      <w:proofErr w:type="spellEnd"/>
      <w:r>
        <w:t xml:space="preserve"> </w:t>
      </w:r>
      <w:proofErr w:type="gramStart"/>
      <w:r>
        <w:t>From</w:t>
      </w:r>
      <w:proofErr w:type="gramEnd"/>
      <w:r>
        <w:t xml:space="preserve"> the Command Line</w:t>
      </w:r>
    </w:p>
    <w:p w14:paraId="117F7D25" w14:textId="77777777" w:rsidR="001815E0" w:rsidRDefault="001815E0" w:rsidP="001815E0">
      <w:pPr>
        <w:pStyle w:val="FirstParagraph"/>
      </w:pPr>
      <w:r>
        <w:t xml:space="preserve">It is very easy to install and run </w:t>
      </w:r>
      <w:proofErr w:type="spellStart"/>
      <w:r>
        <w:t>Pandoc</w:t>
      </w:r>
      <w:proofErr w:type="spellEnd"/>
      <w:r>
        <w:t xml:space="preserve"> from your computer’s command line, and it generates both .docx and .html files. If you would like to follow along and try it yourself:</w:t>
      </w:r>
    </w:p>
    <w:p w14:paraId="62F0AE22" w14:textId="77777777" w:rsidR="001815E0" w:rsidRDefault="001815E0" w:rsidP="001815E0">
      <w:pPr>
        <w:pStyle w:val="BodyText"/>
      </w:pPr>
      <w:r>
        <w:t xml:space="preserve">1. Go to the </w:t>
      </w:r>
      <w:hyperlink r:id="rId49">
        <w:proofErr w:type="spellStart"/>
        <w:r>
          <w:rPr>
            <w:rStyle w:val="Hyperlink"/>
          </w:rPr>
          <w:t>Pandoc</w:t>
        </w:r>
        <w:proofErr w:type="spellEnd"/>
        <w:r>
          <w:rPr>
            <w:rStyle w:val="Hyperlink"/>
          </w:rPr>
          <w:t xml:space="preserve"> installation page</w:t>
        </w:r>
      </w:hyperlink>
      <w:r>
        <w:t xml:space="preserve"> for instructions to download and install to your computer.</w:t>
      </w:r>
    </w:p>
    <w:p w14:paraId="4655494F" w14:textId="77777777" w:rsidR="001815E0" w:rsidRDefault="001815E0" w:rsidP="001815E0">
      <w:pPr>
        <w:pStyle w:val="BodyText"/>
      </w:pPr>
      <w:r>
        <w:t>2. Use the following Terminal commands to convert from .md to .html or .docx format. The commands are the same, except for the extension on the output file.</w:t>
      </w:r>
    </w:p>
    <w:p w14:paraId="50EA384F" w14:textId="77777777" w:rsidR="001815E0" w:rsidRDefault="001815E0" w:rsidP="001815E0">
      <w:pPr>
        <w:pStyle w:val="SourceCode"/>
      </w:pPr>
      <w:r>
        <w:rPr>
          <w:rStyle w:val="VerbatimChar"/>
        </w:rPr>
        <w:t xml:space="preserve">    </w:t>
      </w:r>
      <w:proofErr w:type="spellStart"/>
      <w:r>
        <w:rPr>
          <w:rStyle w:val="VerbatimChar"/>
        </w:rPr>
        <w:t>pandoc</w:t>
      </w:r>
      <w:proofErr w:type="spellEnd"/>
      <w:r>
        <w:rPr>
          <w:rStyle w:val="VerbatimChar"/>
        </w:rPr>
        <w:t xml:space="preserve"> -s /</w:t>
      </w:r>
      <w:proofErr w:type="gramStart"/>
      <w:r>
        <w:rPr>
          <w:rStyle w:val="VerbatimChar"/>
        </w:rPr>
        <w:t>filepath/Input_Filename.md  -</w:t>
      </w:r>
      <w:proofErr w:type="gramEnd"/>
      <w:r>
        <w:rPr>
          <w:rStyle w:val="VerbatimChar"/>
        </w:rPr>
        <w:t>o /</w:t>
      </w:r>
      <w:proofErr w:type="spellStart"/>
      <w:r>
        <w:rPr>
          <w:rStyle w:val="VerbatimChar"/>
        </w:rPr>
        <w:t>filepath</w:t>
      </w:r>
      <w:proofErr w:type="spellEnd"/>
      <w:r>
        <w:rPr>
          <w:rStyle w:val="VerbatimChar"/>
        </w:rPr>
        <w:t>/Output_Filename.html</w:t>
      </w:r>
      <w:r>
        <w:br/>
      </w:r>
      <w:r>
        <w:br/>
      </w:r>
      <w:r>
        <w:rPr>
          <w:rStyle w:val="VerbatimChar"/>
        </w:rPr>
        <w:t xml:space="preserve">    </w:t>
      </w:r>
      <w:proofErr w:type="spellStart"/>
      <w:r>
        <w:rPr>
          <w:rStyle w:val="VerbatimChar"/>
        </w:rPr>
        <w:t>pandoc</w:t>
      </w:r>
      <w:proofErr w:type="spellEnd"/>
      <w:r>
        <w:rPr>
          <w:rStyle w:val="VerbatimChar"/>
        </w:rPr>
        <w:t xml:space="preserve"> -s /filepath/Input_Filename.md  -o /</w:t>
      </w:r>
      <w:proofErr w:type="spellStart"/>
      <w:r>
        <w:rPr>
          <w:rStyle w:val="VerbatimChar"/>
        </w:rPr>
        <w:t>filepath</w:t>
      </w:r>
      <w:proofErr w:type="spellEnd"/>
      <w:r>
        <w:rPr>
          <w:rStyle w:val="VerbatimChar"/>
        </w:rPr>
        <w:t>/Output_Filename.docx</w:t>
      </w:r>
    </w:p>
    <w:p w14:paraId="447F1C05" w14:textId="77777777" w:rsidR="001815E0" w:rsidRDefault="001815E0" w:rsidP="001815E0">
      <w:pPr>
        <w:pStyle w:val="FirstParagraph"/>
      </w:pPr>
      <w:proofErr w:type="spellStart"/>
      <w:r>
        <w:t>Pandoc</w:t>
      </w:r>
      <w:proofErr w:type="spellEnd"/>
      <w:r>
        <w:t xml:space="preserve"> is fussier about rendering PDFs. First, it does not tolerate markup errors, and may refuse to convert a file. Second, you must install a pdf-engine then call it in the command. Look at the example below:</w:t>
      </w:r>
    </w:p>
    <w:p w14:paraId="5B62C62E" w14:textId="77777777" w:rsidR="001815E0" w:rsidRDefault="001815E0" w:rsidP="001815E0">
      <w:pPr>
        <w:pStyle w:val="BodyText"/>
      </w:pPr>
      <w:proofErr w:type="spellStart"/>
      <w:r>
        <w:rPr>
          <w:rStyle w:val="VerbatimChar"/>
        </w:rPr>
        <w:t>pandoc</w:t>
      </w:r>
      <w:proofErr w:type="spellEnd"/>
      <w:r>
        <w:rPr>
          <w:rStyle w:val="VerbatimChar"/>
        </w:rPr>
        <w:t xml:space="preserve"> -s --pdf-engine=</w:t>
      </w:r>
      <w:proofErr w:type="spellStart"/>
      <w:r>
        <w:rPr>
          <w:rStyle w:val="VerbatimChar"/>
        </w:rPr>
        <w:t>xelatex</w:t>
      </w:r>
      <w:proofErr w:type="spellEnd"/>
      <w:r>
        <w:rPr>
          <w:rStyle w:val="VerbatimChar"/>
        </w:rPr>
        <w:t xml:space="preserve"> /</w:t>
      </w:r>
      <w:proofErr w:type="gramStart"/>
      <w:r>
        <w:rPr>
          <w:rStyle w:val="VerbatimChar"/>
        </w:rPr>
        <w:t>filepath/Input_Filename.md  -</w:t>
      </w:r>
      <w:proofErr w:type="gramEnd"/>
      <w:r>
        <w:rPr>
          <w:rStyle w:val="VerbatimChar"/>
        </w:rPr>
        <w:t>o /</w:t>
      </w:r>
      <w:proofErr w:type="spellStart"/>
      <w:r>
        <w:rPr>
          <w:rStyle w:val="VerbatimChar"/>
        </w:rPr>
        <w:t>filepath</w:t>
      </w:r>
      <w:proofErr w:type="spellEnd"/>
      <w:r>
        <w:rPr>
          <w:rStyle w:val="VerbatimChar"/>
        </w:rPr>
        <w:t>/Output_Filename.pdf</w:t>
      </w:r>
    </w:p>
    <w:p w14:paraId="7759AECB" w14:textId="77777777" w:rsidR="001815E0" w:rsidRDefault="001815E0" w:rsidP="001815E0">
      <w:pPr>
        <w:pStyle w:val="BodyText"/>
      </w:pPr>
      <w:r>
        <w:t xml:space="preserve">The pdf-engine defines what the format will look like. This </w:t>
      </w:r>
      <w:proofErr w:type="gramStart"/>
      <w:r>
        <w:t>particular PDF</w:t>
      </w:r>
      <w:proofErr w:type="gramEnd"/>
      <w:r>
        <w:t xml:space="preserve"> engine’s default layout and fonts look outdated and can be hard to read. Changing them requires some deeper coding work, which is why I do not recommend using </w:t>
      </w:r>
      <w:proofErr w:type="spellStart"/>
      <w:r>
        <w:t>Pandoc</w:t>
      </w:r>
      <w:proofErr w:type="spellEnd"/>
      <w:r>
        <w:t xml:space="preserve"> for creating occasional PDFs. It is quicker to render a file in MS Word then save it as a PDF.</w:t>
      </w:r>
    </w:p>
    <w:p w14:paraId="4693AB04" w14:textId="77777777" w:rsidR="001815E0" w:rsidRDefault="001815E0" w:rsidP="001815E0">
      <w:pPr>
        <w:pStyle w:val="BodyText"/>
      </w:pPr>
      <w:r>
        <w:t xml:space="preserve">You are not limited to PDF, HTML, and DOCX files. </w:t>
      </w:r>
      <w:proofErr w:type="spellStart"/>
      <w:r>
        <w:t>Pandoc</w:t>
      </w:r>
      <w:proofErr w:type="spellEnd"/>
      <w:r>
        <w:t xml:space="preserve"> can convert Markdown files into slides, bibliographic formats, </w:t>
      </w:r>
      <w:proofErr w:type="spellStart"/>
      <w:r>
        <w:t>Jupyter</w:t>
      </w:r>
      <w:proofErr w:type="spellEnd"/>
      <w:r>
        <w:t xml:space="preserve"> notebooks, CSV data files, and multiple wiki languages too. </w:t>
      </w:r>
      <w:hyperlink r:id="rId50">
        <w:r>
          <w:rPr>
            <w:rStyle w:val="Hyperlink"/>
          </w:rPr>
          <w:t>This list</w:t>
        </w:r>
      </w:hyperlink>
      <w:r>
        <w:t xml:space="preserve"> shows </w:t>
      </w:r>
      <w:proofErr w:type="gramStart"/>
      <w:r>
        <w:t>all of</w:t>
      </w:r>
      <w:proofErr w:type="gramEnd"/>
      <w:r>
        <w:t xml:space="preserve"> the possible conversions you can do.</w:t>
      </w:r>
    </w:p>
    <w:p w14:paraId="2A14894D" w14:textId="77777777" w:rsidR="001815E0" w:rsidRDefault="001815E0" w:rsidP="001815E0">
      <w:pPr>
        <w:pStyle w:val="BodyText"/>
      </w:pPr>
    </w:p>
    <w:p w14:paraId="70E4286F" w14:textId="77777777" w:rsidR="001815E0" w:rsidRDefault="001815E0" w:rsidP="001815E0">
      <w:pPr>
        <w:pStyle w:val="Heading2"/>
      </w:pPr>
      <w:bookmarkStart w:id="28" w:name="Xfa55dd1bbdf340112d92999943ebe922a6d9d4f"/>
      <w:bookmarkEnd w:id="27"/>
      <w:r>
        <w:t xml:space="preserve">Demonstration 2: Using R’s </w:t>
      </w:r>
      <w:proofErr w:type="spellStart"/>
      <w:r>
        <w:t>Bookdown</w:t>
      </w:r>
      <w:proofErr w:type="spellEnd"/>
      <w:r>
        <w:t xml:space="preserve"> to Compile Documents</w:t>
      </w:r>
    </w:p>
    <w:p w14:paraId="7BF025E1" w14:textId="77777777" w:rsidR="001815E0" w:rsidRDefault="001815E0" w:rsidP="001815E0">
      <w:pPr>
        <w:pStyle w:val="FirstParagraph"/>
      </w:pPr>
      <w:r>
        <w:t xml:space="preserve">R has powerful libraries for creating online materials. The </w:t>
      </w:r>
      <w:proofErr w:type="spellStart"/>
      <w:r>
        <w:rPr>
          <w:b/>
          <w:bCs/>
        </w:rPr>
        <w:t>bookdown</w:t>
      </w:r>
      <w:proofErr w:type="spellEnd"/>
      <w:r>
        <w:t xml:space="preserve"> package (which uses </w:t>
      </w:r>
      <w:proofErr w:type="spellStart"/>
      <w:r>
        <w:rPr>
          <w:b/>
          <w:bCs/>
        </w:rPr>
        <w:t>knitr</w:t>
      </w:r>
      <w:proofErr w:type="spellEnd"/>
      <w:r>
        <w:t xml:space="preserve"> plus </w:t>
      </w:r>
      <w:proofErr w:type="spellStart"/>
      <w:r>
        <w:t>Pandoc</w:t>
      </w:r>
      <w:proofErr w:type="spellEnd"/>
      <w:r>
        <w:t xml:space="preserve">) combines individual .md files into full length technical books. The </w:t>
      </w:r>
      <w:hyperlink r:id="rId51">
        <w:r>
          <w:rPr>
            <w:rStyle w:val="Hyperlink"/>
            <w:bCs/>
          </w:rPr>
          <w:t xml:space="preserve">Home page for the R </w:t>
        </w:r>
        <w:proofErr w:type="spellStart"/>
        <w:r>
          <w:rPr>
            <w:rStyle w:val="Hyperlink"/>
            <w:bCs/>
          </w:rPr>
          <w:t>Bookdown</w:t>
        </w:r>
        <w:proofErr w:type="spellEnd"/>
        <w:r>
          <w:rPr>
            <w:rStyle w:val="Hyperlink"/>
            <w:bCs/>
          </w:rPr>
          <w:t xml:space="preserve"> package</w:t>
        </w:r>
      </w:hyperlink>
      <w:r>
        <w:t xml:space="preserve"> has examples of books that were created this way.</w:t>
      </w:r>
    </w:p>
    <w:p w14:paraId="46EA16CF" w14:textId="77777777" w:rsidR="001815E0" w:rsidRDefault="001815E0" w:rsidP="001815E0">
      <w:pPr>
        <w:pStyle w:val="BodyText"/>
      </w:pPr>
      <w:r>
        <w:t xml:space="preserve">There is not enough time for you to set up your own GitHub-hosted book from start to finish. Instead, we’ll take a short tour through the back end of the </w:t>
      </w:r>
      <w:r>
        <w:rPr>
          <w:b/>
          <w:bCs/>
        </w:rPr>
        <w:t>SWP Writing Resource Guide</w:t>
      </w:r>
      <w:r>
        <w:t xml:space="preserve"> and see how R Studio can turn a collection of separate .md files into an integrated book.</w:t>
      </w:r>
    </w:p>
    <w:p w14:paraId="1D79D699" w14:textId="77777777" w:rsidR="001815E0" w:rsidRDefault="001815E0" w:rsidP="001815E0">
      <w:pPr>
        <w:pStyle w:val="BodyText"/>
      </w:pPr>
      <w:r>
        <w:t xml:space="preserve">We also will talk about what is </w:t>
      </w:r>
      <w:r>
        <w:rPr>
          <w:b/>
          <w:bCs/>
        </w:rPr>
        <w:t>missing</w:t>
      </w:r>
      <w:r>
        <w:t xml:space="preserve"> from the Resource Guide that you added, and your suggestions for improving it.</w:t>
      </w:r>
    </w:p>
    <w:bookmarkEnd w:id="28"/>
    <w:p w14:paraId="516201DA" w14:textId="77777777" w:rsidR="001815E0" w:rsidRDefault="001815E0">
      <w:r>
        <w:rPr>
          <w:b/>
          <w:bCs/>
        </w:rPr>
        <w:br w:type="page"/>
      </w:r>
    </w:p>
    <w:p w14:paraId="14F87022" w14:textId="23DF879B" w:rsidR="001815E0" w:rsidRDefault="001815E0" w:rsidP="001815E0">
      <w:pPr>
        <w:pStyle w:val="Heading1"/>
      </w:pPr>
      <w:r>
        <w:lastRenderedPageBreak/>
        <w:t>Exercise 4: Using GitHub to Back Up, Manage, and Write Files</w:t>
      </w:r>
    </w:p>
    <w:p w14:paraId="19F27550" w14:textId="77777777" w:rsidR="001815E0" w:rsidRDefault="001815E0" w:rsidP="001815E0">
      <w:pPr>
        <w:pStyle w:val="Heading2"/>
      </w:pPr>
      <w:bookmarkStart w:id="29" w:name="background-3"/>
      <w:r>
        <w:t>Background</w:t>
      </w:r>
    </w:p>
    <w:p w14:paraId="058B30F1" w14:textId="77777777" w:rsidR="001815E0" w:rsidRDefault="001815E0" w:rsidP="001815E0">
      <w:pPr>
        <w:pStyle w:val="FirstParagraph"/>
      </w:pPr>
      <w:r>
        <w:t>Up to now you have edited and saved your .md files locally. Now we are going to create a local repository on your computer and clone it to your GitHub account. This serves both as a backup copy of your work AND a way to share it with others.</w:t>
      </w:r>
    </w:p>
    <w:p w14:paraId="2974051A" w14:textId="77777777" w:rsidR="001815E0" w:rsidRDefault="001815E0" w:rsidP="001815E0">
      <w:pPr>
        <w:pStyle w:val="BlockText"/>
        <w:shd w:val="clear" w:color="auto" w:fill="DBE5F1" w:themeFill="accent1" w:themeFillTint="33"/>
      </w:pPr>
      <w:r>
        <w:rPr>
          <w:b/>
          <w:bCs/>
        </w:rPr>
        <w:t>Do I HAVE to use GitHub?</w:t>
      </w:r>
      <w:r>
        <w:t xml:space="preserve"> Nope, it is entirely up to you. You can copy files from any GitHub public repository; only the private repositories are restricted to account holders. If you never share files with other people, only work with local copies, and have a good back-up service already, then you may not need it.</w:t>
      </w:r>
    </w:p>
    <w:p w14:paraId="62F481AC" w14:textId="77777777" w:rsidR="001815E0" w:rsidRDefault="001815E0" w:rsidP="001815E0">
      <w:pPr>
        <w:pStyle w:val="BlockText"/>
        <w:shd w:val="clear" w:color="auto" w:fill="DBE5F1" w:themeFill="accent1" w:themeFillTint="33"/>
      </w:pPr>
      <w:r>
        <w:t xml:space="preserve">GitHub has many benefits though. You can share files with others, get their suggestions, then decide </w:t>
      </w:r>
      <w:proofErr w:type="gramStart"/>
      <w:r>
        <w:t>whether or not</w:t>
      </w:r>
      <w:proofErr w:type="gramEnd"/>
      <w:r>
        <w:t xml:space="preserve"> to incorporate them. If you work across multiple computers (home and work for example), GitHub helps ensure you always are working on the most recently updated files. You also can set up a personal web site for each repository you have. If you are interested in using R or data science tools in your lab courses, then you </w:t>
      </w:r>
      <w:proofErr w:type="gramStart"/>
      <w:r>
        <w:t>definitely want</w:t>
      </w:r>
      <w:proofErr w:type="gramEnd"/>
      <w:r>
        <w:t xml:space="preserve"> to become comfortable using GitHub.</w:t>
      </w:r>
    </w:p>
    <w:p w14:paraId="2A341283" w14:textId="07D4453E" w:rsidR="001815E0" w:rsidRDefault="001815E0" w:rsidP="001815E0">
      <w:pPr>
        <w:pStyle w:val="FirstParagraph"/>
      </w:pPr>
      <w:r>
        <w:t xml:space="preserve">GitHub has two functions that help you keep repositories in sync: </w:t>
      </w:r>
      <w:r>
        <w:rPr>
          <w:b/>
          <w:bCs/>
        </w:rPr>
        <w:t>pull</w:t>
      </w:r>
      <w:r>
        <w:t xml:space="preserve"> (sometimes called </w:t>
      </w:r>
      <w:r>
        <w:rPr>
          <w:b/>
          <w:bCs/>
        </w:rPr>
        <w:t>fetch</w:t>
      </w:r>
      <w:r>
        <w:t xml:space="preserve">) and </w:t>
      </w:r>
      <w:r>
        <w:rPr>
          <w:b/>
          <w:bCs/>
        </w:rPr>
        <w:t>push</w:t>
      </w:r>
      <w:r>
        <w:t xml:space="preserve">. These commands can be </w:t>
      </w:r>
      <w:proofErr w:type="gramStart"/>
      <w:r>
        <w:t>confusing, but</w:t>
      </w:r>
      <w:proofErr w:type="gramEnd"/>
      <w:r>
        <w:t xml:space="preserve"> </w:t>
      </w:r>
      <w:r>
        <w:t xml:space="preserve">are </w:t>
      </w:r>
      <w:r>
        <w:t>what makes GitHub so powerful.</w:t>
      </w:r>
    </w:p>
    <w:p w14:paraId="2AB6FD7D" w14:textId="77777777" w:rsidR="001815E0" w:rsidRDefault="001815E0" w:rsidP="001815E0">
      <w:pPr>
        <w:pStyle w:val="BodyText"/>
      </w:pPr>
      <w:r>
        <w:t>When you pull (or, fetch) a copy of a repository, GitHub compares the versions of the files in the repository on its servers and your local computer. If the server version does not match the local version exactly, GitHub will try to download the newer version and update the older version on your local computer. If there are newer versions in BOTH locations, GitHub will ask you to pick one to be the new “correct” version.</w:t>
      </w:r>
    </w:p>
    <w:p w14:paraId="49276C57" w14:textId="77777777" w:rsidR="001815E0" w:rsidRDefault="001815E0" w:rsidP="001815E0">
      <w:pPr>
        <w:pStyle w:val="BodyText"/>
      </w:pPr>
      <w:r>
        <w:t xml:space="preserve">Say you have been editing several .md files using the text editor on your computer. When you </w:t>
      </w:r>
      <w:r>
        <w:rPr>
          <w:b/>
          <w:bCs/>
        </w:rPr>
        <w:t>commit</w:t>
      </w:r>
      <w:r>
        <w:t xml:space="preserve"> the files, you are telling GitHub </w:t>
      </w:r>
      <w:proofErr w:type="gramStart"/>
      <w:r>
        <w:t>“these</w:t>
      </w:r>
      <w:proofErr w:type="gramEnd"/>
      <w:r>
        <w:t xml:space="preserve"> are the newest versions, and what everyone should be using from now on.” GitHub dutifully stamps them with a time and location </w:t>
      </w:r>
      <w:proofErr w:type="gramStart"/>
      <w:r>
        <w:t>code, and</w:t>
      </w:r>
      <w:proofErr w:type="gramEnd"/>
      <w:r>
        <w:t xml:space="preserve"> stores them locally. You need to </w:t>
      </w:r>
      <w:r>
        <w:rPr>
          <w:b/>
          <w:bCs/>
        </w:rPr>
        <w:t>push</w:t>
      </w:r>
      <w:r>
        <w:t xml:space="preserve"> the files to tell the main GitHub server to update its copies.</w:t>
      </w:r>
    </w:p>
    <w:p w14:paraId="08742DD6" w14:textId="77777777" w:rsidR="001815E0" w:rsidRDefault="001815E0" w:rsidP="001815E0">
      <w:pPr>
        <w:pStyle w:val="BodyText"/>
      </w:pPr>
      <w:r>
        <w:t xml:space="preserve">When you push files, the server </w:t>
      </w:r>
      <w:proofErr w:type="gramStart"/>
      <w:r>
        <w:t>compare</w:t>
      </w:r>
      <w:proofErr w:type="gramEnd"/>
      <w:r>
        <w:t xml:space="preserve"> its copy of each file to the data stamp on the one you pushed. If there are changes in the server copy that are not in yours, GitHub will stop and tell you that you need to pull the changes already logged by the server and merge them with your local changes first. </w:t>
      </w:r>
      <w:r>
        <w:rPr>
          <w:b/>
          <w:bCs/>
        </w:rPr>
        <w:t>Then</w:t>
      </w:r>
      <w:r>
        <w:t xml:space="preserve"> you can push the newest version of each file back to the server. This is a quirk of GitHub; usually pulling from the server resolves any conflicts.</w:t>
      </w:r>
    </w:p>
    <w:p w14:paraId="1915D264" w14:textId="77777777" w:rsidR="001815E0" w:rsidRDefault="001815E0" w:rsidP="001815E0">
      <w:pPr>
        <w:pStyle w:val="BlockText"/>
        <w:shd w:val="clear" w:color="auto" w:fill="DBE5F1" w:themeFill="accent1" w:themeFillTint="33"/>
      </w:pPr>
      <w:r>
        <w:rPr>
          <w:b/>
          <w:bCs/>
        </w:rPr>
        <w:t>Why does GitHub use so many different commands?</w:t>
      </w:r>
      <w:r>
        <w:t xml:space="preserve"> Why not just save a file instantly and everywhere, like Google does? If you have ever had someone change a Google document you just finished editing back to what you deleted, you know why. GitHub’s strategy is designed for code writers and editors. There has to be one “correct”” version, and one person with the authority to make the decision what files are correct. Committing a file only saves it to the local copy of the repository you happen to be working in. Pushing a file </w:t>
      </w:r>
      <w:proofErr w:type="gramStart"/>
      <w:r>
        <w:t>changes</w:t>
      </w:r>
      <w:proofErr w:type="gramEnd"/>
      <w:r>
        <w:t xml:space="preserve"> it on the main server, and on all of the forked copies.</w:t>
      </w:r>
    </w:p>
    <w:p w14:paraId="0FAD3F7D" w14:textId="77777777" w:rsidR="001815E0" w:rsidRDefault="001815E0" w:rsidP="001815E0">
      <w:pPr>
        <w:pStyle w:val="Heading2"/>
      </w:pPr>
      <w:bookmarkStart w:id="30" w:name="procedure-2"/>
      <w:bookmarkEnd w:id="29"/>
      <w:r>
        <w:lastRenderedPageBreak/>
        <w:t>Procedure</w:t>
      </w:r>
    </w:p>
    <w:p w14:paraId="0469617A" w14:textId="77777777" w:rsidR="001815E0" w:rsidRDefault="001815E0" w:rsidP="001815E0">
      <w:pPr>
        <w:pStyle w:val="FirstParagraph"/>
      </w:pPr>
      <w:r>
        <w:t xml:space="preserve">1. Open </w:t>
      </w:r>
      <w:proofErr w:type="gramStart"/>
      <w:r>
        <w:t>GitHub .</w:t>
      </w:r>
      <w:proofErr w:type="gramEnd"/>
      <w:r>
        <w:t xml:space="preserve"> If you are not logged in to your account, do so now. If you did not sign up for GitHub, partner with someone who did and watch the process.</w:t>
      </w:r>
    </w:p>
    <w:p w14:paraId="59CD283C" w14:textId="77777777" w:rsidR="001815E0" w:rsidRDefault="001815E0" w:rsidP="001815E0">
      <w:pPr>
        <w:pStyle w:val="BodyText"/>
      </w:pPr>
      <w:r>
        <w:t xml:space="preserve">2. At the top right is a button to access your account. Click on </w:t>
      </w:r>
      <w:r>
        <w:rPr>
          <w:b/>
          <w:bCs/>
        </w:rPr>
        <w:t>My Repositories.</w:t>
      </w:r>
    </w:p>
    <w:p w14:paraId="2E8D785D" w14:textId="77777777" w:rsidR="001815E0" w:rsidRDefault="001815E0" w:rsidP="001815E0">
      <w:pPr>
        <w:pStyle w:val="CaptionedFigure"/>
        <w:jc w:val="center"/>
      </w:pPr>
      <w:r>
        <w:rPr>
          <w:noProof/>
        </w:rPr>
        <w:drawing>
          <wp:inline distT="0" distB="0" distL="0" distR="0" wp14:anchorId="4ED87754" wp14:editId="5B077E68">
            <wp:extent cx="4351663" cy="1539515"/>
            <wp:effectExtent l="0" t="0" r="4445" b="0"/>
            <wp:docPr id="13" name="Picture" descr="Accessing your account (orange arrow) and your repositories (blue arrow)."/>
            <wp:cNvGraphicFramePr/>
            <a:graphic xmlns:a="http://schemas.openxmlformats.org/drawingml/2006/main">
              <a:graphicData uri="http://schemas.openxmlformats.org/drawingml/2006/picture">
                <pic:pic xmlns:pic="http://schemas.openxmlformats.org/drawingml/2006/picture">
                  <pic:nvPicPr>
                    <pic:cNvPr id="126" name="Picture" descr="https://github.com/adanieljohnson/ABLE_2022_Workshop/blob/main/images/Access_account.png?raw=true"/>
                    <pic:cNvPicPr>
                      <a:picLocks noChangeAspect="1" noChangeArrowheads="1"/>
                    </pic:cNvPicPr>
                  </pic:nvPicPr>
                  <pic:blipFill>
                    <a:blip r:embed="rId52"/>
                    <a:stretch>
                      <a:fillRect/>
                    </a:stretch>
                  </pic:blipFill>
                  <pic:spPr bwMode="auto">
                    <a:xfrm>
                      <a:off x="0" y="0"/>
                      <a:ext cx="4370984" cy="1546350"/>
                    </a:xfrm>
                    <a:prstGeom prst="rect">
                      <a:avLst/>
                    </a:prstGeom>
                    <a:noFill/>
                    <a:ln w="9525">
                      <a:noFill/>
                      <a:headEnd/>
                      <a:tailEnd/>
                    </a:ln>
                  </pic:spPr>
                </pic:pic>
              </a:graphicData>
            </a:graphic>
          </wp:inline>
        </w:drawing>
      </w:r>
    </w:p>
    <w:p w14:paraId="044F5737" w14:textId="77777777" w:rsidR="001815E0" w:rsidRDefault="001815E0" w:rsidP="001815E0">
      <w:pPr>
        <w:pStyle w:val="ImageCaption"/>
        <w:jc w:val="center"/>
      </w:pPr>
      <w:r>
        <w:t>Accessing your account (orange arrow) and your repositories (blue arrow).</w:t>
      </w:r>
    </w:p>
    <w:p w14:paraId="72D17AC5" w14:textId="77777777" w:rsidR="001815E0" w:rsidRDefault="001815E0" w:rsidP="001815E0">
      <w:pPr>
        <w:pStyle w:val="BodyText"/>
        <w:jc w:val="center"/>
      </w:pPr>
    </w:p>
    <w:p w14:paraId="695FD4B2" w14:textId="77777777" w:rsidR="001815E0" w:rsidRDefault="001815E0" w:rsidP="001815E0">
      <w:pPr>
        <w:pStyle w:val="BodyText"/>
      </w:pPr>
      <w:r>
        <w:t>3. You will not have any repositories yet. Click on New.</w:t>
      </w:r>
    </w:p>
    <w:p w14:paraId="1C6F97B1" w14:textId="77777777" w:rsidR="001815E0" w:rsidRDefault="001815E0" w:rsidP="001815E0">
      <w:pPr>
        <w:pStyle w:val="BodyText"/>
      </w:pPr>
      <w:r>
        <w:t xml:space="preserve">4. Give your repository a short name in CamelCase or </w:t>
      </w:r>
      <w:proofErr w:type="spellStart"/>
      <w:r>
        <w:t>Snake_Case</w:t>
      </w:r>
      <w:proofErr w:type="spellEnd"/>
      <w:r>
        <w:t xml:space="preserve">. Skip the other items and click on </w:t>
      </w:r>
      <w:r>
        <w:rPr>
          <w:b/>
          <w:bCs/>
        </w:rPr>
        <w:t>Create Repository</w:t>
      </w:r>
      <w:r>
        <w:t>.</w:t>
      </w:r>
    </w:p>
    <w:p w14:paraId="001B31C7" w14:textId="77777777" w:rsidR="001815E0" w:rsidRDefault="001815E0" w:rsidP="001815E0">
      <w:pPr>
        <w:pStyle w:val="CaptionedFigure"/>
        <w:jc w:val="center"/>
      </w:pPr>
      <w:r>
        <w:rPr>
          <w:noProof/>
        </w:rPr>
        <w:drawing>
          <wp:inline distT="0" distB="0" distL="0" distR="0" wp14:anchorId="3D7794D2" wp14:editId="125CA849">
            <wp:extent cx="3055448" cy="3641075"/>
            <wp:effectExtent l="0" t="0" r="5715" b="4445"/>
            <wp:docPr id="14" name="Picture" descr="Name your repo."/>
            <wp:cNvGraphicFramePr/>
            <a:graphic xmlns:a="http://schemas.openxmlformats.org/drawingml/2006/main">
              <a:graphicData uri="http://schemas.openxmlformats.org/drawingml/2006/picture">
                <pic:pic xmlns:pic="http://schemas.openxmlformats.org/drawingml/2006/picture">
                  <pic:nvPicPr>
                    <pic:cNvPr id="129" name="Picture" descr="https://github.com/adanieljohnson/ABLE_2022_Workshop/blob/main/images/Name_repo.png?raw=true"/>
                    <pic:cNvPicPr>
                      <a:picLocks noChangeAspect="1" noChangeArrowheads="1"/>
                    </pic:cNvPicPr>
                  </pic:nvPicPr>
                  <pic:blipFill>
                    <a:blip r:embed="rId53"/>
                    <a:stretch>
                      <a:fillRect/>
                    </a:stretch>
                  </pic:blipFill>
                  <pic:spPr bwMode="auto">
                    <a:xfrm>
                      <a:off x="0" y="0"/>
                      <a:ext cx="3072490" cy="3661383"/>
                    </a:xfrm>
                    <a:prstGeom prst="rect">
                      <a:avLst/>
                    </a:prstGeom>
                    <a:noFill/>
                    <a:ln w="9525">
                      <a:noFill/>
                      <a:headEnd/>
                      <a:tailEnd/>
                    </a:ln>
                  </pic:spPr>
                </pic:pic>
              </a:graphicData>
            </a:graphic>
          </wp:inline>
        </w:drawing>
      </w:r>
    </w:p>
    <w:p w14:paraId="2E5155EB" w14:textId="77777777" w:rsidR="001815E0" w:rsidRDefault="001815E0" w:rsidP="001815E0">
      <w:pPr>
        <w:pStyle w:val="ImageCaption"/>
        <w:jc w:val="center"/>
      </w:pPr>
      <w:r>
        <w:t>Name your repo.</w:t>
      </w:r>
    </w:p>
    <w:p w14:paraId="0159DBD0" w14:textId="77777777" w:rsidR="001815E0" w:rsidRDefault="001815E0" w:rsidP="001815E0">
      <w:pPr>
        <w:pStyle w:val="BodyText"/>
        <w:jc w:val="center"/>
      </w:pPr>
    </w:p>
    <w:p w14:paraId="6F526857" w14:textId="77777777" w:rsidR="001815E0" w:rsidRDefault="001815E0" w:rsidP="001815E0">
      <w:pPr>
        <w:pStyle w:val="BodyText"/>
      </w:pPr>
      <w:r>
        <w:t xml:space="preserve">5. You will be asked to put files into the new repository. There are several ways to add new files to a repository. You want to add </w:t>
      </w:r>
      <w:r>
        <w:rPr>
          <w:b/>
          <w:bCs/>
        </w:rPr>
        <w:t>existing</w:t>
      </w:r>
      <w:r>
        <w:t xml:space="preserve"> files.</w:t>
      </w:r>
    </w:p>
    <w:p w14:paraId="4779D122" w14:textId="77777777" w:rsidR="001815E0" w:rsidRDefault="001815E0" w:rsidP="001815E0">
      <w:pPr>
        <w:pStyle w:val="CaptionedFigure"/>
        <w:jc w:val="center"/>
      </w:pPr>
      <w:r>
        <w:rPr>
          <w:noProof/>
        </w:rPr>
        <w:drawing>
          <wp:inline distT="0" distB="0" distL="0" distR="0" wp14:anchorId="074D8CD8" wp14:editId="5B99991E">
            <wp:extent cx="3955055" cy="2379286"/>
            <wp:effectExtent l="0" t="0" r="0" b="0"/>
            <wp:docPr id="131" name="Picture" descr="Preparing to add files."/>
            <wp:cNvGraphicFramePr/>
            <a:graphic xmlns:a="http://schemas.openxmlformats.org/drawingml/2006/main">
              <a:graphicData uri="http://schemas.openxmlformats.org/drawingml/2006/picture">
                <pic:pic xmlns:pic="http://schemas.openxmlformats.org/drawingml/2006/picture">
                  <pic:nvPicPr>
                    <pic:cNvPr id="132" name="Picture" descr="https://github.com/adanieljohnson/ABLE_2022_Workshop/blob/main/images/Prep_repo.png?raw=true"/>
                    <pic:cNvPicPr>
                      <a:picLocks noChangeAspect="1" noChangeArrowheads="1"/>
                    </pic:cNvPicPr>
                  </pic:nvPicPr>
                  <pic:blipFill>
                    <a:blip r:embed="rId54"/>
                    <a:stretch>
                      <a:fillRect/>
                    </a:stretch>
                  </pic:blipFill>
                  <pic:spPr bwMode="auto">
                    <a:xfrm>
                      <a:off x="0" y="0"/>
                      <a:ext cx="3964196" cy="2384785"/>
                    </a:xfrm>
                    <a:prstGeom prst="rect">
                      <a:avLst/>
                    </a:prstGeom>
                    <a:noFill/>
                    <a:ln w="9525">
                      <a:noFill/>
                      <a:headEnd/>
                      <a:tailEnd/>
                    </a:ln>
                  </pic:spPr>
                </pic:pic>
              </a:graphicData>
            </a:graphic>
          </wp:inline>
        </w:drawing>
      </w:r>
    </w:p>
    <w:p w14:paraId="2758F093" w14:textId="77777777" w:rsidR="001815E0" w:rsidRDefault="001815E0" w:rsidP="001815E0">
      <w:pPr>
        <w:pStyle w:val="ImageCaption"/>
        <w:jc w:val="center"/>
      </w:pPr>
      <w:r>
        <w:t>Preparing to add files.</w:t>
      </w:r>
    </w:p>
    <w:p w14:paraId="1A120E79" w14:textId="77777777" w:rsidR="001815E0" w:rsidRDefault="001815E0" w:rsidP="001815E0">
      <w:pPr>
        <w:pStyle w:val="BodyText"/>
        <w:jc w:val="center"/>
      </w:pPr>
    </w:p>
    <w:p w14:paraId="41C1EDFB" w14:textId="77777777" w:rsidR="001815E0" w:rsidRDefault="001815E0" w:rsidP="001815E0">
      <w:pPr>
        <w:pStyle w:val="BodyText"/>
      </w:pPr>
      <w:r>
        <w:t>6. In the dialog, drag in copies of 1-2 files that you have written today.</w:t>
      </w:r>
    </w:p>
    <w:p w14:paraId="47D38E99" w14:textId="77777777" w:rsidR="001815E0" w:rsidRDefault="001815E0" w:rsidP="001815E0">
      <w:pPr>
        <w:pStyle w:val="CaptionedFigure"/>
        <w:jc w:val="center"/>
      </w:pPr>
      <w:r>
        <w:rPr>
          <w:noProof/>
        </w:rPr>
        <w:drawing>
          <wp:inline distT="0" distB="0" distL="0" distR="0" wp14:anchorId="1991E2E5" wp14:editId="7805FB46">
            <wp:extent cx="4577508" cy="2281556"/>
            <wp:effectExtent l="0" t="0" r="0" b="4445"/>
            <wp:docPr id="15" name="Picture" descr="Adding new files."/>
            <wp:cNvGraphicFramePr/>
            <a:graphic xmlns:a="http://schemas.openxmlformats.org/drawingml/2006/main">
              <a:graphicData uri="http://schemas.openxmlformats.org/drawingml/2006/picture">
                <pic:pic xmlns:pic="http://schemas.openxmlformats.org/drawingml/2006/picture">
                  <pic:nvPicPr>
                    <pic:cNvPr id="135" name="Picture" descr="https://github.com/adanieljohnson/ABLE_2022_Workshop/blob/main/images/Start_repo.png?raw=true"/>
                    <pic:cNvPicPr>
                      <a:picLocks noChangeAspect="1" noChangeArrowheads="1"/>
                    </pic:cNvPicPr>
                  </pic:nvPicPr>
                  <pic:blipFill>
                    <a:blip r:embed="rId55"/>
                    <a:stretch>
                      <a:fillRect/>
                    </a:stretch>
                  </pic:blipFill>
                  <pic:spPr bwMode="auto">
                    <a:xfrm>
                      <a:off x="0" y="0"/>
                      <a:ext cx="4594073" cy="2289812"/>
                    </a:xfrm>
                    <a:prstGeom prst="rect">
                      <a:avLst/>
                    </a:prstGeom>
                    <a:noFill/>
                    <a:ln w="9525">
                      <a:noFill/>
                      <a:headEnd/>
                      <a:tailEnd/>
                    </a:ln>
                  </pic:spPr>
                </pic:pic>
              </a:graphicData>
            </a:graphic>
          </wp:inline>
        </w:drawing>
      </w:r>
    </w:p>
    <w:p w14:paraId="1A126A50" w14:textId="77777777" w:rsidR="001815E0" w:rsidRDefault="001815E0" w:rsidP="001815E0">
      <w:pPr>
        <w:pStyle w:val="ImageCaption"/>
        <w:jc w:val="center"/>
      </w:pPr>
      <w:r>
        <w:t>Adding new files.</w:t>
      </w:r>
    </w:p>
    <w:p w14:paraId="4F8533A9" w14:textId="77777777" w:rsidR="001815E0" w:rsidRDefault="001815E0" w:rsidP="001815E0">
      <w:pPr>
        <w:pStyle w:val="BodyText"/>
        <w:jc w:val="center"/>
      </w:pPr>
    </w:p>
    <w:p w14:paraId="441BC7DD" w14:textId="77777777" w:rsidR="001815E0" w:rsidRDefault="001815E0" w:rsidP="001815E0">
      <w:pPr>
        <w:pStyle w:val="BodyText"/>
      </w:pPr>
      <w:r>
        <w:t xml:space="preserve">7. </w:t>
      </w:r>
      <w:proofErr w:type="gramStart"/>
      <w:r>
        <w:t>Take a look</w:t>
      </w:r>
      <w:proofErr w:type="gramEnd"/>
      <w:r>
        <w:t xml:space="preserve"> at your new repository. You should see the files you added.</w:t>
      </w:r>
    </w:p>
    <w:p w14:paraId="78CF5195" w14:textId="77777777" w:rsidR="001815E0" w:rsidRDefault="001815E0" w:rsidP="001815E0">
      <w:pPr>
        <w:pStyle w:val="CaptionedFigure"/>
        <w:jc w:val="center"/>
      </w:pPr>
      <w:r>
        <w:rPr>
          <w:noProof/>
        </w:rPr>
        <w:lastRenderedPageBreak/>
        <w:drawing>
          <wp:inline distT="0" distB="0" distL="0" distR="0" wp14:anchorId="5A5FC17E" wp14:editId="4B5CA9EC">
            <wp:extent cx="3966849" cy="2319650"/>
            <wp:effectExtent l="0" t="0" r="0" b="5080"/>
            <wp:docPr id="16" name="Picture" descr="The first files in the new repo."/>
            <wp:cNvGraphicFramePr/>
            <a:graphic xmlns:a="http://schemas.openxmlformats.org/drawingml/2006/main">
              <a:graphicData uri="http://schemas.openxmlformats.org/drawingml/2006/picture">
                <pic:pic xmlns:pic="http://schemas.openxmlformats.org/drawingml/2006/picture">
                  <pic:nvPicPr>
                    <pic:cNvPr id="138" name="Picture" descr="https://github.com/adanieljohnson/ABLE_2022_Workshop/blob/main/images/Filled_repo.png?raw=true"/>
                    <pic:cNvPicPr>
                      <a:picLocks noChangeAspect="1" noChangeArrowheads="1"/>
                    </pic:cNvPicPr>
                  </pic:nvPicPr>
                  <pic:blipFill>
                    <a:blip r:embed="rId56"/>
                    <a:stretch>
                      <a:fillRect/>
                    </a:stretch>
                  </pic:blipFill>
                  <pic:spPr bwMode="auto">
                    <a:xfrm>
                      <a:off x="0" y="0"/>
                      <a:ext cx="3970185" cy="2321601"/>
                    </a:xfrm>
                    <a:prstGeom prst="rect">
                      <a:avLst/>
                    </a:prstGeom>
                    <a:noFill/>
                    <a:ln w="9525">
                      <a:noFill/>
                      <a:headEnd/>
                      <a:tailEnd/>
                    </a:ln>
                  </pic:spPr>
                </pic:pic>
              </a:graphicData>
            </a:graphic>
          </wp:inline>
        </w:drawing>
      </w:r>
    </w:p>
    <w:p w14:paraId="4479BB56" w14:textId="77777777" w:rsidR="001815E0" w:rsidRDefault="001815E0" w:rsidP="001815E0">
      <w:pPr>
        <w:pStyle w:val="ImageCaption"/>
        <w:jc w:val="center"/>
      </w:pPr>
      <w:r>
        <w:t>The first files in the new repo.</w:t>
      </w:r>
    </w:p>
    <w:p w14:paraId="0D14B5FA" w14:textId="77777777" w:rsidR="001815E0" w:rsidRDefault="001815E0" w:rsidP="001815E0">
      <w:pPr>
        <w:pStyle w:val="BodyText"/>
      </w:pPr>
    </w:p>
    <w:p w14:paraId="6E95E23A" w14:textId="77777777" w:rsidR="001815E0" w:rsidRDefault="001815E0" w:rsidP="001815E0">
      <w:pPr>
        <w:pStyle w:val="BodyText"/>
      </w:pPr>
      <w:r>
        <w:t>Next you will create a copy of this repo on your computer that is linked to the version stored on GitHub.</w:t>
      </w:r>
    </w:p>
    <w:p w14:paraId="0714C3EF" w14:textId="77777777" w:rsidR="001815E0" w:rsidRDefault="001815E0" w:rsidP="001815E0">
      <w:pPr>
        <w:pStyle w:val="BodyText"/>
      </w:pPr>
      <w:r>
        <w:t xml:space="preserve">8. Click on </w:t>
      </w:r>
      <w:r>
        <w:rPr>
          <w:b/>
          <w:bCs/>
        </w:rPr>
        <w:t>Code</w:t>
      </w:r>
      <w:r>
        <w:t>. You will see options for how to create a copy of the new repo. Choose “Open with GitHub Desktop.”</w:t>
      </w:r>
    </w:p>
    <w:p w14:paraId="42AD5ADA" w14:textId="77777777" w:rsidR="001815E0" w:rsidRDefault="001815E0" w:rsidP="001815E0">
      <w:pPr>
        <w:pStyle w:val="CaptionedFigure"/>
        <w:jc w:val="center"/>
      </w:pPr>
      <w:r>
        <w:rPr>
          <w:noProof/>
        </w:rPr>
        <w:drawing>
          <wp:inline distT="0" distB="0" distL="0" distR="0" wp14:anchorId="515AEDBB" wp14:editId="6174575B">
            <wp:extent cx="4611279" cy="1681822"/>
            <wp:effectExtent l="0" t="0" r="0" b="0"/>
            <wp:docPr id="17" name="Picture" descr="Launching GitHub Desktop."/>
            <wp:cNvGraphicFramePr/>
            <a:graphic xmlns:a="http://schemas.openxmlformats.org/drawingml/2006/main">
              <a:graphicData uri="http://schemas.openxmlformats.org/drawingml/2006/picture">
                <pic:pic xmlns:pic="http://schemas.openxmlformats.org/drawingml/2006/picture">
                  <pic:nvPicPr>
                    <pic:cNvPr id="141" name="Picture" descr="https://github.com/adanieljohnson/ABLE_2022_Workshop/blob/main/images/Open_GH_desktop.png?raw=true"/>
                    <pic:cNvPicPr>
                      <a:picLocks noChangeAspect="1" noChangeArrowheads="1"/>
                    </pic:cNvPicPr>
                  </pic:nvPicPr>
                  <pic:blipFill>
                    <a:blip r:embed="rId57"/>
                    <a:stretch>
                      <a:fillRect/>
                    </a:stretch>
                  </pic:blipFill>
                  <pic:spPr bwMode="auto">
                    <a:xfrm>
                      <a:off x="0" y="0"/>
                      <a:ext cx="4622523" cy="1685923"/>
                    </a:xfrm>
                    <a:prstGeom prst="rect">
                      <a:avLst/>
                    </a:prstGeom>
                    <a:noFill/>
                    <a:ln w="9525">
                      <a:noFill/>
                      <a:headEnd/>
                      <a:tailEnd/>
                    </a:ln>
                  </pic:spPr>
                </pic:pic>
              </a:graphicData>
            </a:graphic>
          </wp:inline>
        </w:drawing>
      </w:r>
    </w:p>
    <w:p w14:paraId="0F832B6C" w14:textId="77777777" w:rsidR="001815E0" w:rsidRDefault="001815E0" w:rsidP="001815E0">
      <w:pPr>
        <w:pStyle w:val="ImageCaption"/>
        <w:jc w:val="center"/>
      </w:pPr>
      <w:r>
        <w:t>Launching GitHub Desktop.</w:t>
      </w:r>
    </w:p>
    <w:p w14:paraId="362599FD" w14:textId="77777777" w:rsidR="001815E0" w:rsidRDefault="001815E0" w:rsidP="001815E0">
      <w:pPr>
        <w:pStyle w:val="BodyText"/>
      </w:pPr>
    </w:p>
    <w:p w14:paraId="5B914AE3" w14:textId="77777777" w:rsidR="001815E0" w:rsidRDefault="001815E0" w:rsidP="001815E0">
      <w:pPr>
        <w:pStyle w:val="BodyText"/>
      </w:pPr>
      <w:r>
        <w:t>9. You will see a dialog that lets you set which folder will be synchronized to GitHub. In practice, it usually is a good idea to put repositories in a GitHub folder under Documents.</w:t>
      </w:r>
    </w:p>
    <w:p w14:paraId="6FF2C758" w14:textId="77777777" w:rsidR="001815E0" w:rsidRDefault="001815E0" w:rsidP="001815E0">
      <w:pPr>
        <w:pStyle w:val="CaptionedFigure"/>
        <w:jc w:val="center"/>
      </w:pPr>
      <w:r>
        <w:rPr>
          <w:noProof/>
        </w:rPr>
        <w:lastRenderedPageBreak/>
        <w:drawing>
          <wp:inline distT="0" distB="0" distL="0" distR="0" wp14:anchorId="61745354" wp14:editId="6B22FDD2">
            <wp:extent cx="4098275" cy="2306994"/>
            <wp:effectExtent l="0" t="0" r="4445" b="4445"/>
            <wp:docPr id="18" name="Picture" descr="Dialog for creating a local copy of a GitHub repository."/>
            <wp:cNvGraphicFramePr/>
            <a:graphic xmlns:a="http://schemas.openxmlformats.org/drawingml/2006/main">
              <a:graphicData uri="http://schemas.openxmlformats.org/drawingml/2006/picture">
                <pic:pic xmlns:pic="http://schemas.openxmlformats.org/drawingml/2006/picture">
                  <pic:nvPicPr>
                    <pic:cNvPr id="144" name="Picture" descr="https://github.com/adanieljohnson/ABLE_2022_Workshop/blob/main/images/Clone_locally.png?raw=true"/>
                    <pic:cNvPicPr>
                      <a:picLocks noChangeAspect="1" noChangeArrowheads="1"/>
                    </pic:cNvPicPr>
                  </pic:nvPicPr>
                  <pic:blipFill>
                    <a:blip r:embed="rId58"/>
                    <a:stretch>
                      <a:fillRect/>
                    </a:stretch>
                  </pic:blipFill>
                  <pic:spPr bwMode="auto">
                    <a:xfrm>
                      <a:off x="0" y="0"/>
                      <a:ext cx="4106392" cy="2311563"/>
                    </a:xfrm>
                    <a:prstGeom prst="rect">
                      <a:avLst/>
                    </a:prstGeom>
                    <a:noFill/>
                    <a:ln w="9525">
                      <a:noFill/>
                      <a:headEnd/>
                      <a:tailEnd/>
                    </a:ln>
                  </pic:spPr>
                </pic:pic>
              </a:graphicData>
            </a:graphic>
          </wp:inline>
        </w:drawing>
      </w:r>
    </w:p>
    <w:p w14:paraId="4FD675DA" w14:textId="77777777" w:rsidR="001815E0" w:rsidRDefault="001815E0" w:rsidP="001815E0">
      <w:pPr>
        <w:pStyle w:val="ImageCaption"/>
        <w:jc w:val="center"/>
      </w:pPr>
      <w:r>
        <w:t>Dialog for creating a local copy of a GitHub repository.</w:t>
      </w:r>
    </w:p>
    <w:p w14:paraId="717401D6" w14:textId="77777777" w:rsidR="001815E0" w:rsidRDefault="001815E0" w:rsidP="001815E0">
      <w:pPr>
        <w:pStyle w:val="BodyText"/>
        <w:jc w:val="center"/>
      </w:pPr>
    </w:p>
    <w:p w14:paraId="0A776030" w14:textId="77777777" w:rsidR="001815E0" w:rsidRDefault="001815E0" w:rsidP="001815E0">
      <w:pPr>
        <w:pStyle w:val="BodyText"/>
      </w:pPr>
      <w:r>
        <w:t>10. After the cloned archive has been copied, you should be able to find its folder on your local computer.</w:t>
      </w:r>
    </w:p>
    <w:p w14:paraId="20B1C537" w14:textId="77777777" w:rsidR="001815E0" w:rsidRDefault="001815E0" w:rsidP="001815E0">
      <w:pPr>
        <w:pStyle w:val="CaptionedFigure"/>
        <w:jc w:val="center"/>
      </w:pPr>
      <w:r>
        <w:rPr>
          <w:noProof/>
        </w:rPr>
        <w:drawing>
          <wp:inline distT="0" distB="0" distL="0" distR="0" wp14:anchorId="0F93CD34" wp14:editId="7B20E312">
            <wp:extent cx="4346154" cy="1177557"/>
            <wp:effectExtent l="0" t="0" r="0" b="3810"/>
            <wp:docPr id="19" name="Picture" descr="In this example, ABLE_demo repository (blue arrow) is stored locally in a folder named “GitHub.” (orange arrow)"/>
            <wp:cNvGraphicFramePr/>
            <a:graphic xmlns:a="http://schemas.openxmlformats.org/drawingml/2006/main">
              <a:graphicData uri="http://schemas.openxmlformats.org/drawingml/2006/picture">
                <pic:pic xmlns:pic="http://schemas.openxmlformats.org/drawingml/2006/picture">
                  <pic:nvPicPr>
                    <pic:cNvPr id="147" name="Picture" descr="https://github.com/adanieljohnson/ABLE_2022_Workshop/blob/main/images/Local_copy.png?raw=true"/>
                    <pic:cNvPicPr>
                      <a:picLocks noChangeAspect="1" noChangeArrowheads="1"/>
                    </pic:cNvPicPr>
                  </pic:nvPicPr>
                  <pic:blipFill>
                    <a:blip r:embed="rId59"/>
                    <a:stretch>
                      <a:fillRect/>
                    </a:stretch>
                  </pic:blipFill>
                  <pic:spPr bwMode="auto">
                    <a:xfrm>
                      <a:off x="0" y="0"/>
                      <a:ext cx="4364786" cy="1182605"/>
                    </a:xfrm>
                    <a:prstGeom prst="rect">
                      <a:avLst/>
                    </a:prstGeom>
                    <a:noFill/>
                    <a:ln w="9525">
                      <a:noFill/>
                      <a:headEnd/>
                      <a:tailEnd/>
                    </a:ln>
                  </pic:spPr>
                </pic:pic>
              </a:graphicData>
            </a:graphic>
          </wp:inline>
        </w:drawing>
      </w:r>
    </w:p>
    <w:p w14:paraId="5EE79629" w14:textId="669B3ED1" w:rsidR="001815E0" w:rsidRDefault="001815E0" w:rsidP="001815E0">
      <w:pPr>
        <w:pStyle w:val="ImageCaption"/>
        <w:jc w:val="center"/>
      </w:pPr>
      <w:r>
        <w:t xml:space="preserve">In this example, </w:t>
      </w:r>
      <w:proofErr w:type="spellStart"/>
      <w:r>
        <w:t>ABLE_demo</w:t>
      </w:r>
      <w:proofErr w:type="spellEnd"/>
      <w:r>
        <w:t xml:space="preserve"> repository (blue arrow) is stored </w:t>
      </w:r>
      <w:r>
        <w:br/>
      </w:r>
      <w:r>
        <w:t>locally in a folder named “GitHub.” (</w:t>
      </w:r>
      <w:proofErr w:type="gramStart"/>
      <w:r>
        <w:t>orange</w:t>
      </w:r>
      <w:proofErr w:type="gramEnd"/>
      <w:r>
        <w:t xml:space="preserve"> arrow)</w:t>
      </w:r>
    </w:p>
    <w:p w14:paraId="75789229" w14:textId="77777777" w:rsidR="001815E0" w:rsidRDefault="001815E0" w:rsidP="001815E0">
      <w:pPr>
        <w:pStyle w:val="BodyText"/>
      </w:pPr>
    </w:p>
    <w:p w14:paraId="2D8C24FC" w14:textId="77777777" w:rsidR="001815E0" w:rsidRDefault="001815E0" w:rsidP="001815E0">
      <w:pPr>
        <w:pStyle w:val="BodyText"/>
      </w:pPr>
      <w:r>
        <w:t>11. Each time you make a change in one or more local files, you need to approve the changes (“commit” them), then copy the changes (“push” them) to the GitHub central server. GitHub Desktop helpfully shows you what changes have been made to which files.</w:t>
      </w:r>
    </w:p>
    <w:p w14:paraId="74739536" w14:textId="77777777" w:rsidR="001815E0" w:rsidRDefault="001815E0" w:rsidP="001815E0">
      <w:pPr>
        <w:pStyle w:val="CaptionedFigure"/>
        <w:jc w:val="center"/>
      </w:pPr>
      <w:r>
        <w:rPr>
          <w:noProof/>
        </w:rPr>
        <w:lastRenderedPageBreak/>
        <w:drawing>
          <wp:inline distT="0" distB="0" distL="0" distR="0" wp14:anchorId="4A68EE84" wp14:editId="7AAE539A">
            <wp:extent cx="3861412" cy="1974786"/>
            <wp:effectExtent l="0" t="0" r="0" b="0"/>
            <wp:docPr id="20" name="Picture" descr="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wp:cNvGraphicFramePr/>
            <a:graphic xmlns:a="http://schemas.openxmlformats.org/drawingml/2006/main">
              <a:graphicData uri="http://schemas.openxmlformats.org/drawingml/2006/picture">
                <pic:pic xmlns:pic="http://schemas.openxmlformats.org/drawingml/2006/picture">
                  <pic:nvPicPr>
                    <pic:cNvPr id="150" name="Picture" descr="https://github.com/adanieljohnson/ABLE_2022_Workshop/blob/main/images/Changes_log.png?raw=true"/>
                    <pic:cNvPicPr>
                      <a:picLocks noChangeAspect="1" noChangeArrowheads="1"/>
                    </pic:cNvPicPr>
                  </pic:nvPicPr>
                  <pic:blipFill>
                    <a:blip r:embed="rId60"/>
                    <a:stretch>
                      <a:fillRect/>
                    </a:stretch>
                  </pic:blipFill>
                  <pic:spPr bwMode="auto">
                    <a:xfrm>
                      <a:off x="0" y="0"/>
                      <a:ext cx="3871913" cy="1980157"/>
                    </a:xfrm>
                    <a:prstGeom prst="rect">
                      <a:avLst/>
                    </a:prstGeom>
                    <a:noFill/>
                    <a:ln w="9525">
                      <a:noFill/>
                      <a:headEnd/>
                      <a:tailEnd/>
                    </a:ln>
                  </pic:spPr>
                </pic:pic>
              </a:graphicData>
            </a:graphic>
          </wp:inline>
        </w:drawing>
      </w:r>
    </w:p>
    <w:p w14:paraId="11302544" w14:textId="77777777" w:rsidR="001815E0" w:rsidRDefault="001815E0" w:rsidP="001815E0">
      <w:pPr>
        <w:pStyle w:val="ImageCaption"/>
      </w:pPr>
      <w:r>
        <w:t>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w:t>
      </w:r>
    </w:p>
    <w:p w14:paraId="7F1263DC" w14:textId="77777777" w:rsidR="001815E0" w:rsidRDefault="001815E0" w:rsidP="001815E0">
      <w:pPr>
        <w:pStyle w:val="BodyText"/>
      </w:pPr>
    </w:p>
    <w:p w14:paraId="7F8DFE08" w14:textId="77777777" w:rsidR="001815E0" w:rsidRDefault="001815E0" w:rsidP="001815E0">
      <w:pPr>
        <w:pStyle w:val="CaptionedFigure"/>
        <w:jc w:val="center"/>
      </w:pPr>
      <w:r>
        <w:rPr>
          <w:noProof/>
        </w:rPr>
        <w:drawing>
          <wp:inline distT="0" distB="0" distL="0" distR="0" wp14:anchorId="44B9B045" wp14:editId="79FB1268">
            <wp:extent cx="4158867" cy="2117588"/>
            <wp:effectExtent l="0" t="0" r="0" b="3810"/>
            <wp:docPr id="21" name="Picture" descr="Files are not updated on the GitHub central server until you “Push” them.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wp:cNvGraphicFramePr/>
            <a:graphic xmlns:a="http://schemas.openxmlformats.org/drawingml/2006/main">
              <a:graphicData uri="http://schemas.openxmlformats.org/drawingml/2006/picture">
                <pic:pic xmlns:pic="http://schemas.openxmlformats.org/drawingml/2006/picture">
                  <pic:nvPicPr>
                    <pic:cNvPr id="153" name="Picture" descr="https://github.com/adanieljohnson/ABLE_2022_Workshop/blob/main/images/Push_to_origin.png?raw=true"/>
                    <pic:cNvPicPr>
                      <a:picLocks noChangeAspect="1" noChangeArrowheads="1"/>
                    </pic:cNvPicPr>
                  </pic:nvPicPr>
                  <pic:blipFill>
                    <a:blip r:embed="rId61"/>
                    <a:stretch>
                      <a:fillRect/>
                    </a:stretch>
                  </pic:blipFill>
                  <pic:spPr bwMode="auto">
                    <a:xfrm>
                      <a:off x="0" y="0"/>
                      <a:ext cx="4167536" cy="2122002"/>
                    </a:xfrm>
                    <a:prstGeom prst="rect">
                      <a:avLst/>
                    </a:prstGeom>
                    <a:noFill/>
                    <a:ln w="9525">
                      <a:noFill/>
                      <a:headEnd/>
                      <a:tailEnd/>
                    </a:ln>
                  </pic:spPr>
                </pic:pic>
              </a:graphicData>
            </a:graphic>
          </wp:inline>
        </w:drawing>
      </w:r>
    </w:p>
    <w:p w14:paraId="055776B7" w14:textId="77777777" w:rsidR="001815E0" w:rsidRDefault="001815E0" w:rsidP="001815E0">
      <w:pPr>
        <w:pStyle w:val="ImageCaption"/>
      </w:pPr>
      <w:r>
        <w:t>Files are not updated on the GitHub central server until you “Push” them.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w:t>
      </w:r>
    </w:p>
    <w:p w14:paraId="0771FD10" w14:textId="77777777" w:rsidR="001815E0" w:rsidRDefault="001815E0" w:rsidP="001815E0">
      <w:pPr>
        <w:pStyle w:val="BodyText"/>
      </w:pPr>
    </w:p>
    <w:p w14:paraId="3B05F33A" w14:textId="77777777" w:rsidR="001815E0" w:rsidRDefault="001815E0" w:rsidP="001815E0">
      <w:pPr>
        <w:pStyle w:val="BodyText"/>
      </w:pPr>
      <w:r>
        <w:t xml:space="preserve">12. If you click on </w:t>
      </w:r>
      <w:r>
        <w:rPr>
          <w:b/>
          <w:bCs/>
        </w:rPr>
        <w:t>Fetch Origin</w:t>
      </w:r>
      <w:r>
        <w:t xml:space="preserve"> again, you should get a message saying </w:t>
      </w:r>
      <w:r>
        <w:rPr>
          <w:b/>
          <w:bCs/>
        </w:rPr>
        <w:t>All files up to date</w:t>
      </w:r>
      <w:r>
        <w:t>. This means your files in the local copy and the server copy of the repository all match.</w:t>
      </w:r>
    </w:p>
    <w:p w14:paraId="6E50DC8C" w14:textId="77777777" w:rsidR="001815E0" w:rsidRDefault="001815E0" w:rsidP="001815E0">
      <w:pPr>
        <w:pStyle w:val="BodyText"/>
      </w:pPr>
    </w:p>
    <w:p w14:paraId="2F29D6F4" w14:textId="77777777" w:rsidR="001815E0" w:rsidRDefault="001815E0" w:rsidP="001815E0">
      <w:pPr>
        <w:pStyle w:val="Heading3"/>
      </w:pPr>
      <w:bookmarkStart w:id="31" w:name="tips-and-good-practices"/>
      <w:r>
        <w:lastRenderedPageBreak/>
        <w:t>Tips and Good Practices</w:t>
      </w:r>
    </w:p>
    <w:p w14:paraId="73281E49" w14:textId="77777777" w:rsidR="001815E0" w:rsidRDefault="001815E0" w:rsidP="001815E0">
      <w:pPr>
        <w:pStyle w:val="FirstParagraph"/>
      </w:pPr>
      <w:r>
        <w:rPr>
          <w:b/>
          <w:bCs/>
        </w:rPr>
        <w:t>How often should you commit and push?</w:t>
      </w:r>
      <w:r>
        <w:t xml:space="preserve"> It is up to you, but generally you should commit every 30-60 minutes, or right after you complete a set of major edits. You might only push changes to GitHub once or twice a day, though more often does not hurt anything. It is a good habit to push to GitHub when you finish working for the day.</w:t>
      </w:r>
    </w:p>
    <w:p w14:paraId="651ED9F1" w14:textId="77777777" w:rsidR="001815E0" w:rsidRDefault="001815E0" w:rsidP="001815E0">
      <w:pPr>
        <w:pStyle w:val="BodyText"/>
      </w:pPr>
      <w:r>
        <w:rPr>
          <w:b/>
          <w:bCs/>
        </w:rPr>
        <w:t>Why commit so often?</w:t>
      </w:r>
      <w:r>
        <w:t xml:space="preserve"> GitHub creates a detailed record of every Commit and Push command in your account that includes which files were changed and how. If you are editing a large file or several files and accidentally delete some important text, you can use the repository history to reconstruct the missing pieces. The more often you Commit, the finer grained the record of changes.</w:t>
      </w:r>
    </w:p>
    <w:p w14:paraId="6B9BE377" w14:textId="77777777" w:rsidR="001815E0" w:rsidRDefault="001815E0" w:rsidP="001815E0">
      <w:pPr>
        <w:pStyle w:val="BodyText"/>
      </w:pPr>
    </w:p>
    <w:p w14:paraId="786141DC" w14:textId="77777777" w:rsidR="001815E0" w:rsidRDefault="001815E0" w:rsidP="001815E0">
      <w:pPr>
        <w:pStyle w:val="Heading3"/>
      </w:pPr>
      <w:bookmarkStart w:id="32" w:name="optional-writing-directly-inside-github"/>
      <w:bookmarkEnd w:id="31"/>
      <w:r>
        <w:t>OPTIONAL: Writing Directly Inside GitHub</w:t>
      </w:r>
    </w:p>
    <w:p w14:paraId="462897BF" w14:textId="77777777" w:rsidR="001815E0" w:rsidRDefault="001815E0" w:rsidP="001815E0">
      <w:pPr>
        <w:pStyle w:val="FirstParagraph"/>
      </w:pPr>
      <w:r>
        <w:t>The workflow for creating and editing .md files in a browser is a bit different than writing in R Studio or a text editor. These instructions only work while you are online and logged into GitHub.</w:t>
      </w:r>
    </w:p>
    <w:p w14:paraId="1E5259EC" w14:textId="77777777" w:rsidR="001815E0" w:rsidRDefault="001815E0" w:rsidP="001815E0">
      <w:pPr>
        <w:pStyle w:val="BodyText"/>
      </w:pPr>
      <w:r>
        <w:t xml:space="preserve">1. In a browser, log into GitHub (not Desktop). Go to the repository containing your cloned copy of the Resource Guide. At the top of the list, click on </w:t>
      </w:r>
      <w:r>
        <w:rPr>
          <w:b/>
          <w:bCs/>
        </w:rPr>
        <w:t>Add file</w:t>
      </w:r>
      <w:r>
        <w:t xml:space="preserve">. Choose </w:t>
      </w:r>
      <w:r>
        <w:rPr>
          <w:b/>
          <w:bCs/>
        </w:rPr>
        <w:t>Create new file</w:t>
      </w:r>
      <w:r>
        <w:t>.</w:t>
      </w:r>
    </w:p>
    <w:p w14:paraId="58507CEA" w14:textId="77777777" w:rsidR="001815E0" w:rsidRDefault="001815E0" w:rsidP="001815E0">
      <w:pPr>
        <w:pStyle w:val="BodyText"/>
      </w:pPr>
      <w:r>
        <w:t xml:space="preserve">2. Give your file a name that reflects the topic you did not see. Include the .md </w:t>
      </w:r>
      <w:proofErr w:type="spellStart"/>
      <w:r>
        <w:t>extenstion</w:t>
      </w:r>
      <w:proofErr w:type="spellEnd"/>
      <w:r>
        <w:t>.</w:t>
      </w:r>
    </w:p>
    <w:p w14:paraId="22D4F01B" w14:textId="77777777" w:rsidR="001815E0" w:rsidRDefault="001815E0" w:rsidP="001815E0">
      <w:pPr>
        <w:pStyle w:val="BodyText"/>
      </w:pPr>
      <w:r>
        <w:t>3. Enter some starting text. One or two words is enough.</w:t>
      </w:r>
    </w:p>
    <w:p w14:paraId="5E0C0024" w14:textId="77777777" w:rsidR="001815E0" w:rsidRDefault="001815E0" w:rsidP="001815E0">
      <w:pPr>
        <w:pStyle w:val="BodyText"/>
      </w:pPr>
      <w:r>
        <w:t xml:space="preserve">4. At the bottom of the page is the </w:t>
      </w:r>
      <w:r>
        <w:rPr>
          <w:b/>
          <w:bCs/>
        </w:rPr>
        <w:t>Commit</w:t>
      </w:r>
      <w:r>
        <w:t xml:space="preserve"> dialog. GitHub requires you to describe what you did when you save a file. That information goes in the first </w:t>
      </w:r>
      <w:proofErr w:type="gramStart"/>
      <w:r>
        <w:t>box, and</w:t>
      </w:r>
      <w:proofErr w:type="gramEnd"/>
      <w:r>
        <w:t xml:space="preserve"> is required. It might seem like extra trouble at first, but when you are making changes in critical files, these commit comments can help you track what changes you made and when. If there are multiple authors working on a file, each author’s changes should say specifically what they worked on.</w:t>
      </w:r>
    </w:p>
    <w:p w14:paraId="0D6E5819" w14:textId="77777777" w:rsidR="001815E0" w:rsidRDefault="001815E0" w:rsidP="001815E0">
      <w:pPr>
        <w:pStyle w:val="BodyText"/>
      </w:pPr>
      <w:r>
        <w:t xml:space="preserve">5. Commit the file directly to the master (branches and pull requests are not important until you are working on more complex projects.) </w:t>
      </w:r>
      <w:r>
        <w:rPr>
          <w:b/>
          <w:bCs/>
        </w:rPr>
        <w:t>TIP:</w:t>
      </w:r>
      <w:r>
        <w:t xml:space="preserve"> when you name files, do not include spaces. Write all file names in CamelCase (FileName1.md) or </w:t>
      </w:r>
      <w:proofErr w:type="spellStart"/>
      <w:r>
        <w:t>Snake_Case</w:t>
      </w:r>
      <w:proofErr w:type="spellEnd"/>
      <w:r>
        <w:t xml:space="preserve"> (File_Name_1.md)</w:t>
      </w:r>
    </w:p>
    <w:p w14:paraId="5D366397" w14:textId="77777777" w:rsidR="001815E0" w:rsidRDefault="001815E0" w:rsidP="001815E0">
      <w:pPr>
        <w:pStyle w:val="BodyText"/>
      </w:pPr>
      <w:r>
        <w:t xml:space="preserve">6. Now you have a starting file that you can edit any way you wish. If you want to see how changes to the Markdown code affect it, simply click the </w:t>
      </w:r>
      <w:r>
        <w:rPr>
          <w:b/>
          <w:bCs/>
        </w:rPr>
        <w:t>Preview</w:t>
      </w:r>
      <w:r>
        <w:t xml:space="preserve"> tab at the top of the window.</w:t>
      </w:r>
    </w:p>
    <w:p w14:paraId="0A976DA7" w14:textId="77777777" w:rsidR="001815E0" w:rsidRDefault="001815E0" w:rsidP="001815E0">
      <w:pPr>
        <w:pStyle w:val="BodyText"/>
      </w:pPr>
      <w:r>
        <w:t xml:space="preserve">7. Next, go back to the Table of Contents and find a page you think you might want to edit. Locate the corresponding pre-existing .md </w:t>
      </w:r>
      <w:proofErr w:type="gramStart"/>
      <w:r>
        <w:t>file, and</w:t>
      </w:r>
      <w:proofErr w:type="gramEnd"/>
      <w:r>
        <w:t xml:space="preserve"> open it.</w:t>
      </w:r>
    </w:p>
    <w:p w14:paraId="6E565251" w14:textId="77777777" w:rsidR="001815E0" w:rsidRDefault="001815E0" w:rsidP="001815E0">
      <w:pPr>
        <w:pStyle w:val="Compact"/>
        <w:numPr>
          <w:ilvl w:val="0"/>
          <w:numId w:val="2"/>
        </w:numPr>
      </w:pPr>
      <w:r>
        <w:t xml:space="preserve">First look at the current structure. If needed, compare it to the markup guide in Handout 3. Do you see how the structure of the rendered file is encoded in the Markdown tags? (Remember, click the </w:t>
      </w:r>
      <w:r>
        <w:rPr>
          <w:b/>
          <w:bCs/>
        </w:rPr>
        <w:t>Preview</w:t>
      </w:r>
      <w:r>
        <w:t xml:space="preserve"> tab at the top of the window to switch from Code to Preview modes.)</w:t>
      </w:r>
    </w:p>
    <w:p w14:paraId="00A0E58A" w14:textId="77777777" w:rsidR="001815E0" w:rsidRDefault="001815E0" w:rsidP="001815E0">
      <w:pPr>
        <w:pStyle w:val="Compact"/>
        <w:numPr>
          <w:ilvl w:val="0"/>
          <w:numId w:val="2"/>
        </w:numPr>
      </w:pPr>
      <w:r>
        <w:t xml:space="preserve">Look for a section you want to edit. Make some changes, commit the file to your local repository, then see how your changes look using </w:t>
      </w:r>
      <w:r>
        <w:rPr>
          <w:b/>
          <w:bCs/>
        </w:rPr>
        <w:t>Preview</w:t>
      </w:r>
      <w:r>
        <w:t xml:space="preserve"> mode.</w:t>
      </w:r>
    </w:p>
    <w:bookmarkEnd w:id="32"/>
    <w:p w14:paraId="0E0C30F8" w14:textId="77777777" w:rsidR="001815E0" w:rsidRDefault="001815E0" w:rsidP="001815E0">
      <w:pPr>
        <w:pStyle w:val="Heading3"/>
      </w:pPr>
      <w:r>
        <w:lastRenderedPageBreak/>
        <w:t>Writing Tips and Tricks</w:t>
      </w:r>
    </w:p>
    <w:p w14:paraId="04BF4734" w14:textId="77777777" w:rsidR="001815E0" w:rsidRDefault="001815E0" w:rsidP="001815E0">
      <w:pPr>
        <w:pStyle w:val="Compact"/>
        <w:numPr>
          <w:ilvl w:val="0"/>
          <w:numId w:val="2"/>
        </w:numPr>
      </w:pPr>
      <w:r>
        <w:t>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14:paraId="391B56B4" w14:textId="77777777" w:rsidR="001815E0" w:rsidRDefault="001815E0" w:rsidP="001815E0">
      <w:pPr>
        <w:pStyle w:val="Compact"/>
        <w:numPr>
          <w:ilvl w:val="0"/>
          <w:numId w:val="2"/>
        </w:numPr>
      </w:pPr>
      <w:r>
        <w:t>It is tempting to remove spaces between lines of text in .md files. BAD idea! Markdown relies on blank lines to keep track of blocks of text. When Markdown is rendered, extra blank lines are deleted automatically.</w:t>
      </w:r>
    </w:p>
    <w:p w14:paraId="68DA15CC" w14:textId="77777777" w:rsidR="001815E0" w:rsidRDefault="001815E0" w:rsidP="001815E0">
      <w:pPr>
        <w:pStyle w:val="Compact"/>
        <w:numPr>
          <w:ilvl w:val="0"/>
          <w:numId w:val="2"/>
        </w:numPr>
      </w:pPr>
      <w:r>
        <w:t xml:space="preserve">When editing inside GitHub or a text editor, pages may extend beyond the screen. If so, for a drop-down or setting in the Preferences that says </w:t>
      </w:r>
      <w:proofErr w:type="gramStart"/>
      <w:r>
        <w:rPr>
          <w:b/>
          <w:bCs/>
        </w:rPr>
        <w:t>Soft</w:t>
      </w:r>
      <w:proofErr w:type="gramEnd"/>
      <w:r>
        <w:rPr>
          <w:b/>
          <w:bCs/>
        </w:rPr>
        <w:t xml:space="preserve"> wrap</w:t>
      </w:r>
      <w:r>
        <w:t>. This keeps sentences and paragraphs from running off the right side of the screen.</w:t>
      </w:r>
    </w:p>
    <w:p w14:paraId="11832E38" w14:textId="77777777" w:rsidR="001815E0" w:rsidRDefault="001815E0" w:rsidP="001815E0">
      <w:pPr>
        <w:pStyle w:val="FirstParagraph"/>
      </w:pPr>
    </w:p>
    <w:p w14:paraId="00B5C620" w14:textId="77777777" w:rsidR="001815E0" w:rsidRDefault="001815E0" w:rsidP="001815E0">
      <w:pPr>
        <w:pStyle w:val="BodyText"/>
      </w:pPr>
    </w:p>
    <w:p w14:paraId="587E6E73" w14:textId="77777777" w:rsidR="001815E0" w:rsidRDefault="001815E0" w:rsidP="001815E0">
      <w:pPr>
        <w:pStyle w:val="Heading1"/>
      </w:pPr>
      <w:bookmarkStart w:id="33" w:name="next-steps"/>
      <w:bookmarkEnd w:id="30"/>
      <w:r>
        <w:t>Next Steps</w:t>
      </w:r>
    </w:p>
    <w:p w14:paraId="05600DCB" w14:textId="77777777" w:rsidR="001815E0" w:rsidRDefault="001815E0" w:rsidP="001815E0">
      <w:pPr>
        <w:pStyle w:val="FirstParagraph"/>
      </w:pPr>
      <w:r>
        <w:t>Today’s exercises introduced you to most of the tools you need to start using Markdown.</w:t>
      </w:r>
    </w:p>
    <w:p w14:paraId="50FDE5C8" w14:textId="77777777" w:rsidR="001815E0" w:rsidRDefault="001815E0" w:rsidP="001815E0">
      <w:pPr>
        <w:pStyle w:val="BodyText"/>
      </w:pPr>
      <w:r>
        <w:t>If you want to use our Writing Resource Guide in your own courses, you now have the original documents and all the tools you need to edit it to suit your program needs. If you are interested in writing new material or helping us expand the Guide, let us know.</w:t>
      </w:r>
    </w:p>
    <w:p w14:paraId="37651CF9" w14:textId="77777777" w:rsidR="001815E0" w:rsidRDefault="001815E0" w:rsidP="001815E0">
      <w:pPr>
        <w:pStyle w:val="BodyText"/>
      </w:pPr>
      <w:r>
        <w:t xml:space="preserve">If you want to try building your own online book, go to our </w:t>
      </w:r>
      <w:hyperlink r:id="rId62">
        <w:proofErr w:type="spellStart"/>
        <w:r>
          <w:rPr>
            <w:rStyle w:val="Hyperlink"/>
          </w:rPr>
          <w:t>Bookdown</w:t>
        </w:r>
        <w:proofErr w:type="spellEnd"/>
        <w:r>
          <w:rPr>
            <w:rStyle w:val="Hyperlink"/>
          </w:rPr>
          <w:t xml:space="preserve"> Demo</w:t>
        </w:r>
      </w:hyperlink>
      <w:r>
        <w:t xml:space="preserve"> repository, which is an unmodified fork of a demo by </w:t>
      </w:r>
      <w:proofErr w:type="spellStart"/>
      <w:r>
        <w:t>bookdown’s</w:t>
      </w:r>
      <w:proofErr w:type="spellEnd"/>
      <w:r>
        <w:t xml:space="preserve"> creator, </w:t>
      </w:r>
      <w:proofErr w:type="spellStart"/>
      <w:r>
        <w:t>Yihui</w:t>
      </w:r>
      <w:proofErr w:type="spellEnd"/>
      <w:r>
        <w:t xml:space="preserve"> Yue. Clone this to a new repository, and you have a complete operating skeleton for a book. </w:t>
      </w:r>
      <w:hyperlink r:id="rId63">
        <w:r>
          <w:rPr>
            <w:rStyle w:val="Hyperlink"/>
          </w:rPr>
          <w:t xml:space="preserve">Authoring Books and Technical Documents </w:t>
        </w:r>
        <w:proofErr w:type="gramStart"/>
        <w:r>
          <w:rPr>
            <w:rStyle w:val="Hyperlink"/>
          </w:rPr>
          <w:t>With</w:t>
        </w:r>
        <w:proofErr w:type="gramEnd"/>
        <w:r>
          <w:rPr>
            <w:rStyle w:val="Hyperlink"/>
          </w:rPr>
          <w:t xml:space="preserve"> R Markdown</w:t>
        </w:r>
      </w:hyperlink>
      <w:r>
        <w:t xml:space="preserve"> describes how to customize it as you desire.</w:t>
      </w:r>
    </w:p>
    <w:p w14:paraId="3D1544D7" w14:textId="77777777" w:rsidR="001815E0" w:rsidRDefault="001815E0" w:rsidP="001815E0">
      <w:pPr>
        <w:pStyle w:val="BodyText"/>
      </w:pPr>
      <w:r>
        <w:t>Two other books that can help you continue developing your skills are:</w:t>
      </w:r>
    </w:p>
    <w:p w14:paraId="73FEB169" w14:textId="77777777" w:rsidR="001815E0" w:rsidRDefault="001815E0" w:rsidP="001815E0">
      <w:pPr>
        <w:pStyle w:val="Compact"/>
        <w:numPr>
          <w:ilvl w:val="0"/>
          <w:numId w:val="2"/>
        </w:numPr>
      </w:pPr>
      <w:hyperlink r:id="rId64">
        <w:r>
          <w:rPr>
            <w:rStyle w:val="Hyperlink"/>
          </w:rPr>
          <w:t xml:space="preserve">Guide to using </w:t>
        </w:r>
        <w:proofErr w:type="spellStart"/>
        <w:r>
          <w:rPr>
            <w:rStyle w:val="Hyperlink"/>
          </w:rPr>
          <w:t>Bookdown</w:t>
        </w:r>
        <w:proofErr w:type="spellEnd"/>
      </w:hyperlink>
    </w:p>
    <w:p w14:paraId="0CE90A06" w14:textId="77777777" w:rsidR="001815E0" w:rsidRDefault="001815E0" w:rsidP="001815E0">
      <w:pPr>
        <w:pStyle w:val="Compact"/>
        <w:numPr>
          <w:ilvl w:val="0"/>
          <w:numId w:val="2"/>
        </w:numPr>
      </w:pPr>
      <w:hyperlink r:id="rId65">
        <w:r>
          <w:rPr>
            <w:rStyle w:val="Hyperlink"/>
          </w:rPr>
          <w:t>Using Markdown inside R</w:t>
        </w:r>
      </w:hyperlink>
    </w:p>
    <w:p w14:paraId="63324BD7" w14:textId="77777777" w:rsidR="001815E0" w:rsidRDefault="001815E0" w:rsidP="001815E0">
      <w:pPr>
        <w:pStyle w:val="FirstParagraph"/>
      </w:pPr>
    </w:p>
    <w:p w14:paraId="1B9451C5" w14:textId="77777777" w:rsidR="001815E0" w:rsidRDefault="001815E0" w:rsidP="001815E0">
      <w:pPr>
        <w:pStyle w:val="BodyText"/>
      </w:pPr>
    </w:p>
    <w:p w14:paraId="6E845CAD" w14:textId="77777777" w:rsidR="00333D84" w:rsidRDefault="00333D84">
      <w:pPr>
        <w:rPr>
          <w:rFonts w:asciiTheme="majorHAnsi" w:eastAsiaTheme="majorEastAsia" w:hAnsiTheme="majorHAnsi" w:cstheme="majorBidi"/>
          <w:b/>
          <w:bCs/>
          <w:color w:val="C00000"/>
          <w:sz w:val="32"/>
          <w:szCs w:val="32"/>
        </w:rPr>
      </w:pPr>
      <w:bookmarkStart w:id="34" w:name="links-to-resources"/>
      <w:bookmarkEnd w:id="33"/>
      <w:r>
        <w:br w:type="page"/>
      </w:r>
    </w:p>
    <w:p w14:paraId="2411C42A" w14:textId="5956B5AC" w:rsidR="001815E0" w:rsidRDefault="001815E0" w:rsidP="001815E0">
      <w:pPr>
        <w:pStyle w:val="Heading1"/>
      </w:pPr>
      <w:r>
        <w:lastRenderedPageBreak/>
        <w:t>Links to Resources</w:t>
      </w:r>
    </w:p>
    <w:p w14:paraId="589F51AE" w14:textId="77777777" w:rsidR="001815E0" w:rsidRDefault="001815E0" w:rsidP="001815E0">
      <w:pPr>
        <w:pStyle w:val="FirstParagraph"/>
      </w:pPr>
      <w:r>
        <w:t>Links to packages and resources described in the workshop handouts are provided again here for convenience, along with additional resources.</w:t>
      </w:r>
    </w:p>
    <w:p w14:paraId="61250353" w14:textId="77777777" w:rsidR="001815E0" w:rsidRDefault="001815E0" w:rsidP="001815E0">
      <w:pPr>
        <w:pStyle w:val="Heading3"/>
      </w:pPr>
      <w:bookmarkStart w:id="35" w:name="getting-started"/>
      <w:r>
        <w:t>Getting Started</w:t>
      </w:r>
    </w:p>
    <w:p w14:paraId="63FD7D2A" w14:textId="77777777" w:rsidR="001815E0" w:rsidRDefault="001815E0" w:rsidP="001815E0">
      <w:pPr>
        <w:pStyle w:val="Compact"/>
        <w:numPr>
          <w:ilvl w:val="0"/>
          <w:numId w:val="2"/>
        </w:numPr>
      </w:pPr>
      <w:hyperlink r:id="rId66">
        <w:r>
          <w:rPr>
            <w:rStyle w:val="Hyperlink"/>
          </w:rPr>
          <w:t>WHY and HOW to write well-structured, reusable texts</w:t>
        </w:r>
      </w:hyperlink>
    </w:p>
    <w:p w14:paraId="0EB79152" w14:textId="77777777" w:rsidR="001815E0" w:rsidRDefault="001815E0" w:rsidP="001815E0">
      <w:pPr>
        <w:pStyle w:val="Compact"/>
        <w:numPr>
          <w:ilvl w:val="0"/>
          <w:numId w:val="2"/>
        </w:numPr>
      </w:pPr>
      <w:hyperlink r:id="rId67">
        <w:r>
          <w:rPr>
            <w:rStyle w:val="Hyperlink"/>
          </w:rPr>
          <w:t>Workshop Repository and Writing Resource Guide</w:t>
        </w:r>
      </w:hyperlink>
    </w:p>
    <w:p w14:paraId="6F565CCC" w14:textId="77777777" w:rsidR="001815E0" w:rsidRDefault="001815E0" w:rsidP="001815E0">
      <w:pPr>
        <w:pStyle w:val="Heading3"/>
      </w:pPr>
      <w:bookmarkStart w:id="36" w:name="free-plain-text-editors"/>
      <w:bookmarkEnd w:id="35"/>
      <w:r>
        <w:t>Free Plain Text Editors</w:t>
      </w:r>
    </w:p>
    <w:p w14:paraId="5F3302CE" w14:textId="77777777" w:rsidR="001815E0" w:rsidRDefault="001815E0" w:rsidP="001815E0">
      <w:pPr>
        <w:pStyle w:val="Compact"/>
        <w:numPr>
          <w:ilvl w:val="0"/>
          <w:numId w:val="2"/>
        </w:numPr>
      </w:pPr>
      <w:hyperlink r:id="rId68">
        <w:r>
          <w:rPr>
            <w:rStyle w:val="Hyperlink"/>
          </w:rPr>
          <w:t>Google Text Editor</w:t>
        </w:r>
      </w:hyperlink>
      <w:r>
        <w:t xml:space="preserve"> is available to anyone with a Gmail account. It is not as </w:t>
      </w:r>
      <w:proofErr w:type="gramStart"/>
      <w:r>
        <w:t>full-featured</w:t>
      </w:r>
      <w:proofErr w:type="gramEnd"/>
      <w:r>
        <w:t xml:space="preserve"> as many editors, but does recognize Markdown natively.</w:t>
      </w:r>
    </w:p>
    <w:p w14:paraId="42FF8D0D" w14:textId="77777777" w:rsidR="001815E0" w:rsidRDefault="001815E0" w:rsidP="001815E0">
      <w:pPr>
        <w:pStyle w:val="Compact"/>
        <w:numPr>
          <w:ilvl w:val="0"/>
          <w:numId w:val="2"/>
        </w:numPr>
      </w:pPr>
      <w:r>
        <w:t xml:space="preserve">Microsoft’s </w:t>
      </w:r>
      <w:hyperlink r:id="rId69">
        <w:r>
          <w:rPr>
            <w:rStyle w:val="Hyperlink"/>
          </w:rPr>
          <w:t>Visual Code Studio</w:t>
        </w:r>
      </w:hyperlink>
      <w:r>
        <w:t xml:space="preserve"> is a very powerful open-source text and code editor. It comes with support for Markdown files right out of the box. The main drawback is that some commands are where you think they should be.</w:t>
      </w:r>
    </w:p>
    <w:p w14:paraId="60D2FAFF" w14:textId="77777777" w:rsidR="001815E0" w:rsidRDefault="001815E0" w:rsidP="001815E0">
      <w:pPr>
        <w:pStyle w:val="Compact"/>
        <w:numPr>
          <w:ilvl w:val="0"/>
          <w:numId w:val="2"/>
        </w:numPr>
      </w:pPr>
      <w:hyperlink r:id="rId70">
        <w:r>
          <w:rPr>
            <w:rStyle w:val="Hyperlink"/>
          </w:rPr>
          <w:t>Brackets</w:t>
        </w:r>
      </w:hyperlink>
      <w:r>
        <w:t xml:space="preserve"> is popular with many code and text wranglers. It displays Markdown but does not export it easily.</w:t>
      </w:r>
    </w:p>
    <w:p w14:paraId="6046E85A" w14:textId="77777777" w:rsidR="001815E0" w:rsidRDefault="001815E0" w:rsidP="001815E0">
      <w:pPr>
        <w:pStyle w:val="Heading3"/>
      </w:pPr>
      <w:bookmarkStart w:id="37" w:name="markdown-native-editors"/>
      <w:bookmarkEnd w:id="36"/>
      <w:r>
        <w:t>Markdown-Native Editors</w:t>
      </w:r>
    </w:p>
    <w:p w14:paraId="1B4CAAD3" w14:textId="77777777" w:rsidR="001815E0" w:rsidRDefault="001815E0" w:rsidP="001815E0">
      <w:pPr>
        <w:pStyle w:val="Compact"/>
        <w:numPr>
          <w:ilvl w:val="0"/>
          <w:numId w:val="2"/>
        </w:numPr>
      </w:pPr>
      <w:hyperlink r:id="rId71">
        <w:r>
          <w:rPr>
            <w:rStyle w:val="Hyperlink"/>
          </w:rPr>
          <w:t>Notepad++</w:t>
        </w:r>
      </w:hyperlink>
      <w:r>
        <w:t xml:space="preserve"> is the default installed text editor for Windows. The </w:t>
      </w:r>
      <w:hyperlink r:id="rId72">
        <w:proofErr w:type="spellStart"/>
        <w:r>
          <w:rPr>
            <w:rStyle w:val="Hyperlink"/>
          </w:rPr>
          <w:t>MarkdownViewer</w:t>
        </w:r>
        <w:proofErr w:type="spellEnd"/>
        <w:r>
          <w:rPr>
            <w:rStyle w:val="Hyperlink"/>
          </w:rPr>
          <w:t>++ plugin</w:t>
        </w:r>
      </w:hyperlink>
      <w:r>
        <w:t xml:space="preserve"> adds the ability to render and export Markdown contents to HTML. Detailed instructions for installing the MDV++ plugin are available </w:t>
      </w:r>
      <w:hyperlink r:id="rId73">
        <w:r>
          <w:rPr>
            <w:rStyle w:val="Hyperlink"/>
          </w:rPr>
          <w:t>here</w:t>
        </w:r>
      </w:hyperlink>
      <w:r>
        <w:t xml:space="preserve">, and </w:t>
      </w:r>
      <w:hyperlink r:id="rId74">
        <w:r>
          <w:rPr>
            <w:rStyle w:val="Hyperlink"/>
          </w:rPr>
          <w:t>here</w:t>
        </w:r>
      </w:hyperlink>
      <w:r>
        <w:t>.</w:t>
      </w:r>
    </w:p>
    <w:p w14:paraId="67422A3B" w14:textId="77777777" w:rsidR="001815E0" w:rsidRDefault="001815E0" w:rsidP="001815E0">
      <w:pPr>
        <w:pStyle w:val="Compact"/>
        <w:numPr>
          <w:ilvl w:val="0"/>
          <w:numId w:val="2"/>
        </w:numPr>
      </w:pPr>
      <w:hyperlink r:id="rId75">
        <w:proofErr w:type="spellStart"/>
        <w:r>
          <w:rPr>
            <w:rStyle w:val="Hyperlink"/>
          </w:rPr>
          <w:t>HarooPad</w:t>
        </w:r>
        <w:proofErr w:type="spellEnd"/>
      </w:hyperlink>
      <w:r>
        <w:t xml:space="preserve"> produces very clean HTML.</w:t>
      </w:r>
    </w:p>
    <w:p w14:paraId="705B0182" w14:textId="77777777" w:rsidR="001815E0" w:rsidRDefault="001815E0" w:rsidP="001815E0">
      <w:pPr>
        <w:pStyle w:val="Compact"/>
        <w:numPr>
          <w:ilvl w:val="0"/>
          <w:numId w:val="2"/>
        </w:numPr>
      </w:pPr>
      <w:hyperlink r:id="rId76">
        <w:proofErr w:type="spellStart"/>
        <w:r>
          <w:rPr>
            <w:rStyle w:val="Hyperlink"/>
          </w:rPr>
          <w:t>StackEdit</w:t>
        </w:r>
        <w:proofErr w:type="spellEnd"/>
      </w:hyperlink>
      <w:r>
        <w:t xml:space="preserve"> integrates with Dropbox, Google Drive, and other online services. A good choice if you mostly work with </w:t>
      </w:r>
      <w:proofErr w:type="gramStart"/>
      <w:r>
        <w:t>HTML, and</w:t>
      </w:r>
      <w:proofErr w:type="gramEnd"/>
      <w:r>
        <w:t xml:space="preserve"> need tight integration with Google Drive.</w:t>
      </w:r>
    </w:p>
    <w:p w14:paraId="6A54D40F" w14:textId="77777777" w:rsidR="001815E0" w:rsidRDefault="001815E0" w:rsidP="001815E0">
      <w:pPr>
        <w:pStyle w:val="Heading3"/>
      </w:pPr>
      <w:bookmarkStart w:id="38" w:name="using-github"/>
      <w:bookmarkEnd w:id="37"/>
      <w:r>
        <w:t>Using GitHub</w:t>
      </w:r>
    </w:p>
    <w:p w14:paraId="53583291" w14:textId="77777777" w:rsidR="001815E0" w:rsidRDefault="001815E0" w:rsidP="001815E0">
      <w:pPr>
        <w:pStyle w:val="Compact"/>
        <w:numPr>
          <w:ilvl w:val="0"/>
          <w:numId w:val="2"/>
        </w:numPr>
      </w:pPr>
      <w:hyperlink r:id="rId77">
        <w:r>
          <w:rPr>
            <w:rStyle w:val="Hyperlink"/>
          </w:rPr>
          <w:t>Install GitHub Desktop</w:t>
        </w:r>
      </w:hyperlink>
    </w:p>
    <w:p w14:paraId="7998CCD3" w14:textId="77777777" w:rsidR="001815E0" w:rsidRDefault="001815E0" w:rsidP="001815E0">
      <w:pPr>
        <w:pStyle w:val="Compact"/>
        <w:numPr>
          <w:ilvl w:val="0"/>
          <w:numId w:val="2"/>
        </w:numPr>
      </w:pPr>
      <w:hyperlink r:id="rId78">
        <w:r>
          <w:rPr>
            <w:rStyle w:val="Hyperlink"/>
          </w:rPr>
          <w:t>GitHub home page</w:t>
        </w:r>
      </w:hyperlink>
    </w:p>
    <w:p w14:paraId="75F6A6EC" w14:textId="77777777" w:rsidR="001815E0" w:rsidRDefault="001815E0" w:rsidP="001815E0">
      <w:pPr>
        <w:pStyle w:val="Compact"/>
        <w:numPr>
          <w:ilvl w:val="0"/>
          <w:numId w:val="2"/>
        </w:numPr>
      </w:pPr>
      <w:hyperlink r:id="rId79">
        <w:r>
          <w:rPr>
            <w:rStyle w:val="Hyperlink"/>
          </w:rPr>
          <w:t xml:space="preserve">Getting Started </w:t>
        </w:r>
        <w:proofErr w:type="gramStart"/>
        <w:r>
          <w:rPr>
            <w:rStyle w:val="Hyperlink"/>
          </w:rPr>
          <w:t>With</w:t>
        </w:r>
        <w:proofErr w:type="gramEnd"/>
        <w:r>
          <w:rPr>
            <w:rStyle w:val="Hyperlink"/>
          </w:rPr>
          <w:t xml:space="preserve"> GitHub Desktop</w:t>
        </w:r>
      </w:hyperlink>
    </w:p>
    <w:p w14:paraId="37BECADA" w14:textId="77777777" w:rsidR="001815E0" w:rsidRDefault="001815E0" w:rsidP="001815E0">
      <w:pPr>
        <w:pStyle w:val="Heading3"/>
      </w:pPr>
      <w:bookmarkStart w:id="39" w:name="markdown-syntax-and-add-ons"/>
      <w:bookmarkEnd w:id="38"/>
      <w:r>
        <w:t>Markdown Syntax and Add-Ons</w:t>
      </w:r>
    </w:p>
    <w:p w14:paraId="2D78EDB4" w14:textId="77777777" w:rsidR="001815E0" w:rsidRDefault="001815E0" w:rsidP="001815E0">
      <w:pPr>
        <w:pStyle w:val="Compact"/>
        <w:numPr>
          <w:ilvl w:val="0"/>
          <w:numId w:val="2"/>
        </w:numPr>
      </w:pPr>
      <w:hyperlink r:id="rId80">
        <w:r>
          <w:rPr>
            <w:rStyle w:val="Hyperlink"/>
          </w:rPr>
          <w:t>GitHub’s Introduction to GHFM</w:t>
        </w:r>
      </w:hyperlink>
    </w:p>
    <w:p w14:paraId="1343EA6F" w14:textId="77777777" w:rsidR="001815E0" w:rsidRDefault="001815E0" w:rsidP="001815E0">
      <w:pPr>
        <w:pStyle w:val="Compact"/>
        <w:numPr>
          <w:ilvl w:val="0"/>
          <w:numId w:val="2"/>
        </w:numPr>
      </w:pPr>
      <w:hyperlink r:id="rId81">
        <w:r>
          <w:rPr>
            <w:rStyle w:val="Hyperlink"/>
          </w:rPr>
          <w:t>Quick Guide to Mastering Markdown</w:t>
        </w:r>
      </w:hyperlink>
      <w:r>
        <w:t xml:space="preserve"> *</w:t>
      </w:r>
      <w:hyperlink r:id="rId82">
        <w:r>
          <w:rPr>
            <w:rStyle w:val="Hyperlink"/>
          </w:rPr>
          <w:t>Extended Syntax for Markdown</w:t>
        </w:r>
      </w:hyperlink>
    </w:p>
    <w:p w14:paraId="2F856836" w14:textId="77777777" w:rsidR="001815E0" w:rsidRDefault="001815E0" w:rsidP="001815E0">
      <w:pPr>
        <w:pStyle w:val="Compact"/>
        <w:numPr>
          <w:ilvl w:val="0"/>
          <w:numId w:val="2"/>
        </w:numPr>
      </w:pPr>
      <w:hyperlink r:id="rId83">
        <w:r>
          <w:rPr>
            <w:rStyle w:val="Hyperlink"/>
          </w:rPr>
          <w:t>Emoji cheat sheet</w:t>
        </w:r>
      </w:hyperlink>
      <w:r>
        <w:t xml:space="preserve">. There are two ways to add emoji to Markdown files: copy and paste an emoji into the Markdown-formatted text, or type emoji </w:t>
      </w:r>
      <w:proofErr w:type="spellStart"/>
      <w:r>
        <w:t>shortcodes</w:t>
      </w:r>
      <w:proofErr w:type="spellEnd"/>
      <w:r>
        <w:t xml:space="preserve">. GHFM does not support emoji </w:t>
      </w:r>
      <w:proofErr w:type="spellStart"/>
      <w:r>
        <w:t>shortcodes</w:t>
      </w:r>
      <w:proofErr w:type="spellEnd"/>
      <w:r>
        <w:t>, so copy/paste from this cheat sheet is your best option.</w:t>
      </w:r>
    </w:p>
    <w:p w14:paraId="2BFBA8D3" w14:textId="77777777" w:rsidR="001815E0" w:rsidRDefault="001815E0" w:rsidP="001815E0">
      <w:pPr>
        <w:pStyle w:val="Compact"/>
        <w:numPr>
          <w:ilvl w:val="0"/>
          <w:numId w:val="2"/>
        </w:numPr>
      </w:pPr>
      <w:hyperlink r:id="rId84">
        <w:r>
          <w:rPr>
            <w:rStyle w:val="Hyperlink"/>
          </w:rPr>
          <w:t>Making Tables in Markdown</w:t>
        </w:r>
      </w:hyperlink>
    </w:p>
    <w:p w14:paraId="70886BE2" w14:textId="77777777" w:rsidR="001815E0" w:rsidRDefault="001815E0" w:rsidP="001815E0">
      <w:pPr>
        <w:pStyle w:val="Compact"/>
        <w:numPr>
          <w:ilvl w:val="0"/>
          <w:numId w:val="2"/>
        </w:numPr>
      </w:pPr>
      <w:hyperlink r:id="rId85">
        <w:r>
          <w:rPr>
            <w:rStyle w:val="Hyperlink"/>
          </w:rPr>
          <w:t>Web-based Markdown Table Maker</w:t>
        </w:r>
      </w:hyperlink>
    </w:p>
    <w:p w14:paraId="3C9FB703" w14:textId="77777777" w:rsidR="001815E0" w:rsidRDefault="001815E0" w:rsidP="001815E0">
      <w:pPr>
        <w:pStyle w:val="Compact"/>
        <w:numPr>
          <w:ilvl w:val="0"/>
          <w:numId w:val="2"/>
        </w:numPr>
      </w:pPr>
      <w:hyperlink r:id="rId86">
        <w:r>
          <w:rPr>
            <w:rStyle w:val="Hyperlink"/>
          </w:rPr>
          <w:t>HTML shortcuts</w:t>
        </w:r>
      </w:hyperlink>
    </w:p>
    <w:p w14:paraId="563CB5F2" w14:textId="77777777" w:rsidR="001815E0" w:rsidRDefault="001815E0" w:rsidP="001815E0">
      <w:pPr>
        <w:pStyle w:val="Compact"/>
        <w:numPr>
          <w:ilvl w:val="0"/>
          <w:numId w:val="2"/>
        </w:numPr>
      </w:pPr>
      <w:hyperlink r:id="rId87">
        <w:r>
          <w:rPr>
            <w:rStyle w:val="Hyperlink"/>
          </w:rPr>
          <w:t>HTML special symbols</w:t>
        </w:r>
      </w:hyperlink>
    </w:p>
    <w:p w14:paraId="721CE62B" w14:textId="77777777" w:rsidR="001815E0" w:rsidRDefault="001815E0" w:rsidP="001815E0">
      <w:pPr>
        <w:pStyle w:val="Compact"/>
        <w:numPr>
          <w:ilvl w:val="0"/>
          <w:numId w:val="2"/>
        </w:numPr>
      </w:pPr>
      <w:hyperlink r:id="rId88">
        <w:r>
          <w:rPr>
            <w:rStyle w:val="Hyperlink"/>
          </w:rPr>
          <w:t>Writing LaTeX equations</w:t>
        </w:r>
      </w:hyperlink>
    </w:p>
    <w:p w14:paraId="59B6F6FB" w14:textId="77777777" w:rsidR="001815E0" w:rsidRDefault="001815E0" w:rsidP="001815E0">
      <w:pPr>
        <w:pStyle w:val="Compact"/>
        <w:numPr>
          <w:ilvl w:val="0"/>
          <w:numId w:val="2"/>
        </w:numPr>
      </w:pPr>
      <w:hyperlink r:id="rId89">
        <w:r>
          <w:rPr>
            <w:rStyle w:val="Hyperlink"/>
          </w:rPr>
          <w:t>Online equation builder</w:t>
        </w:r>
      </w:hyperlink>
    </w:p>
    <w:p w14:paraId="5B2DE2A9" w14:textId="77777777" w:rsidR="001815E0" w:rsidRDefault="001815E0" w:rsidP="001815E0">
      <w:pPr>
        <w:pStyle w:val="Compact"/>
        <w:numPr>
          <w:ilvl w:val="0"/>
          <w:numId w:val="2"/>
        </w:numPr>
      </w:pPr>
      <w:hyperlink r:id="rId90">
        <w:r>
          <w:rPr>
            <w:rStyle w:val="Hyperlink"/>
          </w:rPr>
          <w:t>Official Specification for GHFM</w:t>
        </w:r>
      </w:hyperlink>
      <w:r>
        <w:t>, if you want to see the complete documentation.</w:t>
      </w:r>
    </w:p>
    <w:p w14:paraId="369F84B0" w14:textId="77777777" w:rsidR="001815E0" w:rsidRDefault="001815E0" w:rsidP="001815E0">
      <w:pPr>
        <w:pStyle w:val="Heading3"/>
      </w:pPr>
      <w:bookmarkStart w:id="40" w:name="file-format-converters"/>
      <w:bookmarkEnd w:id="39"/>
      <w:r>
        <w:lastRenderedPageBreak/>
        <w:t>File Format Converters</w:t>
      </w:r>
    </w:p>
    <w:p w14:paraId="20B219A0" w14:textId="77777777" w:rsidR="001815E0" w:rsidRDefault="001815E0" w:rsidP="001815E0">
      <w:pPr>
        <w:pStyle w:val="Compact"/>
        <w:numPr>
          <w:ilvl w:val="0"/>
          <w:numId w:val="2"/>
        </w:numPr>
      </w:pPr>
      <w:r>
        <w:t>HTML5 for the web:</w:t>
      </w:r>
    </w:p>
    <w:p w14:paraId="6B8DBFC0" w14:textId="77777777" w:rsidR="001815E0" w:rsidRDefault="001815E0" w:rsidP="001815E0">
      <w:pPr>
        <w:pStyle w:val="Compact"/>
        <w:numPr>
          <w:ilvl w:val="1"/>
          <w:numId w:val="2"/>
        </w:numPr>
      </w:pPr>
      <w:hyperlink r:id="rId91">
        <w:r>
          <w:rPr>
            <w:rStyle w:val="Hyperlink"/>
          </w:rPr>
          <w:t>MD to HTML Converter</w:t>
        </w:r>
      </w:hyperlink>
    </w:p>
    <w:p w14:paraId="38022488" w14:textId="77777777" w:rsidR="001815E0" w:rsidRDefault="001815E0" w:rsidP="001815E0">
      <w:pPr>
        <w:pStyle w:val="Compact"/>
        <w:numPr>
          <w:ilvl w:val="1"/>
          <w:numId w:val="2"/>
        </w:numPr>
      </w:pPr>
      <w:hyperlink r:id="rId92">
        <w:r>
          <w:rPr>
            <w:rStyle w:val="Hyperlink"/>
          </w:rPr>
          <w:t>Dillinger</w:t>
        </w:r>
      </w:hyperlink>
    </w:p>
    <w:p w14:paraId="454051F1" w14:textId="77777777" w:rsidR="001815E0" w:rsidRDefault="001815E0" w:rsidP="001815E0">
      <w:pPr>
        <w:pStyle w:val="Compact"/>
        <w:numPr>
          <w:ilvl w:val="1"/>
          <w:numId w:val="2"/>
        </w:numPr>
      </w:pPr>
      <w:hyperlink r:id="rId93">
        <w:r>
          <w:rPr>
            <w:rStyle w:val="Hyperlink"/>
          </w:rPr>
          <w:t>Markdown It</w:t>
        </w:r>
      </w:hyperlink>
    </w:p>
    <w:p w14:paraId="4F9470E7" w14:textId="77777777" w:rsidR="001815E0" w:rsidRDefault="001815E0" w:rsidP="001815E0">
      <w:pPr>
        <w:pStyle w:val="Compact"/>
        <w:numPr>
          <w:ilvl w:val="1"/>
          <w:numId w:val="2"/>
        </w:numPr>
      </w:pPr>
      <w:hyperlink r:id="rId94">
        <w:r>
          <w:rPr>
            <w:rStyle w:val="Hyperlink"/>
          </w:rPr>
          <w:t>Markdown to HTML</w:t>
        </w:r>
      </w:hyperlink>
    </w:p>
    <w:p w14:paraId="0CBC2C68" w14:textId="77777777" w:rsidR="001815E0" w:rsidRDefault="001815E0" w:rsidP="001815E0">
      <w:pPr>
        <w:pStyle w:val="Compact"/>
        <w:numPr>
          <w:ilvl w:val="0"/>
          <w:numId w:val="2"/>
        </w:numPr>
      </w:pPr>
      <w:r>
        <w:t>MS Word documents:</w:t>
      </w:r>
    </w:p>
    <w:p w14:paraId="2A004722" w14:textId="77777777" w:rsidR="001815E0" w:rsidRDefault="001815E0" w:rsidP="001815E0">
      <w:pPr>
        <w:pStyle w:val="Compact"/>
        <w:numPr>
          <w:ilvl w:val="1"/>
          <w:numId w:val="2"/>
        </w:numPr>
      </w:pPr>
      <w:hyperlink r:id="rId95">
        <w:proofErr w:type="spellStart"/>
        <w:r>
          <w:rPr>
            <w:rStyle w:val="Hyperlink"/>
          </w:rPr>
          <w:t>Pandoc</w:t>
        </w:r>
        <w:proofErr w:type="spellEnd"/>
        <w:r>
          <w:rPr>
            <w:rStyle w:val="Hyperlink"/>
          </w:rPr>
          <w:t xml:space="preserve"> Converter</w:t>
        </w:r>
      </w:hyperlink>
    </w:p>
    <w:p w14:paraId="3E4AFEF6" w14:textId="77777777" w:rsidR="001815E0" w:rsidRDefault="001815E0" w:rsidP="001815E0">
      <w:pPr>
        <w:pStyle w:val="Heading3"/>
      </w:pPr>
      <w:bookmarkStart w:id="41" w:name="r-and-r-studio-bookdown-package"/>
      <w:bookmarkEnd w:id="40"/>
      <w:r>
        <w:t xml:space="preserve">R and R Studio; </w:t>
      </w:r>
      <w:proofErr w:type="spellStart"/>
      <w:r>
        <w:t>Bookdown</w:t>
      </w:r>
      <w:proofErr w:type="spellEnd"/>
      <w:r>
        <w:t xml:space="preserve"> Package</w:t>
      </w:r>
    </w:p>
    <w:p w14:paraId="5E23FAF5" w14:textId="77777777" w:rsidR="001815E0" w:rsidRDefault="001815E0" w:rsidP="001815E0">
      <w:pPr>
        <w:pStyle w:val="Compact"/>
        <w:numPr>
          <w:ilvl w:val="0"/>
          <w:numId w:val="2"/>
        </w:numPr>
      </w:pPr>
      <w:hyperlink r:id="rId96">
        <w:r>
          <w:rPr>
            <w:rStyle w:val="Hyperlink"/>
          </w:rPr>
          <w:t>Install R</w:t>
        </w:r>
      </w:hyperlink>
      <w:r>
        <w:t>.</w:t>
      </w:r>
    </w:p>
    <w:p w14:paraId="255F6FCF" w14:textId="77777777" w:rsidR="001815E0" w:rsidRDefault="001815E0" w:rsidP="001815E0">
      <w:pPr>
        <w:pStyle w:val="Compact"/>
        <w:numPr>
          <w:ilvl w:val="0"/>
          <w:numId w:val="2"/>
        </w:numPr>
      </w:pPr>
      <w:hyperlink r:id="rId97">
        <w:r>
          <w:rPr>
            <w:rStyle w:val="Hyperlink"/>
          </w:rPr>
          <w:t>Install RStudio</w:t>
        </w:r>
      </w:hyperlink>
      <w:r>
        <w:t>.</w:t>
      </w:r>
    </w:p>
    <w:p w14:paraId="595113C4" w14:textId="77777777" w:rsidR="001815E0" w:rsidRDefault="001815E0" w:rsidP="001815E0">
      <w:pPr>
        <w:pStyle w:val="Compact"/>
        <w:numPr>
          <w:ilvl w:val="0"/>
          <w:numId w:val="2"/>
        </w:numPr>
      </w:pPr>
      <w:hyperlink r:id="rId98">
        <w:r>
          <w:rPr>
            <w:rStyle w:val="Hyperlink"/>
          </w:rPr>
          <w:t>Installing R and R Studio, Step by Step</w:t>
        </w:r>
      </w:hyperlink>
    </w:p>
    <w:p w14:paraId="16702F8E" w14:textId="77777777" w:rsidR="001815E0" w:rsidRDefault="001815E0" w:rsidP="001815E0">
      <w:pPr>
        <w:pStyle w:val="Compact"/>
        <w:numPr>
          <w:ilvl w:val="0"/>
          <w:numId w:val="2"/>
        </w:numPr>
      </w:pPr>
      <w:hyperlink r:id="rId99">
        <w:r>
          <w:rPr>
            <w:rStyle w:val="Hyperlink"/>
          </w:rPr>
          <w:t>Using Markdown inside R</w:t>
        </w:r>
      </w:hyperlink>
    </w:p>
    <w:p w14:paraId="68DD1CE5" w14:textId="77777777" w:rsidR="001815E0" w:rsidRDefault="001815E0" w:rsidP="001815E0">
      <w:pPr>
        <w:pStyle w:val="Compact"/>
        <w:numPr>
          <w:ilvl w:val="0"/>
          <w:numId w:val="2"/>
        </w:numPr>
      </w:pPr>
      <w:hyperlink r:id="rId100">
        <w:r>
          <w:rPr>
            <w:rStyle w:val="Hyperlink"/>
          </w:rPr>
          <w:t xml:space="preserve">Home page for the R </w:t>
        </w:r>
        <w:proofErr w:type="spellStart"/>
        <w:r>
          <w:rPr>
            <w:rStyle w:val="Hyperlink"/>
          </w:rPr>
          <w:t>Bookdown</w:t>
        </w:r>
        <w:proofErr w:type="spellEnd"/>
        <w:r>
          <w:rPr>
            <w:rStyle w:val="Hyperlink"/>
          </w:rPr>
          <w:t xml:space="preserve"> package</w:t>
        </w:r>
      </w:hyperlink>
    </w:p>
    <w:p w14:paraId="05AA73E2" w14:textId="77777777" w:rsidR="001815E0" w:rsidRDefault="001815E0" w:rsidP="001815E0">
      <w:pPr>
        <w:pStyle w:val="Compact"/>
        <w:numPr>
          <w:ilvl w:val="0"/>
          <w:numId w:val="2"/>
        </w:numPr>
      </w:pPr>
      <w:hyperlink r:id="rId101">
        <w:r>
          <w:rPr>
            <w:rStyle w:val="Hyperlink"/>
          </w:rPr>
          <w:t xml:space="preserve">Guide to using </w:t>
        </w:r>
        <w:proofErr w:type="spellStart"/>
        <w:r>
          <w:rPr>
            <w:rStyle w:val="Hyperlink"/>
          </w:rPr>
          <w:t>Bookdown</w:t>
        </w:r>
        <w:proofErr w:type="spellEnd"/>
      </w:hyperlink>
    </w:p>
    <w:p w14:paraId="79B10A0F" w14:textId="77777777" w:rsidR="001815E0" w:rsidRDefault="001815E0" w:rsidP="001815E0">
      <w:pPr>
        <w:pStyle w:val="Heading3"/>
      </w:pPr>
      <w:bookmarkStart w:id="42" w:name="commercial-products"/>
      <w:bookmarkEnd w:id="41"/>
      <w:r>
        <w:t>Commercial Products</w:t>
      </w:r>
    </w:p>
    <w:p w14:paraId="17DBCCF9" w14:textId="77777777" w:rsidR="001815E0" w:rsidRDefault="001815E0" w:rsidP="001815E0">
      <w:pPr>
        <w:pStyle w:val="Compact"/>
        <w:numPr>
          <w:ilvl w:val="0"/>
          <w:numId w:val="2"/>
        </w:numPr>
      </w:pPr>
      <w:hyperlink r:id="rId102">
        <w:r>
          <w:rPr>
            <w:rStyle w:val="Hyperlink"/>
          </w:rPr>
          <w:t>Marked 2</w:t>
        </w:r>
      </w:hyperlink>
      <w:r>
        <w:t xml:space="preserve"> is an inexpensive desktop application for previewing Markdown. Mac only.</w:t>
      </w:r>
    </w:p>
    <w:p w14:paraId="6653391B" w14:textId="77777777" w:rsidR="001815E0" w:rsidRDefault="001815E0" w:rsidP="001815E0">
      <w:pPr>
        <w:pStyle w:val="Compact"/>
        <w:numPr>
          <w:ilvl w:val="0"/>
          <w:numId w:val="2"/>
        </w:numPr>
      </w:pPr>
      <w:hyperlink r:id="rId103">
        <w:r>
          <w:rPr>
            <w:rStyle w:val="Hyperlink"/>
          </w:rPr>
          <w:t>Markdown Pad</w:t>
        </w:r>
      </w:hyperlink>
      <w:r>
        <w:t xml:space="preserve"> is </w:t>
      </w:r>
      <w:proofErr w:type="gramStart"/>
      <w:r>
        <w:t>similar to</w:t>
      </w:r>
      <w:proofErr w:type="gramEnd"/>
      <w:r>
        <w:t xml:space="preserve"> Marked 2, but for Windows.</w:t>
      </w:r>
    </w:p>
    <w:p w14:paraId="21C2BA0B" w14:textId="77777777" w:rsidR="001815E0" w:rsidRDefault="001815E0" w:rsidP="001815E0">
      <w:pPr>
        <w:pStyle w:val="Compact"/>
        <w:numPr>
          <w:ilvl w:val="0"/>
          <w:numId w:val="2"/>
        </w:numPr>
      </w:pPr>
      <w:hyperlink r:id="rId104">
        <w:proofErr w:type="spellStart"/>
        <w:r>
          <w:rPr>
            <w:rStyle w:val="Hyperlink"/>
          </w:rPr>
          <w:t>Typora</w:t>
        </w:r>
        <w:proofErr w:type="spellEnd"/>
      </w:hyperlink>
      <w:r>
        <w:t xml:space="preserve"> lets you write and view Markdown immediately. Costs $15. Works well for Word </w:t>
      </w:r>
      <w:proofErr w:type="gramStart"/>
      <w:r>
        <w:t>documents, but</w:t>
      </w:r>
      <w:proofErr w:type="gramEnd"/>
      <w:r>
        <w:t xml:space="preserve"> adds extra code to HTML.</w:t>
      </w:r>
    </w:p>
    <w:p w14:paraId="46680DCA" w14:textId="77777777" w:rsidR="001815E0" w:rsidRDefault="001815E0" w:rsidP="001815E0">
      <w:pPr>
        <w:pStyle w:val="Compact"/>
        <w:numPr>
          <w:ilvl w:val="0"/>
          <w:numId w:val="2"/>
        </w:numPr>
      </w:pPr>
      <w:hyperlink r:id="rId105">
        <w:r>
          <w:rPr>
            <w:rStyle w:val="Hyperlink"/>
          </w:rPr>
          <w:t>Caret</w:t>
        </w:r>
      </w:hyperlink>
      <w:r>
        <w:t xml:space="preserve"> is a newer cross-platform tool.</w:t>
      </w:r>
    </w:p>
    <w:bookmarkEnd w:id="0"/>
    <w:bookmarkEnd w:id="34"/>
    <w:bookmarkEnd w:id="42"/>
    <w:p w14:paraId="4362B2E7" w14:textId="77777777" w:rsidR="00045316" w:rsidRPr="00045316" w:rsidRDefault="00045316" w:rsidP="00045316">
      <w:pPr>
        <w:pStyle w:val="BodyText"/>
      </w:pPr>
    </w:p>
    <w:p w14:paraId="1115D685" w14:textId="6B438F6B" w:rsidR="00A52BC2" w:rsidRDefault="00333D84" w:rsidP="00045316">
      <w:pPr>
        <w:pStyle w:val="Heading2"/>
      </w:pPr>
      <w:r>
        <w:t>Other</w:t>
      </w:r>
      <w:r w:rsidR="00045316">
        <w:t xml:space="preserve"> Resources </w:t>
      </w:r>
      <w:r>
        <w:t>Suggested</w:t>
      </w:r>
      <w:r w:rsidR="00045316">
        <w:t xml:space="preserve"> DURING the Workshop</w:t>
      </w:r>
    </w:p>
    <w:p w14:paraId="0DD3633E" w14:textId="3C762EDF" w:rsidR="00A52BC2" w:rsidRDefault="00A52BC2" w:rsidP="00A52BC2">
      <w:pPr>
        <w:pStyle w:val="BodyText"/>
      </w:pPr>
    </w:p>
    <w:p w14:paraId="1CF0EA85" w14:textId="095D6676" w:rsidR="00045316" w:rsidRDefault="00045316" w:rsidP="00A52BC2">
      <w:pPr>
        <w:pStyle w:val="BodyText"/>
      </w:pPr>
    </w:p>
    <w:p w14:paraId="5F307656" w14:textId="547A9679" w:rsidR="00045316" w:rsidRDefault="00045316" w:rsidP="00A52BC2">
      <w:pPr>
        <w:pStyle w:val="BodyText"/>
      </w:pPr>
    </w:p>
    <w:bookmarkEnd w:id="1"/>
    <w:p w14:paraId="7DEB7B97" w14:textId="77777777" w:rsidR="00045316" w:rsidRDefault="00045316" w:rsidP="00A52BC2">
      <w:pPr>
        <w:pStyle w:val="BodyText"/>
      </w:pPr>
    </w:p>
    <w:sectPr w:rsidR="0004531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AD456F" w14:textId="77777777" w:rsidR="004E5B49" w:rsidRDefault="004E5B49">
      <w:pPr>
        <w:spacing w:after="0"/>
      </w:pPr>
      <w:r>
        <w:separator/>
      </w:r>
    </w:p>
  </w:endnote>
  <w:endnote w:type="continuationSeparator" w:id="0">
    <w:p w14:paraId="05E39E5B" w14:textId="77777777" w:rsidR="004E5B49" w:rsidRDefault="004E5B4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0EC804" w14:textId="77777777" w:rsidR="004E5B49" w:rsidRDefault="004E5B49">
      <w:r>
        <w:separator/>
      </w:r>
    </w:p>
  </w:footnote>
  <w:footnote w:type="continuationSeparator" w:id="0">
    <w:p w14:paraId="249A438A" w14:textId="77777777" w:rsidR="004E5B49" w:rsidRDefault="004E5B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A990"/>
    <w:multiLevelType w:val="multilevel"/>
    <w:tmpl w:val="AB3EFFA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A1A51F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6376CF3"/>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6A2B3817"/>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7912035E"/>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 w15:restartNumberingAfterBreak="0">
    <w:nsid w:val="7BC040C0"/>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3"/>
  </w:num>
  <w:num w:numId="4">
    <w:abstractNumId w:val="6"/>
  </w:num>
  <w:num w:numId="5">
    <w:abstractNumId w:val="4"/>
  </w:num>
  <w:num w:numId="6">
    <w:abstractNumId w:val="5"/>
  </w:num>
  <w:num w:numId="7">
    <w:abstractNumId w:val="0"/>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embedSystem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C2"/>
    <w:rsid w:val="0002663C"/>
    <w:rsid w:val="00026F85"/>
    <w:rsid w:val="00045316"/>
    <w:rsid w:val="000650C0"/>
    <w:rsid w:val="0009071C"/>
    <w:rsid w:val="000A0570"/>
    <w:rsid w:val="000B3351"/>
    <w:rsid w:val="000C65DC"/>
    <w:rsid w:val="00137F25"/>
    <w:rsid w:val="00156ADE"/>
    <w:rsid w:val="001815E0"/>
    <w:rsid w:val="001B4AFB"/>
    <w:rsid w:val="001B77EB"/>
    <w:rsid w:val="001D1DAA"/>
    <w:rsid w:val="0023432D"/>
    <w:rsid w:val="00267557"/>
    <w:rsid w:val="002C5757"/>
    <w:rsid w:val="00333D84"/>
    <w:rsid w:val="00384765"/>
    <w:rsid w:val="003B0E8D"/>
    <w:rsid w:val="00414074"/>
    <w:rsid w:val="004260F7"/>
    <w:rsid w:val="0044078A"/>
    <w:rsid w:val="004E5B49"/>
    <w:rsid w:val="004F04BC"/>
    <w:rsid w:val="004F1444"/>
    <w:rsid w:val="00502491"/>
    <w:rsid w:val="00517C13"/>
    <w:rsid w:val="00520711"/>
    <w:rsid w:val="0053453D"/>
    <w:rsid w:val="00536CDF"/>
    <w:rsid w:val="00557AAE"/>
    <w:rsid w:val="005D5CFB"/>
    <w:rsid w:val="00627E2A"/>
    <w:rsid w:val="0064616F"/>
    <w:rsid w:val="006513F7"/>
    <w:rsid w:val="006627FF"/>
    <w:rsid w:val="006F4A75"/>
    <w:rsid w:val="006F6BCE"/>
    <w:rsid w:val="00700973"/>
    <w:rsid w:val="00737929"/>
    <w:rsid w:val="0085228C"/>
    <w:rsid w:val="00903C23"/>
    <w:rsid w:val="009071B0"/>
    <w:rsid w:val="00941E95"/>
    <w:rsid w:val="00982B6D"/>
    <w:rsid w:val="009D510C"/>
    <w:rsid w:val="009E0DD8"/>
    <w:rsid w:val="009F651C"/>
    <w:rsid w:val="00A52BC2"/>
    <w:rsid w:val="00A549E8"/>
    <w:rsid w:val="00A84C0F"/>
    <w:rsid w:val="00AC1BCB"/>
    <w:rsid w:val="00AF019E"/>
    <w:rsid w:val="00B424E9"/>
    <w:rsid w:val="00B57833"/>
    <w:rsid w:val="00B63782"/>
    <w:rsid w:val="00B87ED3"/>
    <w:rsid w:val="00BB36FD"/>
    <w:rsid w:val="00BB57CC"/>
    <w:rsid w:val="00C05662"/>
    <w:rsid w:val="00C93C13"/>
    <w:rsid w:val="00CA4E4B"/>
    <w:rsid w:val="00D33BCD"/>
    <w:rsid w:val="00DD6D50"/>
    <w:rsid w:val="00E720E4"/>
    <w:rsid w:val="00E94A83"/>
    <w:rsid w:val="00ED6B2B"/>
    <w:rsid w:val="00EE52D7"/>
    <w:rsid w:val="00EE5759"/>
    <w:rsid w:val="00EF3DD7"/>
    <w:rsid w:val="00F930F6"/>
    <w:rsid w:val="00FA16E7"/>
    <w:rsid w:val="00FB090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B9A2A"/>
  <w15:docId w15:val="{29C51837-1E7C-DB46-9DB6-C9B314BF0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3782"/>
    <w:rPr>
      <w:rFonts w:ascii="Times New Roman" w:hAnsi="Times New Roman"/>
    </w:rPr>
  </w:style>
  <w:style w:type="paragraph" w:styleId="Heading1">
    <w:name w:val="heading 1"/>
    <w:basedOn w:val="Normal"/>
    <w:next w:val="BodyText"/>
    <w:uiPriority w:val="9"/>
    <w:qFormat/>
    <w:rsid w:val="00B63782"/>
    <w:pPr>
      <w:keepNext/>
      <w:keepLines/>
      <w:spacing w:before="480" w:after="0"/>
      <w:outlineLvl w:val="0"/>
    </w:pPr>
    <w:rPr>
      <w:rFonts w:asciiTheme="majorHAnsi" w:eastAsiaTheme="majorEastAsia" w:hAnsiTheme="majorHAnsi" w:cstheme="majorBidi"/>
      <w:b/>
      <w:bCs/>
      <w:color w:val="C00000"/>
      <w:sz w:val="32"/>
      <w:szCs w:val="32"/>
    </w:rPr>
  </w:style>
  <w:style w:type="paragraph" w:styleId="Heading2">
    <w:name w:val="heading 2"/>
    <w:basedOn w:val="Normal"/>
    <w:next w:val="BodyText"/>
    <w:uiPriority w:val="9"/>
    <w:unhideWhenUsed/>
    <w:qFormat/>
    <w:rsid w:val="00B63782"/>
    <w:pPr>
      <w:keepNext/>
      <w:keepLines/>
      <w:spacing w:before="200" w:after="0"/>
      <w:outlineLvl w:val="1"/>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BodyText"/>
    <w:uiPriority w:val="9"/>
    <w:unhideWhenUsed/>
    <w:qFormat/>
    <w:rsid w:val="00B63782"/>
    <w:pPr>
      <w:keepNext/>
      <w:keepLines/>
      <w:spacing w:before="200" w:after="0"/>
      <w:outlineLvl w:val="2"/>
    </w:pPr>
    <w:rPr>
      <w:rFonts w:asciiTheme="majorHAnsi" w:eastAsiaTheme="majorEastAsia" w:hAnsiTheme="majorHAnsi" w:cstheme="majorBidi"/>
      <w:b/>
      <w:bCs/>
      <w:color w:val="365F91" w:themeColor="accent1" w:themeShade="BF"/>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63782"/>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045316"/>
    <w:rPr>
      <w:b/>
      <w:color w:val="365F91" w:themeColor="accent1" w:themeShade="BF"/>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63782"/>
    <w:rPr>
      <w:rFonts w:ascii="Times New Roman" w:hAnsi="Times New Roman"/>
    </w:rPr>
  </w:style>
  <w:style w:type="character" w:styleId="FollowedHyperlink">
    <w:name w:val="FollowedHyperlink"/>
    <w:basedOn w:val="DefaultParagraphFont"/>
    <w:semiHidden/>
    <w:unhideWhenUsed/>
    <w:rsid w:val="00941E95"/>
    <w:rPr>
      <w:color w:val="800080" w:themeColor="followedHyperlink"/>
      <w:u w:val="single"/>
    </w:rPr>
  </w:style>
  <w:style w:type="character" w:styleId="UnresolvedMention">
    <w:name w:val="Unresolved Mention"/>
    <w:basedOn w:val="DefaultParagraphFont"/>
    <w:uiPriority w:val="99"/>
    <w:semiHidden/>
    <w:unhideWhenUsed/>
    <w:rsid w:val="0064616F"/>
    <w:rPr>
      <w:color w:val="605E5C"/>
      <w:shd w:val="clear" w:color="auto" w:fill="E1DFDD"/>
    </w:rPr>
  </w:style>
  <w:style w:type="paragraph" w:styleId="ListParagraph">
    <w:name w:val="List Paragraph"/>
    <w:basedOn w:val="Normal"/>
    <w:rsid w:val="009E0D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github.com/adanieljohnson/ABLE_2022_Workshop" TargetMode="External"/><Relationship Id="rId42" Type="http://schemas.openxmlformats.org/officeDocument/2006/relationships/hyperlink" Target="https://pandoc.org/index.html" TargetMode="External"/><Relationship Id="rId47" Type="http://schemas.openxmlformats.org/officeDocument/2006/relationships/hyperlink" Target="http://pad.haroopress.com/" TargetMode="External"/><Relationship Id="rId63" Type="http://schemas.openxmlformats.org/officeDocument/2006/relationships/hyperlink" Target="https://bookdown.org/yihui/bookdown/" TargetMode="External"/><Relationship Id="rId68" Type="http://schemas.openxmlformats.org/officeDocument/2006/relationships/hyperlink" Target="https://texteditor.co/" TargetMode="External"/><Relationship Id="rId84" Type="http://schemas.openxmlformats.org/officeDocument/2006/relationships/hyperlink" Target="https://www.pluralsight.com/guides/working-tables-github-markdown" TargetMode="External"/><Relationship Id="rId89" Type="http://schemas.openxmlformats.org/officeDocument/2006/relationships/hyperlink" Target="https://latex.codecogs.com/legacy/eqneditor/editor.php" TargetMode="External"/><Relationship Id="rId16" Type="http://schemas.openxmlformats.org/officeDocument/2006/relationships/hyperlink" Target="https://moderndive.netlify.app/1-getting-started.html" TargetMode="External"/><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hyperlink" Target="https://docs.github.com/en/github/writing-on-github/getting-started-with-writing-and-formatting-on-github/basic-writing-and-formatting-syntax" TargetMode="External"/><Relationship Id="rId37" Type="http://schemas.openxmlformats.org/officeDocument/2006/relationships/hyperlink" Target="https://notepad-plus-plus.org/"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hyperlink" Target="https://techwombat.com/how-to-install-markdownviewer-plus-plus-plugin-notepad-plus-plus/" TargetMode="External"/><Relationship Id="rId79" Type="http://schemas.openxmlformats.org/officeDocument/2006/relationships/hyperlink" Target="https://docs.github.com/en/desktop/installing-and-configuring-github-desktop/overview/getting-started-with-github-desktop" TargetMode="External"/><Relationship Id="rId102" Type="http://schemas.openxmlformats.org/officeDocument/2006/relationships/hyperlink" Target="https://marked2app.com/" TargetMode="External"/><Relationship Id="rId5" Type="http://schemas.openxmlformats.org/officeDocument/2006/relationships/footnotes" Target="footnotes.xml"/><Relationship Id="rId90" Type="http://schemas.openxmlformats.org/officeDocument/2006/relationships/hyperlink" Target="https://github.github.com/gfm/" TargetMode="External"/><Relationship Id="rId95" Type="http://schemas.openxmlformats.org/officeDocument/2006/relationships/hyperlink" Target="https://pandoc.org/demos.html" TargetMode="External"/><Relationship Id="rId22" Type="http://schemas.openxmlformats.org/officeDocument/2006/relationships/image" Target="media/image2.png"/><Relationship Id="rId27" Type="http://schemas.openxmlformats.org/officeDocument/2006/relationships/image" Target="media/image5.jpg"/><Relationship Id="rId43" Type="http://schemas.openxmlformats.org/officeDocument/2006/relationships/hyperlink" Target="https://ashkanph.github.io/md-to-html/" TargetMode="External"/><Relationship Id="rId48" Type="http://schemas.openxmlformats.org/officeDocument/2006/relationships/image" Target="media/image7.png"/><Relationship Id="rId64" Type="http://schemas.openxmlformats.org/officeDocument/2006/relationships/hyperlink" Target="https://bookdown.org/yihui/bookdown/" TargetMode="External"/><Relationship Id="rId69" Type="http://schemas.openxmlformats.org/officeDocument/2006/relationships/hyperlink" Target="https://code.visualstudio.com/" TargetMode="External"/><Relationship Id="rId80" Type="http://schemas.openxmlformats.org/officeDocument/2006/relationships/hyperlink" Target="https://docs.github.com/en/github/writing-on-github/getting-started-with-writing-and-formatting-on-github/basic-writing-and-formatting-syntax" TargetMode="External"/><Relationship Id="rId85" Type="http://schemas.openxmlformats.org/officeDocument/2006/relationships/hyperlink" Target="https://www.tablesgenerator.com/markdown_tables" TargetMode="External"/><Relationship Id="rId12" Type="http://schemas.openxmlformats.org/officeDocument/2006/relationships/hyperlink" Target="https://github.com/adanieljohnson/ABLE_2022_Workshop" TargetMode="External"/><Relationship Id="rId17" Type="http://schemas.openxmlformats.org/officeDocument/2006/relationships/hyperlink" Target="https://bookdown.org/yihui/rmarkdown/" TargetMode="External"/><Relationship Id="rId33" Type="http://schemas.openxmlformats.org/officeDocument/2006/relationships/hyperlink" Target="https://www.pluralsight.com/guides/working-tables-github-markdown" TargetMode="External"/><Relationship Id="rId38" Type="http://schemas.openxmlformats.org/officeDocument/2006/relationships/hyperlink" Target="https://brackets.io/" TargetMode="External"/><Relationship Id="rId59" Type="http://schemas.openxmlformats.org/officeDocument/2006/relationships/image" Target="media/image15.png"/><Relationship Id="rId103" Type="http://schemas.openxmlformats.org/officeDocument/2006/relationships/hyperlink" Target="http://markdownpad.com/" TargetMode="External"/><Relationship Id="rId20" Type="http://schemas.openxmlformats.org/officeDocument/2006/relationships/hyperlink" Target="https://docs.github.com/en/desktop/installing-and-configuring-github-desktop/overview/getting-started-with-github-desktop" TargetMode="External"/><Relationship Id="rId41" Type="http://schemas.openxmlformats.org/officeDocument/2006/relationships/hyperlink" Target="https://atom.io/" TargetMode="External"/><Relationship Id="rId54" Type="http://schemas.openxmlformats.org/officeDocument/2006/relationships/image" Target="media/image10.png"/><Relationship Id="rId62" Type="http://schemas.openxmlformats.org/officeDocument/2006/relationships/hyperlink" Target="https://github.com/adanieljohnson/bookdown-demo" TargetMode="External"/><Relationship Id="rId70" Type="http://schemas.openxmlformats.org/officeDocument/2006/relationships/hyperlink" Target="https://brackets.io/" TargetMode="External"/><Relationship Id="rId75" Type="http://schemas.openxmlformats.org/officeDocument/2006/relationships/hyperlink" Target="http://pad.haroopress.com/" TargetMode="External"/><Relationship Id="rId83" Type="http://schemas.openxmlformats.org/officeDocument/2006/relationships/hyperlink" Target="https://github.com/ikatyang/emoji-cheat-sheet/blob/master/README.md" TargetMode="External"/><Relationship Id="rId88" Type="http://schemas.openxmlformats.org/officeDocument/2006/relationships/hyperlink" Target="https://www.overleaf.com/learn/latex/Mathematical_expressions" TargetMode="External"/><Relationship Id="rId91" Type="http://schemas.openxmlformats.org/officeDocument/2006/relationships/hyperlink" Target="https://ashkanph.github.io/md-to-html/" TargetMode="External"/><Relationship Id="rId96" Type="http://schemas.openxmlformats.org/officeDocument/2006/relationships/hyperlink" Target="https://cloud.r-project.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r-bloggers.com/2022/01/how-to-install-and-update-r-and-rstudio/" TargetMode="External"/><Relationship Id="rId23" Type="http://schemas.openxmlformats.org/officeDocument/2006/relationships/image" Target="media/image3.png"/><Relationship Id="rId28" Type="http://schemas.openxmlformats.org/officeDocument/2006/relationships/hyperlink" Target="https://www.overleaf.com/learn/latex/Mathematical_expressions" TargetMode="External"/><Relationship Id="rId36" Type="http://schemas.openxmlformats.org/officeDocument/2006/relationships/image" Target="media/image6.png"/><Relationship Id="rId49" Type="http://schemas.openxmlformats.org/officeDocument/2006/relationships/hyperlink" Target="https://pandoc.org/installing.html" TargetMode="External"/><Relationship Id="rId57" Type="http://schemas.openxmlformats.org/officeDocument/2006/relationships/image" Target="media/image13.png"/><Relationship Id="rId106" Type="http://schemas.openxmlformats.org/officeDocument/2006/relationships/fontTable" Target="fontTable.xml"/><Relationship Id="rId10" Type="http://schemas.openxmlformats.org/officeDocument/2006/relationships/hyperlink" Target="http://creativecommons.org/licenses/by-nc-sa/4.0/" TargetMode="External"/><Relationship Id="rId31" Type="http://schemas.openxmlformats.org/officeDocument/2006/relationships/hyperlink" Target="https://www.w3schools.com/html/html_symbols.asp" TargetMode="External"/><Relationship Id="rId44" Type="http://schemas.openxmlformats.org/officeDocument/2006/relationships/hyperlink" Target="https://markdown-it.github.io/"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hyperlink" Target="https://bookdown.org/yihui/rmarkdown/" TargetMode="External"/><Relationship Id="rId73" Type="http://schemas.openxmlformats.org/officeDocument/2006/relationships/hyperlink" Target="https://adamtheautomator.com/convert-markdown-to-html/" TargetMode="External"/><Relationship Id="rId78" Type="http://schemas.openxmlformats.org/officeDocument/2006/relationships/hyperlink" Target="https://github.com/" TargetMode="External"/><Relationship Id="rId81" Type="http://schemas.openxmlformats.org/officeDocument/2006/relationships/hyperlink" Target="https://guides.github.com/features/mastering-markdown/" TargetMode="External"/><Relationship Id="rId86" Type="http://schemas.openxmlformats.org/officeDocument/2006/relationships/hyperlink" Target="https://www.w3schools.com/html/html_formatting.asp" TargetMode="External"/><Relationship Id="rId94" Type="http://schemas.openxmlformats.org/officeDocument/2006/relationships/hyperlink" Target="https://markdowntohtml.com/" TargetMode="External"/><Relationship Id="rId99" Type="http://schemas.openxmlformats.org/officeDocument/2006/relationships/hyperlink" Target="https://bookdown.org/yihui/rmarkdown/" TargetMode="External"/><Relationship Id="rId101" Type="http://schemas.openxmlformats.org/officeDocument/2006/relationships/hyperlink" Target="https://bookdown.org/yihui/bookdown/" TargetMode="External"/><Relationship Id="rId4" Type="http://schemas.openxmlformats.org/officeDocument/2006/relationships/webSettings" Target="webSettings.xml"/><Relationship Id="rId9" Type="http://schemas.openxmlformats.org/officeDocument/2006/relationships/hyperlink" Target="https://github.com/adanieljohnson/SWP_student_writing_guide" TargetMode="External"/><Relationship Id="rId13" Type="http://schemas.openxmlformats.org/officeDocument/2006/relationships/hyperlink" Target="https://cloud.r-project.org/" TargetMode="External"/><Relationship Id="rId18" Type="http://schemas.openxmlformats.org/officeDocument/2006/relationships/hyperlink" Target="https://desktop.github.com/" TargetMode="External"/><Relationship Id="rId39" Type="http://schemas.openxmlformats.org/officeDocument/2006/relationships/hyperlink" Target="https://bluefish.openoffice.nl/index.html" TargetMode="External"/><Relationship Id="rId34" Type="http://schemas.openxmlformats.org/officeDocument/2006/relationships/hyperlink" Target="https://www.tablesgenerator.com/markdown_tables" TargetMode="External"/><Relationship Id="rId50" Type="http://schemas.openxmlformats.org/officeDocument/2006/relationships/hyperlink" Target="https://pandoc.org/" TargetMode="External"/><Relationship Id="rId55" Type="http://schemas.openxmlformats.org/officeDocument/2006/relationships/image" Target="media/image11.png"/><Relationship Id="rId76" Type="http://schemas.openxmlformats.org/officeDocument/2006/relationships/hyperlink" Target="https://stackedit.io/" TargetMode="External"/><Relationship Id="rId97" Type="http://schemas.openxmlformats.org/officeDocument/2006/relationships/hyperlink" Target="https://www.rstudio.com/products/rstudio/download/" TargetMode="External"/><Relationship Id="rId104" Type="http://schemas.openxmlformats.org/officeDocument/2006/relationships/hyperlink" Target="https://typora.io/" TargetMode="External"/><Relationship Id="rId7" Type="http://schemas.openxmlformats.org/officeDocument/2006/relationships/hyperlink" Target="https://adanieljohnson.github.io/SWP_student_writing_guide/" TargetMode="External"/><Relationship Id="rId71" Type="http://schemas.openxmlformats.org/officeDocument/2006/relationships/hyperlink" Target="https://notepad-plus-plus.org/" TargetMode="External"/><Relationship Id="rId92" Type="http://schemas.openxmlformats.org/officeDocument/2006/relationships/hyperlink" Target="https://dillinger.io/" TargetMode="External"/><Relationship Id="rId2" Type="http://schemas.openxmlformats.org/officeDocument/2006/relationships/styles" Target="styles.xml"/><Relationship Id="rId29" Type="http://schemas.openxmlformats.org/officeDocument/2006/relationships/hyperlink" Target="https://latex.codecogs.com/legacy/eqneditor/editor.php" TargetMode="External"/><Relationship Id="rId24" Type="http://schemas.openxmlformats.org/officeDocument/2006/relationships/hyperlink" Target="https://www.rstudio.com" TargetMode="External"/><Relationship Id="rId40" Type="http://schemas.openxmlformats.org/officeDocument/2006/relationships/hyperlink" Target="https://www.barebones.com/products/bbedit/" TargetMode="External"/><Relationship Id="rId45" Type="http://schemas.openxmlformats.org/officeDocument/2006/relationships/hyperlink" Target="https://markdowntohtml.com/" TargetMode="External"/><Relationship Id="rId66" Type="http://schemas.openxmlformats.org/officeDocument/2006/relationships/hyperlink" Target="https://www.portent.com/blog/content/content-with-github-markdown.htm" TargetMode="External"/><Relationship Id="rId87" Type="http://schemas.openxmlformats.org/officeDocument/2006/relationships/hyperlink" Target="https://www.w3schools.com/html/html_symbols.asp" TargetMode="External"/><Relationship Id="rId61" Type="http://schemas.openxmlformats.org/officeDocument/2006/relationships/image" Target="media/image17.png"/><Relationship Id="rId82" Type="http://schemas.openxmlformats.org/officeDocument/2006/relationships/hyperlink" Target="https://www.markdownguide.org/extended-syntax/" TargetMode="External"/><Relationship Id="rId19" Type="http://schemas.openxmlformats.org/officeDocument/2006/relationships/hyperlink" Target="https://github.com/" TargetMode="External"/><Relationship Id="rId14" Type="http://schemas.openxmlformats.org/officeDocument/2006/relationships/hyperlink" Target="https://www.rstudio.com/products/rstudio/download/" TargetMode="External"/><Relationship Id="rId30" Type="http://schemas.openxmlformats.org/officeDocument/2006/relationships/hyperlink" Target="https://www.w3schools.com/html/html_formatting.asp" TargetMode="External"/><Relationship Id="rId35" Type="http://schemas.openxmlformats.org/officeDocument/2006/relationships/hyperlink" Target="https://github.github.com/gfm/" TargetMode="External"/><Relationship Id="rId56" Type="http://schemas.openxmlformats.org/officeDocument/2006/relationships/image" Target="media/image12.png"/><Relationship Id="rId77" Type="http://schemas.openxmlformats.org/officeDocument/2006/relationships/hyperlink" Target="https://desktop.github.com/" TargetMode="External"/><Relationship Id="rId100" Type="http://schemas.openxmlformats.org/officeDocument/2006/relationships/hyperlink" Target="https://bookdown.org/" TargetMode="External"/><Relationship Id="rId105" Type="http://schemas.openxmlformats.org/officeDocument/2006/relationships/hyperlink" Target="https://caret.io/" TargetMode="External"/><Relationship Id="rId8" Type="http://schemas.openxmlformats.org/officeDocument/2006/relationships/hyperlink" Target="https://adanieljohnson.github.io/SWP_student_writing_guide/" TargetMode="External"/><Relationship Id="rId51" Type="http://schemas.openxmlformats.org/officeDocument/2006/relationships/hyperlink" Target="https://bookdown.org/" TargetMode="External"/><Relationship Id="rId72" Type="http://schemas.openxmlformats.org/officeDocument/2006/relationships/hyperlink" Target="https://github.com/nea/MarkdownViewerPlusPlus" TargetMode="External"/><Relationship Id="rId93" Type="http://schemas.openxmlformats.org/officeDocument/2006/relationships/hyperlink" Target="https://markdown-it.github.io/" TargetMode="External"/><Relationship Id="rId98" Type="http://schemas.openxmlformats.org/officeDocument/2006/relationships/hyperlink" Target="https://moderndive.netlify.app/1-getting-started.html" TargetMode="External"/><Relationship Id="rId3" Type="http://schemas.openxmlformats.org/officeDocument/2006/relationships/settings" Target="settings.xml"/><Relationship Id="rId25" Type="http://schemas.openxmlformats.org/officeDocument/2006/relationships/hyperlink" Target="https://www.rstudio.com" TargetMode="External"/><Relationship Id="rId46" Type="http://schemas.openxmlformats.org/officeDocument/2006/relationships/hyperlink" Target="https://dillinger.io/" TargetMode="External"/><Relationship Id="rId67" Type="http://schemas.openxmlformats.org/officeDocument/2006/relationships/hyperlink" Target="https://github.com/adanieljohnson/ABLE_2022_Worksho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njohnson/Dropbox/back%20from%20laptop/ABLE_2022_Workshop-main/3_Workshop_Handouts/AB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ABLE_Template.dotx</Template>
  <TotalTime>44</TotalTime>
  <Pages>34</Pages>
  <Words>8100</Words>
  <Characters>46175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 Daniel Johnson</dc:creator>
  <cp:keywords/>
  <cp:lastModifiedBy>A Daniel Johnson</cp:lastModifiedBy>
  <cp:revision>3</cp:revision>
  <dcterms:created xsi:type="dcterms:W3CDTF">2022-06-06T18:17:00Z</dcterms:created>
  <dcterms:modified xsi:type="dcterms:W3CDTF">2022-06-21T13:54:00Z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